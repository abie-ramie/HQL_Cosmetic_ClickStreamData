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335A" w:rsidRDefault="007B335A" w:rsidP="005F28C7">
      <w:pPr>
        <w:pStyle w:val="Title"/>
        <w:jc w:val="center"/>
        <w:rPr>
          <w:rFonts w:ascii="Bahnschrift SemiBold" w:hAnsi="Bahnschrift SemiBold"/>
        </w:rPr>
      </w:pPr>
      <w:r w:rsidRPr="005F28C7">
        <w:rPr>
          <w:rFonts w:ascii="Bahnschrift SemiBold" w:hAnsi="Bahnschrift SemiBold"/>
        </w:rPr>
        <w:t>HIVE CASE STUDY</w:t>
      </w:r>
    </w:p>
    <w:p w:rsidR="005F28C7" w:rsidRPr="00727B96" w:rsidRDefault="005F28C7" w:rsidP="005F28C7">
      <w:pPr>
        <w:pStyle w:val="Title"/>
        <w:jc w:val="center"/>
        <w:rPr>
          <w:rFonts w:ascii="Bahnschrift SemiBold" w:hAnsi="Bahnschrift SemiBold"/>
          <w:sz w:val="36"/>
          <w:u w:val="single"/>
        </w:rPr>
      </w:pPr>
      <w:r w:rsidRPr="00727B96">
        <w:rPr>
          <w:rFonts w:ascii="Bahnschrift SemiBold" w:hAnsi="Bahnschrift SemiBold"/>
          <w:sz w:val="36"/>
          <w:u w:val="single"/>
        </w:rPr>
        <w:t>Click-Stream-Data</w:t>
      </w:r>
      <w:r w:rsidR="007C33D0" w:rsidRPr="00727B96">
        <w:rPr>
          <w:rFonts w:ascii="Bahnschrift SemiBold" w:hAnsi="Bahnschrift SemiBold"/>
          <w:sz w:val="36"/>
          <w:u w:val="single"/>
        </w:rPr>
        <w:t xml:space="preserve"> - </w:t>
      </w:r>
      <w:r w:rsidRPr="00727B96">
        <w:rPr>
          <w:rFonts w:ascii="Bahnschrift SemiBold" w:hAnsi="Bahnschrift SemiBold"/>
          <w:sz w:val="36"/>
          <w:u w:val="single"/>
        </w:rPr>
        <w:t>Cosmetic Company</w:t>
      </w:r>
    </w:p>
    <w:p w:rsidR="005F28C7" w:rsidRPr="005F28C7" w:rsidRDefault="005F28C7" w:rsidP="005F28C7">
      <w:pPr>
        <w:pStyle w:val="Title"/>
        <w:numPr>
          <w:ilvl w:val="0"/>
          <w:numId w:val="27"/>
        </w:numPr>
        <w:jc w:val="center"/>
        <w:rPr>
          <w:rFonts w:ascii="Bahnschrift SemiBold" w:hAnsi="Bahnschrift SemiBold"/>
          <w:sz w:val="20"/>
        </w:rPr>
      </w:pPr>
      <w:proofErr w:type="spellStart"/>
      <w:r>
        <w:rPr>
          <w:rFonts w:ascii="Bahnschrift SemiBold" w:hAnsi="Bahnschrift SemiBold"/>
          <w:sz w:val="40"/>
        </w:rPr>
        <w:t>Abhirami</w:t>
      </w:r>
      <w:proofErr w:type="spellEnd"/>
      <w:r>
        <w:rPr>
          <w:rFonts w:ascii="Bahnschrift SemiBold" w:hAnsi="Bahnschrift SemiBold"/>
          <w:sz w:val="40"/>
        </w:rPr>
        <w:t xml:space="preserve"> S </w:t>
      </w:r>
      <w:bookmarkStart w:id="0" w:name="_GoBack"/>
      <w:bookmarkEnd w:id="0"/>
    </w:p>
    <w:p w:rsidR="007B335A" w:rsidRPr="007B335A" w:rsidRDefault="007B335A" w:rsidP="007B335A">
      <w:pPr>
        <w:rPr>
          <w:rFonts w:ascii="Bahnschrift Light SemiCondensed" w:eastAsia="Arial Unicode MS" w:hAnsi="Bahnschrift Light SemiCondensed" w:cs="Arial Unicode MS"/>
          <w:color w:val="auto"/>
          <w:sz w:val="36"/>
        </w:rPr>
      </w:pPr>
    </w:p>
    <w:p w:rsidR="007B335A" w:rsidRDefault="00A477D4" w:rsidP="00F03CAB">
      <w:pPr>
        <w:jc w:val="both"/>
        <w:rPr>
          <w:rFonts w:ascii="Bahnschrift Light SemiCondensed" w:eastAsia="Arial Unicode MS" w:hAnsi="Bahnschrift Light SemiCondensed" w:cs="Arial Unicode MS"/>
          <w:color w:val="auto"/>
        </w:rPr>
      </w:pPr>
      <w:r>
        <w:rPr>
          <w:rFonts w:ascii="Bahnschrift Light SemiCondensed" w:eastAsia="Arial Unicode MS" w:hAnsi="Bahnschrift Light SemiCondensed" w:cs="Arial Unicode MS"/>
          <w:color w:val="auto"/>
        </w:rPr>
        <w:t>Problem Synopsis</w:t>
      </w:r>
      <w:r w:rsidR="007B335A">
        <w:rPr>
          <w:rFonts w:ascii="Bahnschrift Light SemiCondensed" w:eastAsia="Arial Unicode MS" w:hAnsi="Bahnschrift Light SemiCondensed" w:cs="Arial Unicode MS"/>
          <w:color w:val="auto"/>
        </w:rPr>
        <w:t xml:space="preserve">: </w:t>
      </w:r>
      <w:r w:rsidR="007B335A" w:rsidRPr="007B335A">
        <w:rPr>
          <w:rFonts w:ascii="Bahnschrift Light SemiCondensed" w:eastAsia="Arial Unicode MS" w:hAnsi="Bahnschrift Light SemiCondensed" w:cs="Arial Unicode MS"/>
          <w:b w:val="0"/>
          <w:color w:val="auto"/>
        </w:rPr>
        <w:t xml:space="preserve">With online sales gaining popularity, tech companies are exploring ways to improve their sales by </w:t>
      </w:r>
      <w:proofErr w:type="spellStart"/>
      <w:r w:rsidR="007B335A" w:rsidRPr="007B335A">
        <w:rPr>
          <w:rFonts w:ascii="Bahnschrift Light SemiCondensed" w:eastAsia="Arial Unicode MS" w:hAnsi="Bahnschrift Light SemiCondensed" w:cs="Arial Unicode MS"/>
          <w:b w:val="0"/>
          <w:color w:val="auto"/>
        </w:rPr>
        <w:t>analysing</w:t>
      </w:r>
      <w:proofErr w:type="spellEnd"/>
      <w:r w:rsidR="007B335A" w:rsidRPr="007B335A">
        <w:rPr>
          <w:rFonts w:ascii="Bahnschrift Light SemiCondensed" w:eastAsia="Arial Unicode MS" w:hAnsi="Bahnschrift Light SemiCondensed" w:cs="Arial Unicode MS"/>
          <w:b w:val="0"/>
          <w:color w:val="auto"/>
        </w:rPr>
        <w:t xml:space="preserve"> customer </w:t>
      </w:r>
      <w:proofErr w:type="spellStart"/>
      <w:r w:rsidR="007B335A" w:rsidRPr="007B335A">
        <w:rPr>
          <w:rFonts w:ascii="Bahnschrift Light SemiCondensed" w:eastAsia="Arial Unicode MS" w:hAnsi="Bahnschrift Light SemiCondensed" w:cs="Arial Unicode MS"/>
          <w:b w:val="0"/>
          <w:color w:val="auto"/>
        </w:rPr>
        <w:t>behaviour</w:t>
      </w:r>
      <w:proofErr w:type="spellEnd"/>
      <w:r w:rsidR="007B335A" w:rsidRPr="007B335A">
        <w:rPr>
          <w:rFonts w:ascii="Bahnschrift Light SemiCondensed" w:eastAsia="Arial Unicode MS" w:hAnsi="Bahnschrift Light SemiCondensed" w:cs="Arial Unicode MS"/>
          <w:b w:val="0"/>
          <w:color w:val="auto"/>
        </w:rPr>
        <w:t xml:space="preserve"> and gaining insights about product trends. Furthermore, the websites make it easier for customers to find the products they require without much scavenging. </w:t>
      </w:r>
      <w:r w:rsidR="00F03CAB" w:rsidRPr="00F03CAB">
        <w:rPr>
          <w:rFonts w:ascii="Bahnschrift Light SemiCondensed" w:eastAsia="Arial Unicode MS" w:hAnsi="Bahnschrift Light SemiCondensed" w:cs="Arial Unicode MS"/>
          <w:b w:val="0"/>
          <w:color w:val="auto"/>
        </w:rPr>
        <w:t xml:space="preserve">This is done by tracking </w:t>
      </w:r>
      <w:r w:rsidR="00F03CAB">
        <w:rPr>
          <w:rFonts w:ascii="Bahnschrift Light SemiCondensed" w:eastAsia="Arial Unicode MS" w:hAnsi="Bahnschrift Light SemiCondensed" w:cs="Arial Unicode MS"/>
          <w:b w:val="0"/>
          <w:color w:val="auto"/>
        </w:rPr>
        <w:t>their</w:t>
      </w:r>
      <w:r w:rsidR="00F03CAB" w:rsidRPr="00F03CAB">
        <w:rPr>
          <w:rFonts w:ascii="Bahnschrift Light SemiCondensed" w:eastAsia="Arial Unicode MS" w:hAnsi="Bahnschrift Light SemiCondensed" w:cs="Arial Unicode MS"/>
          <w:b w:val="0"/>
          <w:color w:val="auto"/>
        </w:rPr>
        <w:t xml:space="preserve"> clicks on the website and searching for patterns within them.</w:t>
      </w:r>
      <w:r w:rsidR="00F03CAB">
        <w:rPr>
          <w:rFonts w:ascii="Bahnschrift Light SemiCondensed" w:eastAsia="Arial Unicode MS" w:hAnsi="Bahnschrift Light SemiCondensed" w:cs="Arial Unicode MS"/>
          <w:b w:val="0"/>
          <w:color w:val="auto"/>
        </w:rPr>
        <w:t xml:space="preserve"> </w:t>
      </w:r>
      <w:r w:rsidR="00F03CAB" w:rsidRPr="00F03CAB">
        <w:rPr>
          <w:rFonts w:ascii="Bahnschrift Light SemiCondensed" w:eastAsia="Arial Unicode MS" w:hAnsi="Bahnschrift Light SemiCondensed" w:cs="Arial Unicode MS"/>
          <w:b w:val="0"/>
          <w:color w:val="auto"/>
        </w:rPr>
        <w:t xml:space="preserve">The clickstream data contains all the logs as to how </w:t>
      </w:r>
      <w:r w:rsidR="00F03CAB">
        <w:rPr>
          <w:rFonts w:ascii="Bahnschrift Light SemiCondensed" w:eastAsia="Arial Unicode MS" w:hAnsi="Bahnschrift Light SemiCondensed" w:cs="Arial Unicode MS"/>
          <w:b w:val="0"/>
          <w:color w:val="auto"/>
        </w:rPr>
        <w:t>the customer</w:t>
      </w:r>
      <w:r w:rsidR="00F03CAB" w:rsidRPr="00F03CAB">
        <w:rPr>
          <w:rFonts w:ascii="Bahnschrift Light SemiCondensed" w:eastAsia="Arial Unicode MS" w:hAnsi="Bahnschrift Light SemiCondensed" w:cs="Arial Unicode MS"/>
          <w:b w:val="0"/>
          <w:color w:val="auto"/>
        </w:rPr>
        <w:t xml:space="preserve"> navigated through the website. It also contains other details such as time spent on every page, etc. From this, </w:t>
      </w:r>
      <w:r w:rsidR="00F03CAB">
        <w:rPr>
          <w:rFonts w:ascii="Bahnschrift Light SemiCondensed" w:eastAsia="Arial Unicode MS" w:hAnsi="Bahnschrift Light SemiCondensed" w:cs="Arial Unicode MS"/>
          <w:b w:val="0"/>
          <w:color w:val="auto"/>
        </w:rPr>
        <w:t>tech companies</w:t>
      </w:r>
      <w:r w:rsidR="00F03CAB" w:rsidRPr="00F03CAB">
        <w:rPr>
          <w:rFonts w:ascii="Bahnschrift Light SemiCondensed" w:eastAsia="Arial Unicode MS" w:hAnsi="Bahnschrift Light SemiCondensed" w:cs="Arial Unicode MS"/>
          <w:b w:val="0"/>
          <w:color w:val="auto"/>
        </w:rPr>
        <w:t xml:space="preserve"> make use of data ingesting frameworks such as Apache Kafka or AWS Kinesis in order to store it in frameworks such as </w:t>
      </w:r>
      <w:proofErr w:type="spellStart"/>
      <w:r w:rsidR="00F03CAB" w:rsidRPr="00F03CAB">
        <w:rPr>
          <w:rFonts w:ascii="Bahnschrift Light SemiCondensed" w:eastAsia="Arial Unicode MS" w:hAnsi="Bahnschrift Light SemiCondensed" w:cs="Arial Unicode MS"/>
          <w:b w:val="0"/>
          <w:color w:val="auto"/>
        </w:rPr>
        <w:t>Hadoop</w:t>
      </w:r>
      <w:proofErr w:type="spellEnd"/>
      <w:r w:rsidR="00F03CAB" w:rsidRPr="00F03CAB">
        <w:rPr>
          <w:rFonts w:ascii="Bahnschrift Light SemiCondensed" w:eastAsia="Arial Unicode MS" w:hAnsi="Bahnschrift Light SemiCondensed" w:cs="Arial Unicode MS"/>
          <w:b w:val="0"/>
          <w:color w:val="auto"/>
        </w:rPr>
        <w:t xml:space="preserve">. From there, machine learning engineers or business analysts use this data to derive valuable insights. </w:t>
      </w:r>
    </w:p>
    <w:p w:rsidR="007B335A" w:rsidRDefault="007B335A" w:rsidP="00750EAB">
      <w:pPr>
        <w:rPr>
          <w:rFonts w:ascii="Bahnschrift Light SemiCondensed" w:eastAsia="Arial Unicode MS" w:hAnsi="Bahnschrift Light SemiCondensed" w:cs="Arial Unicode MS"/>
          <w:color w:val="auto"/>
        </w:rPr>
      </w:pPr>
    </w:p>
    <w:p w:rsidR="007B335A" w:rsidRDefault="00F03CAB" w:rsidP="00750EAB">
      <w:pPr>
        <w:rPr>
          <w:rFonts w:ascii="Bahnschrift Light SemiCondensed" w:eastAsia="Arial Unicode MS" w:hAnsi="Bahnschrift Light SemiCondensed" w:cs="Arial Unicode MS"/>
          <w:color w:val="auto"/>
        </w:rPr>
      </w:pPr>
      <w:r>
        <w:rPr>
          <w:rFonts w:ascii="Bahnschrift Light SemiCondensed" w:eastAsia="Arial Unicode MS" w:hAnsi="Bahnschrift Light SemiCondensed" w:cs="Arial Unicode MS"/>
          <w:color w:val="auto"/>
        </w:rPr>
        <w:t>Our Case</w:t>
      </w:r>
      <w:r w:rsidR="00A8241E">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color w:val="auto"/>
        </w:rPr>
        <w:t xml:space="preserve">Study Objective: </w:t>
      </w:r>
    </w:p>
    <w:p w:rsidR="00F03CAB" w:rsidRDefault="00F03CAB" w:rsidP="00F03CAB">
      <w:p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T</w:t>
      </w:r>
      <w:r w:rsidRPr="007B335A">
        <w:rPr>
          <w:rFonts w:ascii="Bahnschrift Light SemiCondensed" w:eastAsia="Arial Unicode MS" w:hAnsi="Bahnschrift Light SemiCondensed" w:cs="Arial Unicode MS"/>
          <w:b w:val="0"/>
          <w:color w:val="auto"/>
        </w:rPr>
        <w:t>o extract data and gather insights from a real-life da</w:t>
      </w:r>
      <w:r>
        <w:rPr>
          <w:rFonts w:ascii="Bahnschrift Light SemiCondensed" w:eastAsia="Arial Unicode MS" w:hAnsi="Bahnschrift Light SemiCondensed" w:cs="Arial Unicode MS"/>
          <w:b w:val="0"/>
          <w:color w:val="auto"/>
        </w:rPr>
        <w:t xml:space="preserve">ta set of an e-commerce company, using AWS EMR and S3, and </w:t>
      </w:r>
      <w:proofErr w:type="spellStart"/>
      <w:r>
        <w:rPr>
          <w:rFonts w:ascii="Bahnschrift Light SemiCondensed" w:eastAsia="Arial Unicode MS" w:hAnsi="Bahnschrift Light SemiCondensed" w:cs="Arial Unicode MS"/>
          <w:b w:val="0"/>
          <w:color w:val="auto"/>
        </w:rPr>
        <w:t>Hadoop</w:t>
      </w:r>
      <w:proofErr w:type="spellEnd"/>
      <w:r>
        <w:rPr>
          <w:rFonts w:ascii="Bahnschrift Light SemiCondensed" w:eastAsia="Arial Unicode MS" w:hAnsi="Bahnschrift Light SemiCondensed" w:cs="Arial Unicode MS"/>
          <w:b w:val="0"/>
          <w:color w:val="auto"/>
        </w:rPr>
        <w:t xml:space="preserve"> and Hive systems.</w:t>
      </w:r>
    </w:p>
    <w:p w:rsidR="00F03CAB" w:rsidRDefault="00F03CAB" w:rsidP="00F03CAB">
      <w:pPr>
        <w:jc w:val="both"/>
        <w:rPr>
          <w:rFonts w:ascii="Bahnschrift Light SemiCondensed" w:eastAsia="Arial Unicode MS" w:hAnsi="Bahnschrift Light SemiCondensed" w:cs="Arial Unicode MS"/>
          <w:b w:val="0"/>
          <w:color w:val="auto"/>
        </w:rPr>
      </w:pPr>
    </w:p>
    <w:p w:rsidR="00F03CAB" w:rsidRDefault="00F03CAB" w:rsidP="00F03CAB">
      <w:pPr>
        <w:rPr>
          <w:rFonts w:ascii="Bahnschrift Light SemiCondensed" w:eastAsia="Arial Unicode MS" w:hAnsi="Bahnschrift Light SemiCondensed" w:cs="Arial Unicode MS"/>
          <w:color w:val="auto"/>
        </w:rPr>
      </w:pPr>
      <w:r w:rsidRPr="00F03CAB">
        <w:rPr>
          <w:rFonts w:ascii="Bahnschrift Light SemiCondensed" w:eastAsia="Arial Unicode MS" w:hAnsi="Bahnschrift Light SemiCondensed" w:cs="Arial Unicode MS"/>
          <w:color w:val="auto"/>
        </w:rPr>
        <w:t>Steps Involved:</w:t>
      </w:r>
    </w:p>
    <w:p w:rsidR="00F03CAB" w:rsidRDefault="000A3A5D" w:rsidP="00F03CAB">
      <w:pPr>
        <w:pStyle w:val="ListParagraph"/>
        <w:numPr>
          <w:ilvl w:val="0"/>
          <w:numId w:val="7"/>
        </w:numPr>
        <w:rPr>
          <w:rFonts w:ascii="Bahnschrift Light SemiCondensed" w:eastAsia="Arial Unicode MS" w:hAnsi="Bahnschrift Light SemiCondensed" w:cs="Arial Unicode MS"/>
          <w:b w:val="0"/>
          <w:color w:val="auto"/>
        </w:rPr>
      </w:pPr>
      <w:hyperlink w:anchor="_1._Launching_an" w:history="1">
        <w:r w:rsidR="00F03CAB" w:rsidRPr="00854C15">
          <w:rPr>
            <w:rStyle w:val="Hyperlink"/>
            <w:rFonts w:ascii="Bahnschrift Light SemiCondensed" w:eastAsia="Arial Unicode MS" w:hAnsi="Bahnschrift Light SemiCondensed" w:cs="Arial Unicode MS"/>
            <w:b w:val="0"/>
          </w:rPr>
          <w:t>Launching an EMR Cluster</w:t>
        </w:r>
      </w:hyperlink>
    </w:p>
    <w:p w:rsidR="00F03CAB" w:rsidRDefault="000A3A5D" w:rsidP="00F03CAB">
      <w:pPr>
        <w:pStyle w:val="ListParagraph"/>
        <w:numPr>
          <w:ilvl w:val="0"/>
          <w:numId w:val="7"/>
        </w:numPr>
        <w:rPr>
          <w:rFonts w:ascii="Bahnschrift Light SemiCondensed" w:eastAsia="Arial Unicode MS" w:hAnsi="Bahnschrift Light SemiCondensed" w:cs="Arial Unicode MS"/>
          <w:b w:val="0"/>
          <w:color w:val="auto"/>
        </w:rPr>
      </w:pPr>
      <w:hyperlink w:anchor="_Loading_the_data_1" w:history="1">
        <w:r w:rsidR="00F03CAB" w:rsidRPr="00FC5686">
          <w:rPr>
            <w:rStyle w:val="Hyperlink"/>
            <w:rFonts w:ascii="Bahnschrift Light SemiCondensed" w:eastAsia="Arial Unicode MS" w:hAnsi="Bahnschrift Light SemiCondensed" w:cs="Arial Unicode MS"/>
            <w:b w:val="0"/>
          </w:rPr>
          <w:t>Loading the data into S3 and ingesting the data to HDFS</w:t>
        </w:r>
      </w:hyperlink>
    </w:p>
    <w:p w:rsidR="00F03CAB" w:rsidRDefault="000A3A5D" w:rsidP="00F03CAB">
      <w:pPr>
        <w:pStyle w:val="ListParagraph"/>
        <w:numPr>
          <w:ilvl w:val="0"/>
          <w:numId w:val="7"/>
        </w:numPr>
        <w:rPr>
          <w:rFonts w:ascii="Bahnschrift Light SemiCondensed" w:eastAsia="Arial Unicode MS" w:hAnsi="Bahnschrift Light SemiCondensed" w:cs="Arial Unicode MS"/>
          <w:b w:val="0"/>
          <w:color w:val="auto"/>
        </w:rPr>
      </w:pPr>
      <w:hyperlink w:anchor="_Creating_Hive_Schema" w:history="1">
        <w:r w:rsidR="00D74571" w:rsidRPr="00D74571">
          <w:rPr>
            <w:rStyle w:val="Hyperlink"/>
            <w:rFonts w:ascii="Bahnschrift Light SemiCondensed" w:eastAsia="Arial Unicode MS" w:hAnsi="Bahnschrift Light SemiCondensed" w:cs="Arial Unicode MS"/>
            <w:b w:val="0"/>
          </w:rPr>
          <w:t>Creating</w:t>
        </w:r>
        <w:r w:rsidR="00F03CAB" w:rsidRPr="00D74571">
          <w:rPr>
            <w:rStyle w:val="Hyperlink"/>
            <w:rFonts w:ascii="Bahnschrift Light SemiCondensed" w:eastAsia="Arial Unicode MS" w:hAnsi="Bahnschrift Light SemiCondensed" w:cs="Arial Unicode MS"/>
            <w:b w:val="0"/>
          </w:rPr>
          <w:t xml:space="preserve"> Hive Schema</w:t>
        </w:r>
        <w:r w:rsidR="00FC5686" w:rsidRPr="00D74571">
          <w:rPr>
            <w:rStyle w:val="Hyperlink"/>
            <w:rFonts w:ascii="Bahnschrift Light SemiCondensed" w:eastAsia="Arial Unicode MS" w:hAnsi="Bahnschrift Light SemiCondensed" w:cs="Arial Unicode MS"/>
            <w:b w:val="0"/>
          </w:rPr>
          <w:t xml:space="preserve"> &amp; Optimization of tables</w:t>
        </w:r>
      </w:hyperlink>
    </w:p>
    <w:p w:rsidR="00854C15" w:rsidRDefault="000A3A5D" w:rsidP="00F03CAB">
      <w:pPr>
        <w:pStyle w:val="ListParagraph"/>
        <w:numPr>
          <w:ilvl w:val="0"/>
          <w:numId w:val="7"/>
        </w:numPr>
        <w:rPr>
          <w:rFonts w:ascii="Bahnschrift Light SemiCondensed" w:eastAsia="Arial Unicode MS" w:hAnsi="Bahnschrift Light SemiCondensed" w:cs="Arial Unicode MS"/>
          <w:b w:val="0"/>
          <w:color w:val="auto"/>
        </w:rPr>
      </w:pPr>
      <w:hyperlink w:anchor="_Querying_–_Assignment" w:history="1">
        <w:r w:rsidR="00854C15" w:rsidRPr="00272B16">
          <w:rPr>
            <w:rStyle w:val="Hyperlink"/>
            <w:rFonts w:ascii="Bahnschrift Light SemiCondensed" w:eastAsia="Arial Unicode MS" w:hAnsi="Bahnschrift Light SemiCondensed" w:cs="Arial Unicode MS"/>
            <w:b w:val="0"/>
          </w:rPr>
          <w:t xml:space="preserve">Querying </w:t>
        </w:r>
        <w:r w:rsidR="00E73763" w:rsidRPr="00272B16">
          <w:rPr>
            <w:rStyle w:val="Hyperlink"/>
            <w:rFonts w:ascii="Bahnschrift Light SemiCondensed" w:eastAsia="Arial Unicode MS" w:hAnsi="Bahnschrift Light SemiCondensed" w:cs="Arial Unicode MS"/>
            <w:b w:val="0"/>
          </w:rPr>
          <w:t>– Assignment Questions</w:t>
        </w:r>
      </w:hyperlink>
    </w:p>
    <w:p w:rsidR="00272B16" w:rsidRDefault="000A3A5D" w:rsidP="00272B16">
      <w:pPr>
        <w:pStyle w:val="ListParagraph"/>
        <w:numPr>
          <w:ilvl w:val="0"/>
          <w:numId w:val="7"/>
        </w:numPr>
        <w:rPr>
          <w:rFonts w:ascii="Bahnschrift Light SemiCondensed" w:eastAsia="Arial Unicode MS" w:hAnsi="Bahnschrift Light SemiCondensed" w:cs="Arial Unicode MS"/>
          <w:b w:val="0"/>
          <w:color w:val="auto"/>
        </w:rPr>
      </w:pPr>
      <w:hyperlink w:anchor="_Demonstration_-_Improvement" w:history="1">
        <w:r w:rsidR="00272B16" w:rsidRPr="00994F84">
          <w:rPr>
            <w:rStyle w:val="Hyperlink"/>
            <w:rFonts w:ascii="Bahnschrift Light SemiCondensed" w:eastAsia="Arial Unicode MS" w:hAnsi="Bahnschrift Light SemiCondensed" w:cs="Arial Unicode MS"/>
            <w:b w:val="0"/>
          </w:rPr>
          <w:t>Demonstration - Improvement of performance after using optimization on tables</w:t>
        </w:r>
      </w:hyperlink>
    </w:p>
    <w:p w:rsidR="00854C15" w:rsidRPr="00F03CAB" w:rsidRDefault="000A3A5D" w:rsidP="00F03CAB">
      <w:pPr>
        <w:pStyle w:val="ListParagraph"/>
        <w:numPr>
          <w:ilvl w:val="0"/>
          <w:numId w:val="7"/>
        </w:numPr>
        <w:rPr>
          <w:rFonts w:ascii="Bahnschrift Light SemiCondensed" w:eastAsia="Arial Unicode MS" w:hAnsi="Bahnschrift Light SemiCondensed" w:cs="Arial Unicode MS"/>
          <w:b w:val="0"/>
          <w:color w:val="auto"/>
        </w:rPr>
      </w:pPr>
      <w:hyperlink w:anchor="_Cleaning-up" w:history="1">
        <w:r w:rsidR="00854C15" w:rsidRPr="00004179">
          <w:rPr>
            <w:rStyle w:val="Hyperlink"/>
            <w:rFonts w:ascii="Bahnschrift Light SemiCondensed" w:eastAsia="Arial Unicode MS" w:hAnsi="Bahnschrift Light SemiCondensed" w:cs="Arial Unicode MS"/>
            <w:b w:val="0"/>
          </w:rPr>
          <w:t>Cleaning-up</w:t>
        </w:r>
      </w:hyperlink>
    </w:p>
    <w:p w:rsidR="00854C15" w:rsidRDefault="00854C15" w:rsidP="00750EAB">
      <w:pPr>
        <w:rPr>
          <w:rFonts w:ascii="Bahnschrift Light SemiCondensed" w:eastAsia="Arial Unicode MS" w:hAnsi="Bahnschrift Light SemiCondensed" w:cs="Arial Unicode MS"/>
        </w:rPr>
      </w:pPr>
    </w:p>
    <w:p w:rsidR="00854C15" w:rsidRDefault="00854C15" w:rsidP="00750EAB">
      <w:pPr>
        <w:rPr>
          <w:rFonts w:ascii="Bahnschrift Light SemiCondensed" w:eastAsia="Arial Unicode MS" w:hAnsi="Bahnschrift Light SemiCondensed" w:cs="Arial Unicode MS"/>
        </w:rPr>
      </w:pPr>
    </w:p>
    <w:p w:rsidR="00417CAF" w:rsidRDefault="00417CAF" w:rsidP="00750EAB">
      <w:pPr>
        <w:rPr>
          <w:rFonts w:ascii="Bahnschrift Light SemiCondensed" w:eastAsia="Arial Unicode MS" w:hAnsi="Bahnschrift Light SemiCondensed" w:cs="Arial Unicode MS"/>
        </w:rPr>
      </w:pPr>
    </w:p>
    <w:p w:rsidR="00BA3364" w:rsidRDefault="00BA3364" w:rsidP="00750EAB">
      <w:pPr>
        <w:rPr>
          <w:rFonts w:ascii="Bahnschrift Light SemiCondensed" w:eastAsia="Arial Unicode MS" w:hAnsi="Bahnschrift Light SemiCondensed" w:cs="Arial Unicode MS"/>
        </w:rPr>
      </w:pPr>
    </w:p>
    <w:p w:rsidR="00854C15" w:rsidRPr="00C97777" w:rsidRDefault="00854C15" w:rsidP="00854C15">
      <w:pPr>
        <w:pStyle w:val="Heading1"/>
        <w:numPr>
          <w:ilvl w:val="0"/>
          <w:numId w:val="8"/>
        </w:numPr>
        <w:rPr>
          <w:rFonts w:ascii="Bahnschrift Light SemiCondensed" w:hAnsi="Bahnschrift Light SemiCondensed"/>
          <w:b w:val="0"/>
        </w:rPr>
      </w:pPr>
      <w:bookmarkStart w:id="1" w:name="_1._Launching_an"/>
      <w:bookmarkEnd w:id="1"/>
      <w:r w:rsidRPr="00C97777">
        <w:rPr>
          <w:rFonts w:ascii="Bahnschrift Light SemiCondensed" w:hAnsi="Bahnschrift Light SemiCondensed"/>
          <w:b w:val="0"/>
        </w:rPr>
        <w:lastRenderedPageBreak/>
        <w:t>Launching an EMR Cluster</w:t>
      </w:r>
    </w:p>
    <w:p w:rsidR="00854C15" w:rsidRPr="00193A0D" w:rsidRDefault="00854C15" w:rsidP="00854C15">
      <w:pPr>
        <w:rPr>
          <w:rFonts w:ascii="Bahnschrift Light SemiCondensed" w:hAnsi="Bahnschrift Light SemiCondensed"/>
          <w:b w:val="0"/>
          <w:color w:val="auto"/>
        </w:rPr>
      </w:pPr>
      <w:r w:rsidRPr="00193A0D">
        <w:rPr>
          <w:rFonts w:ascii="Bahnschrift Light SemiCondensed" w:hAnsi="Bahnschrift Light SemiCondensed"/>
          <w:b w:val="0"/>
          <w:color w:val="auto"/>
        </w:rPr>
        <w:t xml:space="preserve">When launching an EMR Cluster the following steps </w:t>
      </w:r>
      <w:r w:rsidR="003153B7">
        <w:rPr>
          <w:rFonts w:ascii="Bahnschrift Light SemiCondensed" w:hAnsi="Bahnschrift Light SemiCondensed"/>
          <w:b w:val="0"/>
          <w:color w:val="auto"/>
        </w:rPr>
        <w:t>were</w:t>
      </w:r>
      <w:r w:rsidRPr="00193A0D">
        <w:rPr>
          <w:rFonts w:ascii="Bahnschrift Light SemiCondensed" w:hAnsi="Bahnschrift Light SemiCondensed"/>
          <w:b w:val="0"/>
          <w:color w:val="auto"/>
        </w:rPr>
        <w:t xml:space="preserve"> followed:</w:t>
      </w:r>
    </w:p>
    <w:p w:rsidR="00750EAB" w:rsidRPr="00C97777" w:rsidRDefault="000A3A5D" w:rsidP="00854C15">
      <w:pPr>
        <w:ind w:left="720" w:firstLine="720"/>
        <w:rPr>
          <w:rFonts w:ascii="Bahnschrift Light SemiCondensed" w:hAnsi="Bahnschrift Light SemiCondensed"/>
          <w:b w:val="0"/>
        </w:rPr>
      </w:pPr>
      <w:hyperlink w:anchor="_Key_Pair_Creation" w:history="1">
        <w:r w:rsidR="00854C15" w:rsidRPr="00306B35">
          <w:rPr>
            <w:rStyle w:val="Hyperlink"/>
            <w:rFonts w:ascii="Bahnschrift Light SemiCondensed" w:hAnsi="Bahnschrift Light SemiCondensed"/>
            <w:b w:val="0"/>
          </w:rPr>
          <w:t xml:space="preserve">1.1 </w:t>
        </w:r>
        <w:r w:rsidR="00750EAB" w:rsidRPr="00306B35">
          <w:rPr>
            <w:rStyle w:val="Hyperlink"/>
            <w:rFonts w:ascii="Bahnschrift Light SemiCondensed" w:hAnsi="Bahnschrift Light SemiCondensed"/>
            <w:b w:val="0"/>
          </w:rPr>
          <w:t>Key Pair Creation</w:t>
        </w:r>
      </w:hyperlink>
    </w:p>
    <w:p w:rsidR="00854C15" w:rsidRPr="00C97777" w:rsidRDefault="000A3A5D" w:rsidP="00854C15">
      <w:pPr>
        <w:ind w:left="1440"/>
        <w:rPr>
          <w:rFonts w:ascii="Bahnschrift Light SemiCondensed" w:hAnsi="Bahnschrift Light SemiCondensed"/>
          <w:b w:val="0"/>
        </w:rPr>
      </w:pPr>
      <w:hyperlink w:anchor="_Configuring_&amp;_Launching" w:history="1">
        <w:r w:rsidR="00854C15" w:rsidRPr="00306B35">
          <w:rPr>
            <w:rStyle w:val="Hyperlink"/>
            <w:rFonts w:ascii="Bahnschrift Light SemiCondensed" w:hAnsi="Bahnschrift Light SemiCondensed"/>
            <w:b w:val="0"/>
          </w:rPr>
          <w:t xml:space="preserve">1.2 </w:t>
        </w:r>
        <w:r w:rsidR="00C97777" w:rsidRPr="00306B35">
          <w:rPr>
            <w:rStyle w:val="Hyperlink"/>
            <w:rFonts w:ascii="Bahnschrift Light SemiCondensed" w:hAnsi="Bahnschrift Light SemiCondensed"/>
            <w:b w:val="0"/>
          </w:rPr>
          <w:t>Configuring &amp; Launching</w:t>
        </w:r>
        <w:r w:rsidR="00854C15" w:rsidRPr="00306B35">
          <w:rPr>
            <w:rStyle w:val="Hyperlink"/>
            <w:rFonts w:ascii="Bahnschrift Light SemiCondensed" w:hAnsi="Bahnschrift Light SemiCondensed"/>
            <w:b w:val="0"/>
          </w:rPr>
          <w:t xml:space="preserve"> an EMR Cluster</w:t>
        </w:r>
      </w:hyperlink>
    </w:p>
    <w:p w:rsidR="00854C15" w:rsidRPr="00C97777" w:rsidRDefault="000A3A5D" w:rsidP="00854C15">
      <w:pPr>
        <w:ind w:left="1440"/>
        <w:rPr>
          <w:rFonts w:ascii="Bahnschrift Light SemiCondensed" w:hAnsi="Bahnschrift Light SemiCondensed"/>
          <w:b w:val="0"/>
        </w:rPr>
      </w:pPr>
      <w:hyperlink w:anchor="_Connecting_to_the" w:history="1">
        <w:r w:rsidR="00854C15" w:rsidRPr="00306B35">
          <w:rPr>
            <w:rStyle w:val="Hyperlink"/>
            <w:rFonts w:ascii="Bahnschrift Light SemiCondensed" w:hAnsi="Bahnschrift Light SemiCondensed"/>
            <w:b w:val="0"/>
          </w:rPr>
          <w:t>1.3 Connecting to the Master Node using SSH</w:t>
        </w:r>
      </w:hyperlink>
    </w:p>
    <w:p w:rsidR="000E3C6F" w:rsidRPr="00C97777" w:rsidRDefault="000A3A5D" w:rsidP="00854C15">
      <w:pPr>
        <w:ind w:left="1440"/>
        <w:rPr>
          <w:rFonts w:ascii="Bahnschrift Light SemiCondensed" w:hAnsi="Bahnschrift Light SemiCondensed"/>
          <w:b w:val="0"/>
        </w:rPr>
      </w:pPr>
      <w:hyperlink w:anchor="_Master_Node_connected" w:history="1">
        <w:r w:rsidR="000E3C6F" w:rsidRPr="00306B35">
          <w:rPr>
            <w:rStyle w:val="Hyperlink"/>
            <w:rFonts w:ascii="Bahnschrift Light SemiCondensed" w:hAnsi="Bahnschrift Light SemiCondensed"/>
            <w:b w:val="0"/>
          </w:rPr>
          <w:t xml:space="preserve">1.4 </w:t>
        </w:r>
        <w:r w:rsidR="000950F2" w:rsidRPr="00306B35">
          <w:rPr>
            <w:rStyle w:val="Hyperlink"/>
            <w:rFonts w:ascii="Bahnschrift Light SemiCondensed" w:hAnsi="Bahnschrift Light SemiCondensed"/>
            <w:b w:val="0"/>
          </w:rPr>
          <w:t>Master Node</w:t>
        </w:r>
        <w:r w:rsidR="000E3C6F" w:rsidRPr="00306B35">
          <w:rPr>
            <w:rStyle w:val="Hyperlink"/>
            <w:rFonts w:ascii="Bahnschrift Light SemiCondensed" w:hAnsi="Bahnschrift Light SemiCondensed"/>
            <w:b w:val="0"/>
          </w:rPr>
          <w:t xml:space="preserve"> </w:t>
        </w:r>
        <w:r w:rsidR="000950F2" w:rsidRPr="00306B35">
          <w:rPr>
            <w:rStyle w:val="Hyperlink"/>
            <w:rFonts w:ascii="Bahnschrift Light SemiCondensed" w:hAnsi="Bahnschrift Light SemiCondensed"/>
            <w:b w:val="0"/>
          </w:rPr>
          <w:t xml:space="preserve">connected &amp; Hive </w:t>
        </w:r>
        <w:r w:rsidR="000E3C6F" w:rsidRPr="00306B35">
          <w:rPr>
            <w:rStyle w:val="Hyperlink"/>
            <w:rFonts w:ascii="Bahnschrift Light SemiCondensed" w:hAnsi="Bahnschrift Light SemiCondensed"/>
            <w:b w:val="0"/>
          </w:rPr>
          <w:t>shell launched</w:t>
        </w:r>
      </w:hyperlink>
    </w:p>
    <w:p w:rsidR="000E3C6F" w:rsidRPr="00C97777" w:rsidRDefault="000E3C6F" w:rsidP="000E3C6F">
      <w:pPr>
        <w:rPr>
          <w:rFonts w:ascii="Bahnschrift Light SemiCondensed" w:hAnsi="Bahnschrift Light SemiCondensed"/>
          <w:b w:val="0"/>
        </w:rPr>
      </w:pPr>
    </w:p>
    <w:p w:rsidR="000E3C6F" w:rsidRPr="00193A0D" w:rsidRDefault="000E3C6F" w:rsidP="000E3C6F">
      <w:pPr>
        <w:pStyle w:val="Heading2"/>
        <w:numPr>
          <w:ilvl w:val="1"/>
          <w:numId w:val="8"/>
        </w:numPr>
        <w:rPr>
          <w:rFonts w:ascii="Bahnschrift Light SemiCondensed" w:hAnsi="Bahnschrift Light SemiCondensed"/>
          <w:b/>
        </w:rPr>
      </w:pPr>
      <w:bookmarkStart w:id="2" w:name="_Key_Pair_Creation"/>
      <w:bookmarkEnd w:id="2"/>
      <w:r w:rsidRPr="00193A0D">
        <w:rPr>
          <w:rFonts w:ascii="Bahnschrift Light SemiCondensed" w:hAnsi="Bahnschrift Light SemiCondensed"/>
          <w:b/>
        </w:rPr>
        <w:t>Key Pair Creation</w:t>
      </w:r>
    </w:p>
    <w:p w:rsidR="000E3C6F" w:rsidRPr="00193A0D" w:rsidRDefault="000E3C6F" w:rsidP="000E3C6F">
      <w:pPr>
        <w:rPr>
          <w:rFonts w:ascii="Bahnschrift Light SemiCondensed" w:hAnsi="Bahnschrift Light SemiCondensed"/>
          <w:b w:val="0"/>
          <w:color w:val="auto"/>
        </w:rPr>
      </w:pPr>
      <w:r w:rsidRPr="00193A0D">
        <w:rPr>
          <w:rFonts w:ascii="Bahnschrift Light SemiCondensed" w:hAnsi="Bahnschrift Light SemiCondensed"/>
          <w:b w:val="0"/>
          <w:color w:val="auto"/>
        </w:rPr>
        <w:t>Before initiating an EMR Cluster, we need to create an EC2 key-pair file and download it as .</w:t>
      </w:r>
      <w:proofErr w:type="spellStart"/>
      <w:r w:rsidRPr="00193A0D">
        <w:rPr>
          <w:rFonts w:ascii="Bahnschrift Light SemiCondensed" w:hAnsi="Bahnschrift Light SemiCondensed"/>
          <w:b w:val="0"/>
          <w:color w:val="auto"/>
        </w:rPr>
        <w:t>pem</w:t>
      </w:r>
      <w:proofErr w:type="spellEnd"/>
      <w:r w:rsidRPr="00193A0D">
        <w:rPr>
          <w:rFonts w:ascii="Bahnschrift Light SemiCondensed" w:hAnsi="Bahnschrift Light SemiCondensed"/>
          <w:b w:val="0"/>
          <w:color w:val="auto"/>
        </w:rPr>
        <w:t xml:space="preserve"> file.</w:t>
      </w:r>
    </w:p>
    <w:p w:rsidR="000E3C6F" w:rsidRPr="000E3C6F" w:rsidRDefault="000E3C6F" w:rsidP="000E3C6F"/>
    <w:p w:rsidR="000E3C6F" w:rsidRDefault="00750EAB"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68E0EB7F" wp14:editId="17B7440D">
            <wp:extent cx="6120000" cy="899628"/>
            <wp:effectExtent l="19050" t="19050" r="1460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932" b="59930"/>
                    <a:stretch/>
                  </pic:blipFill>
                  <pic:spPr bwMode="auto">
                    <a:xfrm>
                      <a:off x="0" y="0"/>
                      <a:ext cx="6120000" cy="899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E3C6F" w:rsidRDefault="000E3C6F" w:rsidP="00750EAB">
      <w:pPr>
        <w:rPr>
          <w:rFonts w:ascii="Bahnschrift Light SemiCondensed" w:eastAsia="Arial Unicode MS" w:hAnsi="Bahnschrift Light SemiCondensed" w:cs="Arial Unicode MS"/>
        </w:rPr>
      </w:pPr>
    </w:p>
    <w:p w:rsidR="0087605E" w:rsidRPr="007B335A" w:rsidRDefault="000E3C6F" w:rsidP="00750EAB">
      <w:pP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61312" behindDoc="0" locked="0" layoutInCell="1" allowOverlap="1" wp14:anchorId="6CBA6330" wp14:editId="457C18AE">
                <wp:simplePos x="0" y="0"/>
                <wp:positionH relativeFrom="column">
                  <wp:posOffset>5257800</wp:posOffset>
                </wp:positionH>
                <wp:positionV relativeFrom="paragraph">
                  <wp:posOffset>355600</wp:posOffset>
                </wp:positionV>
                <wp:extent cx="198120" cy="309880"/>
                <wp:effectExtent l="0" t="38100" r="49530" b="33020"/>
                <wp:wrapNone/>
                <wp:docPr id="3" name="Straight Arrow Connector 3"/>
                <wp:cNvGraphicFramePr/>
                <a:graphic xmlns:a="http://schemas.openxmlformats.org/drawingml/2006/main">
                  <a:graphicData uri="http://schemas.microsoft.com/office/word/2010/wordprocessingShape">
                    <wps:wsp>
                      <wps:cNvCnPr/>
                      <wps:spPr>
                        <a:xfrm flipV="1">
                          <a:off x="0" y="0"/>
                          <a:ext cx="198120" cy="309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EBFC21" id="_x0000_t32" coordsize="21600,21600" o:spt="32" o:oned="t" path="m,l21600,21600e" filled="f">
                <v:path arrowok="t" fillok="f" o:connecttype="none"/>
                <o:lock v:ext="edit" shapetype="t"/>
              </v:shapetype>
              <v:shape id="Straight Arrow Connector 3" o:spid="_x0000_s1026" type="#_x0000_t32" style="position:absolute;margin-left:414pt;margin-top:28pt;width:15.6pt;height:24.4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" strokecolor="#024f75 [3204]" strokeweight="1pt">
                <v:stroke endarrow="block"/>
              </v:shape>
            </w:pict>
          </mc:Fallback>
        </mc:AlternateContent>
      </w: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60288" behindDoc="0" locked="0" layoutInCell="1" allowOverlap="1" wp14:anchorId="44CBA8F2" wp14:editId="541D2EAB">
                <wp:simplePos x="0" y="0"/>
                <wp:positionH relativeFrom="column">
                  <wp:posOffset>5389880</wp:posOffset>
                </wp:positionH>
                <wp:positionV relativeFrom="paragraph">
                  <wp:posOffset>157480</wp:posOffset>
                </wp:positionV>
                <wp:extent cx="650240" cy="228600"/>
                <wp:effectExtent l="0" t="0" r="16510" b="19050"/>
                <wp:wrapNone/>
                <wp:docPr id="2" name="Oval 2"/>
                <wp:cNvGraphicFramePr/>
                <a:graphic xmlns:a="http://schemas.openxmlformats.org/drawingml/2006/main">
                  <a:graphicData uri="http://schemas.microsoft.com/office/word/2010/wordprocessingShape">
                    <wps:wsp>
                      <wps:cNvSpPr/>
                      <wps:spPr>
                        <a:xfrm>
                          <a:off x="0" y="0"/>
                          <a:ext cx="650240" cy="228600"/>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CD3415" id="Oval 2" o:spid="_x0000_s1026" style="position:absolute;margin-left:424.4pt;margin-top:12.4pt;width:51.2pt;height: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" filled="f" strokecolor="#0f0d29 [3213]" strokeweight=".25pt"/>
            </w:pict>
          </mc:Fallback>
        </mc:AlternateContent>
      </w:r>
      <w:r w:rsidR="00637747" w:rsidRPr="007B335A">
        <w:rPr>
          <w:rFonts w:ascii="Bahnschrift Light SemiCondensed" w:eastAsia="Arial Unicode MS" w:hAnsi="Bahnschrift Light SemiCondensed" w:cs="Arial Unicode MS"/>
          <w:noProof/>
          <w:lang w:val="en-IN" w:eastAsia="en-IN"/>
        </w:rPr>
        <w:drawing>
          <wp:inline distT="0" distB="0" distL="0" distR="0" wp14:anchorId="7E943F64" wp14:editId="1850E767">
            <wp:extent cx="6120000" cy="1188612"/>
            <wp:effectExtent l="19050" t="19050" r="1460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932" b="51213"/>
                    <a:stretch/>
                  </pic:blipFill>
                  <pic:spPr bwMode="auto">
                    <a:xfrm>
                      <a:off x="0" y="0"/>
                      <a:ext cx="6120000" cy="11886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7747" w:rsidRPr="007B335A" w:rsidRDefault="00637747" w:rsidP="00750EAB">
      <w:pPr>
        <w:rPr>
          <w:rFonts w:ascii="Bahnschrift Light SemiCondensed" w:eastAsia="Arial Unicode MS" w:hAnsi="Bahnschrift Light SemiCondensed" w:cs="Arial Unicode MS"/>
        </w:rPr>
      </w:pPr>
    </w:p>
    <w:p w:rsidR="00637747" w:rsidRPr="007B335A" w:rsidRDefault="000E3C6F" w:rsidP="000E3C6F">
      <w:pPr>
        <w:jc w:val="cente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62336" behindDoc="0" locked="0" layoutInCell="1" allowOverlap="1" wp14:anchorId="72CA087F" wp14:editId="4BB4E52D">
                <wp:simplePos x="0" y="0"/>
                <wp:positionH relativeFrom="column">
                  <wp:posOffset>3018845</wp:posOffset>
                </wp:positionH>
                <wp:positionV relativeFrom="paragraph">
                  <wp:posOffset>1421627</wp:posOffset>
                </wp:positionV>
                <wp:extent cx="172278" cy="198783"/>
                <wp:effectExtent l="38100" t="0" r="18415" b="48895"/>
                <wp:wrapNone/>
                <wp:docPr id="4" name="Straight Arrow Connector 4"/>
                <wp:cNvGraphicFramePr/>
                <a:graphic xmlns:a="http://schemas.openxmlformats.org/drawingml/2006/main">
                  <a:graphicData uri="http://schemas.microsoft.com/office/word/2010/wordprocessingShape">
                    <wps:wsp>
                      <wps:cNvCnPr/>
                      <wps:spPr>
                        <a:xfrm flipH="1">
                          <a:off x="0" y="0"/>
                          <a:ext cx="172278" cy="1987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7DE5" id="Straight Arrow Connector 4" o:spid="_x0000_s1026" type="#_x0000_t32" style="position:absolute;margin-left:237.7pt;margin-top:111.95pt;width:13.55pt;height:15.6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" strokecolor="#0f0d29 [3213]" strokeweight="1pt">
                <v:stroke endarrow="block"/>
              </v:shape>
            </w:pict>
          </mc:Fallback>
        </mc:AlternateContent>
      </w:r>
      <w:r w:rsidRPr="007B335A">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59264" behindDoc="0" locked="0" layoutInCell="1" allowOverlap="1" wp14:anchorId="75C8BEB2" wp14:editId="31489A37">
                <wp:simplePos x="0" y="0"/>
                <wp:positionH relativeFrom="column">
                  <wp:posOffset>3240819</wp:posOffset>
                </wp:positionH>
                <wp:positionV relativeFrom="paragraph">
                  <wp:posOffset>715949</wp:posOffset>
                </wp:positionV>
                <wp:extent cx="274983" cy="79513"/>
                <wp:effectExtent l="0" t="0" r="10795" b="15875"/>
                <wp:wrapNone/>
                <wp:docPr id="89" name="Rectangle 89"/>
                <wp:cNvGraphicFramePr/>
                <a:graphic xmlns:a="http://schemas.openxmlformats.org/drawingml/2006/main">
                  <a:graphicData uri="http://schemas.microsoft.com/office/word/2010/wordprocessingShape">
                    <wps:wsp>
                      <wps:cNvSpPr/>
                      <wps:spPr>
                        <a:xfrm>
                          <a:off x="0" y="0"/>
                          <a:ext cx="274983" cy="79513"/>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6EEB3" id="Rectangle 89" o:spid="_x0000_s1026" style="position:absolute;margin-left:255.2pt;margin-top:56.35pt;width:21.65pt;height: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" filled="f" strokecolor="#012639 [1604]" strokeweight=".25pt"/>
            </w:pict>
          </mc:Fallback>
        </mc:AlternateContent>
      </w:r>
      <w:r w:rsidR="00637747" w:rsidRPr="007B335A">
        <w:rPr>
          <w:rFonts w:ascii="Bahnschrift Light SemiCondensed" w:eastAsia="Arial Unicode MS" w:hAnsi="Bahnschrift Light SemiCondensed" w:cs="Arial Unicode MS"/>
          <w:noProof/>
          <w:lang w:val="en-IN" w:eastAsia="en-IN"/>
        </w:rPr>
        <w:drawing>
          <wp:inline distT="0" distB="0" distL="0" distR="0" wp14:anchorId="49510B05" wp14:editId="45208CE4">
            <wp:extent cx="2255519" cy="1666240"/>
            <wp:effectExtent l="19050" t="1905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38" t="18851" r="44249" b="10076"/>
                    <a:stretch/>
                  </pic:blipFill>
                  <pic:spPr bwMode="auto">
                    <a:xfrm>
                      <a:off x="0" y="0"/>
                      <a:ext cx="2256366" cy="16668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Bahnschrift Light SemiCondensed" w:eastAsia="Arial Unicode MS" w:hAnsi="Bahnschrift Light SemiCondensed" w:cs="Arial Unicode MS"/>
          <w:noProof/>
          <w:lang w:val="en-IN" w:eastAsia="en-IN"/>
        </w:rPr>
        <w:t xml:space="preserve">    </w:t>
      </w:r>
      <w:r w:rsidR="00637747" w:rsidRPr="007B335A">
        <w:rPr>
          <w:rFonts w:ascii="Bahnschrift Light SemiCondensed" w:eastAsia="Arial Unicode MS" w:hAnsi="Bahnschrift Light SemiCondensed" w:cs="Arial Unicode MS"/>
          <w:noProof/>
          <w:lang w:val="en-IN" w:eastAsia="en-IN"/>
        </w:rPr>
        <w:drawing>
          <wp:inline distT="0" distB="0" distL="0" distR="0" wp14:anchorId="0CC9EB03" wp14:editId="39497FF2">
            <wp:extent cx="3599144" cy="1694524"/>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81"/>
                    <a:stretch/>
                  </pic:blipFill>
                  <pic:spPr bwMode="auto">
                    <a:xfrm>
                      <a:off x="0" y="0"/>
                      <a:ext cx="3611687" cy="1700429"/>
                    </a:xfrm>
                    <a:prstGeom prst="rect">
                      <a:avLst/>
                    </a:prstGeom>
                    <a:ln>
                      <a:noFill/>
                    </a:ln>
                    <a:extLst>
                      <a:ext uri="{53640926-AAD7-44D8-BBD7-CCE9431645EC}">
                        <a14:shadowObscured xmlns:a14="http://schemas.microsoft.com/office/drawing/2010/main"/>
                      </a:ext>
                    </a:extLst>
                  </pic:spPr>
                </pic:pic>
              </a:graphicData>
            </a:graphic>
          </wp:inline>
        </w:drawing>
      </w:r>
    </w:p>
    <w:p w:rsidR="00C55089" w:rsidRDefault="00C55089" w:rsidP="00750EAB">
      <w:pPr>
        <w:rPr>
          <w:rFonts w:ascii="Bahnschrift Light SemiCondensed" w:eastAsia="Arial Unicode MS" w:hAnsi="Bahnschrift Light SemiCondensed" w:cs="Arial Unicode MS"/>
        </w:rPr>
      </w:pPr>
    </w:p>
    <w:p w:rsidR="000E3C6F" w:rsidRDefault="000E3C6F" w:rsidP="009773DF">
      <w:pPr>
        <w:jc w:val="both"/>
        <w:rPr>
          <w:rFonts w:ascii="Bahnschrift Light SemiCondensed" w:eastAsia="Arial Unicode MS" w:hAnsi="Bahnschrift Light SemiCondensed" w:cs="Arial Unicode MS"/>
          <w:b w:val="0"/>
          <w:color w:val="auto"/>
        </w:rPr>
      </w:pPr>
      <w:r w:rsidRPr="00C97777">
        <w:rPr>
          <w:rFonts w:ascii="Bahnschrift Light SemiCondensed" w:eastAsia="Arial Unicode MS" w:hAnsi="Bahnschrift Light SemiCondensed" w:cs="Arial Unicode MS"/>
          <w:b w:val="0"/>
          <w:color w:val="auto"/>
        </w:rPr>
        <w:t>We have completed the creation of key-value pair. N</w:t>
      </w:r>
      <w:r w:rsidR="009773DF" w:rsidRPr="00C97777">
        <w:rPr>
          <w:rFonts w:ascii="Bahnschrift Light SemiCondensed" w:eastAsia="Arial Unicode MS" w:hAnsi="Bahnschrift Light SemiCondensed" w:cs="Arial Unicode MS"/>
          <w:b w:val="0"/>
          <w:color w:val="auto"/>
        </w:rPr>
        <w:t xml:space="preserve">ow we move to creating, </w:t>
      </w:r>
      <w:r w:rsidRPr="00C97777">
        <w:rPr>
          <w:rFonts w:ascii="Bahnschrift Light SemiCondensed" w:eastAsia="Arial Unicode MS" w:hAnsi="Bahnschrift Light SemiCondensed" w:cs="Arial Unicode MS"/>
          <w:b w:val="0"/>
          <w:color w:val="auto"/>
        </w:rPr>
        <w:t xml:space="preserve">configuring </w:t>
      </w:r>
      <w:r w:rsidR="009773DF" w:rsidRPr="00C97777">
        <w:rPr>
          <w:rFonts w:ascii="Bahnschrift Light SemiCondensed" w:eastAsia="Arial Unicode MS" w:hAnsi="Bahnschrift Light SemiCondensed" w:cs="Arial Unicode MS"/>
          <w:b w:val="0"/>
          <w:color w:val="auto"/>
        </w:rPr>
        <w:t xml:space="preserve">and launching </w:t>
      </w:r>
      <w:r w:rsidRPr="00C97777">
        <w:rPr>
          <w:rFonts w:ascii="Bahnschrift Light SemiCondensed" w:eastAsia="Arial Unicode MS" w:hAnsi="Bahnschrift Light SemiCondensed" w:cs="Arial Unicode MS"/>
          <w:b w:val="0"/>
          <w:color w:val="auto"/>
        </w:rPr>
        <w:t>the EMR Cluster.</w:t>
      </w:r>
      <w:r w:rsidR="00C97777">
        <w:rPr>
          <w:rFonts w:ascii="Bahnschrift Light SemiCondensed" w:eastAsia="Arial Unicode MS" w:hAnsi="Bahnschrift Light SemiCondensed" w:cs="Arial Unicode MS"/>
          <w:b w:val="0"/>
          <w:color w:val="auto"/>
        </w:rPr>
        <w:t xml:space="preserve"> We use this private key to securely connect to the EMR </w:t>
      </w:r>
      <w:r w:rsidR="006E0AFB">
        <w:rPr>
          <w:rFonts w:ascii="Bahnschrift Light SemiCondensed" w:eastAsia="Arial Unicode MS" w:hAnsi="Bahnschrift Light SemiCondensed" w:cs="Arial Unicode MS"/>
          <w:b w:val="0"/>
          <w:color w:val="auto"/>
        </w:rPr>
        <w:t xml:space="preserve">cluster </w:t>
      </w:r>
      <w:r w:rsidR="00C97777">
        <w:rPr>
          <w:rFonts w:ascii="Bahnschrift Light SemiCondensed" w:eastAsia="Arial Unicode MS" w:hAnsi="Bahnschrift Light SemiCondensed" w:cs="Arial Unicode MS"/>
          <w:b w:val="0"/>
          <w:color w:val="auto"/>
        </w:rPr>
        <w:t>through SSH.</w:t>
      </w:r>
    </w:p>
    <w:p w:rsidR="00C97777" w:rsidRDefault="00C97777" w:rsidP="009773DF">
      <w:pPr>
        <w:jc w:val="both"/>
        <w:rPr>
          <w:rFonts w:ascii="Bahnschrift Light SemiCondensed" w:eastAsia="Arial Unicode MS" w:hAnsi="Bahnschrift Light SemiCondensed" w:cs="Arial Unicode MS"/>
          <w:b w:val="0"/>
          <w:color w:val="auto"/>
        </w:rPr>
      </w:pPr>
    </w:p>
    <w:p w:rsidR="00C97777" w:rsidRPr="00C97777" w:rsidRDefault="00C97777" w:rsidP="009773DF">
      <w:pPr>
        <w:jc w:val="both"/>
        <w:rPr>
          <w:rFonts w:ascii="Bahnschrift Light SemiCondensed" w:eastAsia="Arial Unicode MS" w:hAnsi="Bahnschrift Light SemiCondensed" w:cs="Arial Unicode MS"/>
          <w:b w:val="0"/>
          <w:color w:val="auto"/>
        </w:rPr>
      </w:pPr>
    </w:p>
    <w:p w:rsidR="00C55089" w:rsidRPr="00193A0D" w:rsidRDefault="00C97777" w:rsidP="00C97777">
      <w:pPr>
        <w:pStyle w:val="Heading2"/>
        <w:numPr>
          <w:ilvl w:val="1"/>
          <w:numId w:val="8"/>
        </w:numPr>
        <w:rPr>
          <w:rFonts w:ascii="Bahnschrift Light SemiCondensed" w:hAnsi="Bahnschrift Light SemiCondensed"/>
          <w:b/>
        </w:rPr>
      </w:pPr>
      <w:bookmarkStart w:id="3" w:name="_Configuring_&amp;_Launching"/>
      <w:bookmarkEnd w:id="3"/>
      <w:r w:rsidRPr="00193A0D">
        <w:rPr>
          <w:rFonts w:ascii="Bahnschrift Light SemiCondensed" w:hAnsi="Bahnschrift Light SemiCondensed"/>
          <w:b/>
        </w:rPr>
        <w:t>Configuring &amp; Launching an EMR Cluster</w:t>
      </w:r>
    </w:p>
    <w:p w:rsidR="00C97777" w:rsidRPr="00306B35" w:rsidRDefault="00C97777" w:rsidP="00306B35">
      <w:pPr>
        <w:spacing w:after="240"/>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AWS</w:t>
      </w:r>
      <w:r w:rsidRPr="00C97777">
        <w:rPr>
          <w:rFonts w:ascii="Bahnschrift Light SemiCondensed" w:eastAsia="Arial Unicode MS" w:hAnsi="Bahnschrift Light SemiCondensed" w:cs="Arial Unicode MS"/>
          <w:b w:val="0"/>
          <w:color w:val="auto"/>
        </w:rPr>
        <w:t xml:space="preserve"> EMR is a managed </w:t>
      </w:r>
      <w:proofErr w:type="spellStart"/>
      <w:r>
        <w:rPr>
          <w:rFonts w:ascii="Bahnschrift Light SemiCondensed" w:eastAsia="Arial Unicode MS" w:hAnsi="Bahnschrift Light SemiCondensed" w:cs="Arial Unicode MS"/>
          <w:b w:val="0"/>
          <w:color w:val="auto"/>
        </w:rPr>
        <w:t>hadoop</w:t>
      </w:r>
      <w:proofErr w:type="spellEnd"/>
      <w:r>
        <w:rPr>
          <w:rFonts w:ascii="Bahnschrift Light SemiCondensed" w:eastAsia="Arial Unicode MS" w:hAnsi="Bahnschrift Light SemiCondensed" w:cs="Arial Unicode MS"/>
          <w:b w:val="0"/>
          <w:color w:val="auto"/>
        </w:rPr>
        <w:t xml:space="preserve"> framework on which</w:t>
      </w:r>
      <w:r w:rsidR="00306B35">
        <w:rPr>
          <w:rFonts w:ascii="Bahnschrift Light SemiCondensed" w:eastAsia="Arial Unicode MS" w:hAnsi="Bahnschrift Light SemiCondensed" w:cs="Arial Unicode MS"/>
          <w:b w:val="0"/>
          <w:color w:val="auto"/>
        </w:rPr>
        <w:t xml:space="preserve"> the </w:t>
      </w:r>
      <w:proofErr w:type="spellStart"/>
      <w:r w:rsidR="00306B35">
        <w:rPr>
          <w:rFonts w:ascii="Bahnschrift Light SemiCondensed" w:eastAsia="Arial Unicode MS" w:hAnsi="Bahnschrift Light SemiCondensed" w:cs="Arial Unicode MS"/>
          <w:b w:val="0"/>
          <w:color w:val="auto"/>
        </w:rPr>
        <w:t>Hadoop</w:t>
      </w:r>
      <w:proofErr w:type="spellEnd"/>
      <w:r w:rsidR="00306B35">
        <w:rPr>
          <w:rFonts w:ascii="Bahnschrift Light SemiCondensed" w:eastAsia="Arial Unicode MS" w:hAnsi="Bahnschrift Light SemiCondensed" w:cs="Arial Unicode MS"/>
          <w:b w:val="0"/>
          <w:color w:val="auto"/>
        </w:rPr>
        <w:t xml:space="preserve"> framework will run.</w:t>
      </w:r>
    </w:p>
    <w:p w:rsidR="00C55089" w:rsidRPr="007B335A" w:rsidRDefault="00C55089"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53BE470C" wp14:editId="45B872EC">
            <wp:extent cx="6309360" cy="914400"/>
            <wp:effectExtent l="19050" t="19050" r="1524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081" b="60163"/>
                    <a:stretch/>
                  </pic:blipFill>
                  <pic:spPr bwMode="auto">
                    <a:xfrm>
                      <a:off x="0" y="0"/>
                      <a:ext cx="6309360" cy="914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55089" w:rsidRPr="007B335A" w:rsidRDefault="00C55089" w:rsidP="00750EAB">
      <w:pPr>
        <w:rPr>
          <w:rFonts w:ascii="Bahnschrift Light SemiCondensed" w:eastAsia="Arial Unicode MS" w:hAnsi="Bahnschrift Light SemiCondensed" w:cs="Arial Unicode MS"/>
        </w:rPr>
      </w:pPr>
    </w:p>
    <w:p w:rsidR="00C55089" w:rsidRDefault="00C97777" w:rsidP="00750EAB">
      <w:pP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64384" behindDoc="0" locked="0" layoutInCell="1" allowOverlap="1" wp14:anchorId="501DA039" wp14:editId="1B989868">
                <wp:simplePos x="0" y="0"/>
                <wp:positionH relativeFrom="column">
                  <wp:posOffset>2387918</wp:posOffset>
                </wp:positionH>
                <wp:positionV relativeFrom="paragraph">
                  <wp:posOffset>334963</wp:posOffset>
                </wp:positionV>
                <wp:extent cx="276225" cy="114300"/>
                <wp:effectExtent l="38100" t="3810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2762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A04AD7" id="_x0000_t32" coordsize="21600,21600" o:spt="32" o:oned="t" path="m,l21600,21600e" filled="f">
                <v:path arrowok="t" fillok="f" o:connecttype="none"/>
                <o:lock v:ext="edit" shapetype="t"/>
              </v:shapetype>
              <v:shape id="Straight Arrow Connector 6" o:spid="_x0000_s1026" type="#_x0000_t32" style="position:absolute;margin-left:188.05pt;margin-top:26.4pt;width:21.75pt;height: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" strokecolor="#024f75 [3204]" strokeweight="1pt">
                <v:stroke endarrow="block"/>
              </v:shape>
            </w:pict>
          </mc:Fallback>
        </mc:AlternateContent>
      </w: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63360" behindDoc="0" locked="0" layoutInCell="1" allowOverlap="1" wp14:anchorId="481B7E42" wp14:editId="61C797D2">
                <wp:simplePos x="0" y="0"/>
                <wp:positionH relativeFrom="column">
                  <wp:posOffset>1611629</wp:posOffset>
                </wp:positionH>
                <wp:positionV relativeFrom="paragraph">
                  <wp:posOffset>230188</wp:posOffset>
                </wp:positionV>
                <wp:extent cx="766763" cy="171450"/>
                <wp:effectExtent l="0" t="0" r="14605" b="19050"/>
                <wp:wrapNone/>
                <wp:docPr id="5" name="Oval 5"/>
                <wp:cNvGraphicFramePr/>
                <a:graphic xmlns:a="http://schemas.openxmlformats.org/drawingml/2006/main">
                  <a:graphicData uri="http://schemas.microsoft.com/office/word/2010/wordprocessingShape">
                    <wps:wsp>
                      <wps:cNvSpPr/>
                      <wps:spPr>
                        <a:xfrm>
                          <a:off x="0" y="0"/>
                          <a:ext cx="766763" cy="17145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235BE" id="Oval 5" o:spid="_x0000_s1026" style="position:absolute;margin-left:126.9pt;margin-top:18.15pt;width:60.4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" filled="f" strokecolor="#0f0d29 [3213]" strokeweight=".5pt"/>
            </w:pict>
          </mc:Fallback>
        </mc:AlternateContent>
      </w:r>
      <w:r w:rsidR="00C55089" w:rsidRPr="007B335A">
        <w:rPr>
          <w:rFonts w:ascii="Bahnschrift Light SemiCondensed" w:eastAsia="Arial Unicode MS" w:hAnsi="Bahnschrift Light SemiCondensed" w:cs="Arial Unicode MS"/>
          <w:noProof/>
          <w:lang w:val="en-IN" w:eastAsia="en-IN"/>
        </w:rPr>
        <w:drawing>
          <wp:inline distT="0" distB="0" distL="0" distR="0" wp14:anchorId="41183811" wp14:editId="592BC9C7">
            <wp:extent cx="6309360" cy="1204912"/>
            <wp:effectExtent l="19050" t="19050" r="1524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932" b="51812"/>
                    <a:stretch/>
                  </pic:blipFill>
                  <pic:spPr bwMode="auto">
                    <a:xfrm>
                      <a:off x="0" y="0"/>
                      <a:ext cx="6309360" cy="1204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845F5" w:rsidRPr="007B335A" w:rsidRDefault="00A845F5" w:rsidP="00750EAB">
      <w:pPr>
        <w:rPr>
          <w:rFonts w:ascii="Bahnschrift Light SemiCondensed" w:eastAsia="Arial Unicode MS" w:hAnsi="Bahnschrift Light SemiCondensed" w:cs="Arial Unicode MS"/>
        </w:rPr>
      </w:pPr>
    </w:p>
    <w:p w:rsidR="00C55089" w:rsidRPr="007B335A" w:rsidRDefault="00A845F5" w:rsidP="00750EAB">
      <w:pP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66432" behindDoc="0" locked="0" layoutInCell="1" allowOverlap="1" wp14:anchorId="62AFD662" wp14:editId="0EC0536F">
                <wp:simplePos x="0" y="0"/>
                <wp:positionH relativeFrom="column">
                  <wp:posOffset>3240405</wp:posOffset>
                </wp:positionH>
                <wp:positionV relativeFrom="paragraph">
                  <wp:posOffset>1097280</wp:posOffset>
                </wp:positionV>
                <wp:extent cx="1885950" cy="547688"/>
                <wp:effectExtent l="0" t="0" r="19050" b="24130"/>
                <wp:wrapNone/>
                <wp:docPr id="7" name="Rectangle 7"/>
                <wp:cNvGraphicFramePr/>
                <a:graphic xmlns:a="http://schemas.openxmlformats.org/drawingml/2006/main">
                  <a:graphicData uri="http://schemas.microsoft.com/office/word/2010/wordprocessingShape">
                    <wps:wsp>
                      <wps:cNvSpPr/>
                      <wps:spPr>
                        <a:xfrm>
                          <a:off x="0" y="0"/>
                          <a:ext cx="1885950" cy="54768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431B1" id="Rectangle 7" o:spid="_x0000_s1026" style="position:absolute;margin-left:255.15pt;margin-top:86.4pt;width:148.5pt;height:4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" filled="f" strokecolor="#0f0d29 [3213]" strokeweight=".5pt"/>
            </w:pict>
          </mc:Fallback>
        </mc:AlternateContent>
      </w:r>
      <w:r w:rsidRPr="007B335A">
        <w:rPr>
          <w:rFonts w:ascii="Bahnschrift Light SemiCondensed" w:eastAsia="Arial Unicode MS" w:hAnsi="Bahnschrift Light SemiCondensed" w:cs="Arial Unicode MS"/>
          <w:noProof/>
          <w:lang w:val="en-IN" w:eastAsia="en-IN"/>
        </w:rPr>
        <w:drawing>
          <wp:anchor distT="0" distB="0" distL="114300" distR="114300" simplePos="0" relativeHeight="251665408" behindDoc="0" locked="0" layoutInCell="1" allowOverlap="1" wp14:anchorId="034D7709" wp14:editId="4DDC401A">
            <wp:simplePos x="0" y="0"/>
            <wp:positionH relativeFrom="margin">
              <wp:align>left</wp:align>
            </wp:positionH>
            <wp:positionV relativeFrom="paragraph">
              <wp:posOffset>27305</wp:posOffset>
            </wp:positionV>
            <wp:extent cx="3021965" cy="2390775"/>
            <wp:effectExtent l="19050" t="19050" r="26035" b="285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6078" t="17123" r="29719" b="3716"/>
                    <a:stretch/>
                  </pic:blipFill>
                  <pic:spPr bwMode="auto">
                    <a:xfrm>
                      <a:off x="0" y="0"/>
                      <a:ext cx="3021965" cy="2390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BA0" w:rsidRPr="007B335A">
        <w:rPr>
          <w:rFonts w:ascii="Bahnschrift Light SemiCondensed" w:eastAsia="Arial Unicode MS" w:hAnsi="Bahnschrift Light SemiCondensed" w:cs="Arial Unicode MS"/>
          <w:noProof/>
          <w:lang w:val="en-IN" w:eastAsia="en-IN"/>
        </w:rPr>
        <w:drawing>
          <wp:inline distT="0" distB="0" distL="0" distR="0" wp14:anchorId="7861AACC" wp14:editId="55E24F4A">
            <wp:extent cx="3087065" cy="2340000"/>
            <wp:effectExtent l="19050" t="19050" r="1841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457" t="12932" r="21324"/>
                    <a:stretch/>
                  </pic:blipFill>
                  <pic:spPr bwMode="auto">
                    <a:xfrm>
                      <a:off x="0" y="0"/>
                      <a:ext cx="3087065" cy="23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4BA0" w:rsidRPr="007B335A" w:rsidRDefault="00774BA0" w:rsidP="00750EAB">
      <w:pPr>
        <w:rPr>
          <w:rFonts w:ascii="Bahnschrift Light SemiCondensed" w:eastAsia="Arial Unicode MS" w:hAnsi="Bahnschrift Light SemiCondensed" w:cs="Arial Unicode MS"/>
        </w:rPr>
      </w:pPr>
    </w:p>
    <w:p w:rsidR="00774BA0" w:rsidRPr="00D05EB4" w:rsidRDefault="00D05EB4" w:rsidP="00750EAB">
      <w:pPr>
        <w:rPr>
          <w:rFonts w:ascii="Bahnschrift Light SemiCondensed" w:eastAsia="Arial Unicode MS" w:hAnsi="Bahnschrift Light SemiCondensed" w:cs="Arial Unicode MS"/>
          <w:b w:val="0"/>
          <w:color w:val="auto"/>
        </w:rPr>
      </w:pPr>
      <w:r w:rsidRPr="00D05EB4">
        <w:rPr>
          <w:rFonts w:ascii="Bahnschrift Light SemiCondensed" w:eastAsia="Arial Unicode MS" w:hAnsi="Bahnschrift Light SemiCondensed" w:cs="Arial Unicode MS"/>
          <w:b w:val="0"/>
          <w:color w:val="auto"/>
        </w:rPr>
        <w:t>We have chosen emr-5.29.0 release for this case study (as suggested).</w:t>
      </w:r>
    </w:p>
    <w:p w:rsidR="00D05EB4" w:rsidRDefault="00774BA0"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6608BB66" wp14:editId="780A1902">
            <wp:extent cx="3013053" cy="2018869"/>
            <wp:effectExtent l="19050" t="19050" r="1651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857" t="23630" r="29937" b="9317"/>
                    <a:stretch/>
                  </pic:blipFill>
                  <pic:spPr bwMode="auto">
                    <a:xfrm>
                      <a:off x="0" y="0"/>
                      <a:ext cx="3019853" cy="20234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B335A">
        <w:rPr>
          <w:rFonts w:ascii="Bahnschrift Light SemiCondensed" w:eastAsia="Arial Unicode MS" w:hAnsi="Bahnschrift Light SemiCondensed" w:cs="Arial Unicode MS"/>
          <w:noProof/>
          <w:lang w:val="en-IN" w:eastAsia="en-IN"/>
        </w:rPr>
        <w:drawing>
          <wp:inline distT="0" distB="0" distL="0" distR="0" wp14:anchorId="366E6394" wp14:editId="43EEF65D">
            <wp:extent cx="3218401" cy="1656000"/>
            <wp:effectExtent l="19050" t="19050" r="2032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931" t="26074" r="12573" b="9810"/>
                    <a:stretch/>
                  </pic:blipFill>
                  <pic:spPr bwMode="auto">
                    <a:xfrm>
                      <a:off x="0" y="0"/>
                      <a:ext cx="3218401" cy="165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B335A">
        <w:rPr>
          <w:rFonts w:ascii="Bahnschrift Light SemiCondensed" w:eastAsia="Arial Unicode MS" w:hAnsi="Bahnschrift Light SemiCondensed" w:cs="Arial Unicode MS"/>
        </w:rPr>
        <w:t xml:space="preserve"> </w:t>
      </w:r>
    </w:p>
    <w:p w:rsidR="00D05EB4" w:rsidRDefault="00D05EB4" w:rsidP="00750EAB">
      <w:pPr>
        <w:rPr>
          <w:rFonts w:ascii="Bahnschrift Light SemiCondensed" w:eastAsia="Arial Unicode MS" w:hAnsi="Bahnschrift Light SemiCondensed" w:cs="Arial Unicode MS"/>
          <w:b w:val="0"/>
          <w:color w:val="auto"/>
        </w:rPr>
      </w:pPr>
      <w:r w:rsidRPr="00D05EB4">
        <w:rPr>
          <w:rFonts w:ascii="Bahnschrift Light SemiCondensed" w:eastAsia="Arial Unicode MS" w:hAnsi="Bahnschrift Light SemiCondensed" w:cs="Arial Unicode MS"/>
          <w:b w:val="0"/>
          <w:color w:val="auto"/>
        </w:rPr>
        <w:lastRenderedPageBreak/>
        <w:t>We select the “</w:t>
      </w:r>
      <w:proofErr w:type="spellStart"/>
      <w:r w:rsidRPr="00D05EB4">
        <w:rPr>
          <w:rFonts w:ascii="Bahnschrift Light SemiCondensed" w:eastAsia="Arial Unicode MS" w:hAnsi="Bahnschrift Light SemiCondensed" w:cs="Arial Unicode MS"/>
          <w:b w:val="0"/>
          <w:color w:val="auto"/>
        </w:rPr>
        <w:t>hive_case_study</w:t>
      </w:r>
      <w:proofErr w:type="spellEnd"/>
      <w:r w:rsidRPr="00D05EB4">
        <w:rPr>
          <w:rFonts w:ascii="Bahnschrift Light SemiCondensed" w:eastAsia="Arial Unicode MS" w:hAnsi="Bahnschrift Light SemiCondensed" w:cs="Arial Unicode MS"/>
          <w:b w:val="0"/>
          <w:color w:val="auto"/>
        </w:rPr>
        <w:t>” private key created earlier.</w:t>
      </w:r>
    </w:p>
    <w:p w:rsidR="00D05EB4" w:rsidRDefault="00D05EB4" w:rsidP="00750EAB">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We can see below that the cluster has started ‘</w:t>
      </w:r>
      <w:proofErr w:type="spellStart"/>
      <w:r>
        <w:rPr>
          <w:rFonts w:ascii="Bahnschrift Light SemiCondensed" w:eastAsia="Arial Unicode MS" w:hAnsi="Bahnschrift Light SemiCondensed" w:cs="Arial Unicode MS"/>
          <w:b w:val="0"/>
          <w:color w:val="auto"/>
        </w:rPr>
        <w:t>lauching</w:t>
      </w:r>
      <w:proofErr w:type="spellEnd"/>
      <w:r>
        <w:rPr>
          <w:rFonts w:ascii="Bahnschrift Light SemiCondensed" w:eastAsia="Arial Unicode MS" w:hAnsi="Bahnschrift Light SemiCondensed" w:cs="Arial Unicode MS"/>
          <w:b w:val="0"/>
          <w:color w:val="auto"/>
        </w:rPr>
        <w:t xml:space="preserve">’. This will take about 15 </w:t>
      </w:r>
      <w:proofErr w:type="spellStart"/>
      <w:r>
        <w:rPr>
          <w:rFonts w:ascii="Bahnschrift Light SemiCondensed" w:eastAsia="Arial Unicode MS" w:hAnsi="Bahnschrift Light SemiCondensed" w:cs="Arial Unicode MS"/>
          <w:b w:val="0"/>
          <w:color w:val="auto"/>
        </w:rPr>
        <w:t>mins</w:t>
      </w:r>
      <w:proofErr w:type="spellEnd"/>
      <w:r>
        <w:rPr>
          <w:rFonts w:ascii="Bahnschrift Light SemiCondensed" w:eastAsia="Arial Unicode MS" w:hAnsi="Bahnschrift Light SemiCondensed" w:cs="Arial Unicode MS"/>
          <w:b w:val="0"/>
          <w:color w:val="auto"/>
        </w:rPr>
        <w:t xml:space="preserve"> to be ready. </w:t>
      </w:r>
    </w:p>
    <w:p w:rsidR="00E03CAB" w:rsidRDefault="00E03CAB" w:rsidP="00750EAB">
      <w:pPr>
        <w:rPr>
          <w:rFonts w:ascii="Bahnschrift Light SemiCondensed" w:eastAsia="Arial Unicode MS" w:hAnsi="Bahnschrift Light SemiCondensed" w:cs="Arial Unicode MS"/>
        </w:rPr>
      </w:pPr>
    </w:p>
    <w:p w:rsidR="00774BA0" w:rsidRDefault="00774BA0"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416E2035" wp14:editId="38D6639A">
            <wp:extent cx="6309360" cy="2960370"/>
            <wp:effectExtent l="19050" t="19050" r="1524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378"/>
                    <a:stretch/>
                  </pic:blipFill>
                  <pic:spPr bwMode="auto">
                    <a:xfrm>
                      <a:off x="0" y="0"/>
                      <a:ext cx="6309360" cy="2960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64E0" w:rsidRPr="007B335A" w:rsidRDefault="00D05EB4" w:rsidP="00D05EB4">
      <w:pPr>
        <w:spacing w:before="240" w:after="240"/>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b w:val="0"/>
          <w:color w:val="auto"/>
        </w:rPr>
        <w:t>Once ready, the cluster it displays the message “Waiting”.</w:t>
      </w:r>
    </w:p>
    <w:p w:rsidR="002964E0" w:rsidRDefault="002964E0"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13B7D654" wp14:editId="0EA5FDA8">
            <wp:extent cx="6309360" cy="2823441"/>
            <wp:effectExtent l="19050" t="19050" r="1524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579"/>
                    <a:stretch/>
                  </pic:blipFill>
                  <pic:spPr bwMode="auto">
                    <a:xfrm>
                      <a:off x="0" y="0"/>
                      <a:ext cx="6309360" cy="28234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2A63" w:rsidRPr="0063275B" w:rsidRDefault="00D05EB4" w:rsidP="00932A63">
      <w:pPr>
        <w:spacing w:before="240" w:after="240"/>
        <w:jc w:val="both"/>
        <w:rPr>
          <w:rFonts w:ascii="Bahnschrift Light SemiCondensed" w:eastAsia="Arial Unicode MS" w:hAnsi="Bahnschrift Light SemiCondensed" w:cs="Arial Unicode MS"/>
          <w:b w:val="0"/>
          <w:color w:val="auto"/>
        </w:rPr>
      </w:pPr>
      <w:r w:rsidRPr="0063275B">
        <w:rPr>
          <w:rFonts w:ascii="Bahnschrift Light SemiCondensed" w:eastAsia="Arial Unicode MS" w:hAnsi="Bahnschrift Light SemiCondensed" w:cs="Arial Unicode MS"/>
          <w:b w:val="0"/>
          <w:color w:val="auto"/>
        </w:rPr>
        <w:t xml:space="preserve">Before moving to the connecting to SSH. We need to ensure that the port is open to establish a connection. For this, under ‘Security groups for Master </w:t>
      </w:r>
      <w:proofErr w:type="gramStart"/>
      <w:r w:rsidRPr="0063275B">
        <w:rPr>
          <w:rFonts w:ascii="Bahnschrift Light SemiCondensed" w:eastAsia="Arial Unicode MS" w:hAnsi="Bahnschrift Light SemiCondensed" w:cs="Arial Unicode MS"/>
          <w:b w:val="0"/>
          <w:color w:val="auto"/>
        </w:rPr>
        <w:t>node’ ,</w:t>
      </w:r>
      <w:proofErr w:type="gramEnd"/>
      <w:r w:rsidRPr="0063275B">
        <w:rPr>
          <w:rFonts w:ascii="Bahnschrift Light SemiCondensed" w:eastAsia="Arial Unicode MS" w:hAnsi="Bahnschrift Light SemiCondensed" w:cs="Arial Unicode MS"/>
          <w:b w:val="0"/>
          <w:color w:val="auto"/>
        </w:rPr>
        <w:t xml:space="preserve"> we select the ‘Security Group ID’ </w:t>
      </w:r>
      <w:r w:rsidR="0063275B" w:rsidRPr="0063275B">
        <w:rPr>
          <w:rFonts w:ascii="Bahnschrift Light SemiCondensed" w:eastAsia="Arial Unicode MS" w:hAnsi="Bahnschrift Light SemiCondensed" w:cs="Arial Unicode MS"/>
          <w:b w:val="0"/>
          <w:color w:val="auto"/>
        </w:rPr>
        <w:t>from the landing page. Here, we add an additional inbound rule as below.</w:t>
      </w:r>
    </w:p>
    <w:p w:rsidR="00854C15" w:rsidRPr="007B335A" w:rsidRDefault="00932A63" w:rsidP="00750EAB">
      <w:pP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noProof/>
          <w:lang w:val="en-IN" w:eastAsia="en-IN"/>
        </w:rPr>
        <w:lastRenderedPageBreak/>
        <mc:AlternateContent>
          <mc:Choice Requires="wps">
            <w:drawing>
              <wp:anchor distT="0" distB="0" distL="114300" distR="114300" simplePos="0" relativeHeight="251667456" behindDoc="0" locked="0" layoutInCell="1" allowOverlap="1" wp14:anchorId="1100BECC" wp14:editId="64A44464">
                <wp:simplePos x="0" y="0"/>
                <wp:positionH relativeFrom="column">
                  <wp:posOffset>190500</wp:posOffset>
                </wp:positionH>
                <wp:positionV relativeFrom="paragraph">
                  <wp:posOffset>1318260</wp:posOffset>
                </wp:positionV>
                <wp:extent cx="1097280" cy="236220"/>
                <wp:effectExtent l="0" t="0" r="26670" b="11430"/>
                <wp:wrapNone/>
                <wp:docPr id="8" name="Oval 8"/>
                <wp:cNvGraphicFramePr/>
                <a:graphic xmlns:a="http://schemas.openxmlformats.org/drawingml/2006/main">
                  <a:graphicData uri="http://schemas.microsoft.com/office/word/2010/wordprocessingShape">
                    <wps:wsp>
                      <wps:cNvSpPr/>
                      <wps:spPr>
                        <a:xfrm>
                          <a:off x="0" y="0"/>
                          <a:ext cx="1097280" cy="23622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59EB2" id="Oval 8" o:spid="_x0000_s1026" style="position:absolute;margin-left:15pt;margin-top:103.8pt;width:86.4pt;height:1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" filled="f" strokecolor="#0f0d29 [3213]" strokeweight=".5pt"/>
            </w:pict>
          </mc:Fallback>
        </mc:AlternateContent>
      </w: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69504" behindDoc="0" locked="0" layoutInCell="1" allowOverlap="1" wp14:anchorId="0CE09795" wp14:editId="1F23EE25">
                <wp:simplePos x="0" y="0"/>
                <wp:positionH relativeFrom="column">
                  <wp:posOffset>2293620</wp:posOffset>
                </wp:positionH>
                <wp:positionV relativeFrom="paragraph">
                  <wp:posOffset>1325880</wp:posOffset>
                </wp:positionV>
                <wp:extent cx="1097280" cy="236220"/>
                <wp:effectExtent l="0" t="0" r="26670" b="11430"/>
                <wp:wrapNone/>
                <wp:docPr id="14" name="Oval 14"/>
                <wp:cNvGraphicFramePr/>
                <a:graphic xmlns:a="http://schemas.openxmlformats.org/drawingml/2006/main">
                  <a:graphicData uri="http://schemas.microsoft.com/office/word/2010/wordprocessingShape">
                    <wps:wsp>
                      <wps:cNvSpPr/>
                      <wps:spPr>
                        <a:xfrm>
                          <a:off x="0" y="0"/>
                          <a:ext cx="1097280" cy="23622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45850" id="Oval 14" o:spid="_x0000_s1026" style="position:absolute;margin-left:180.6pt;margin-top:104.4pt;width:86.4pt;height:1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" filled="f" strokecolor="#0f0d29 [3213]" strokeweight=".5pt"/>
            </w:pict>
          </mc:Fallback>
        </mc:AlternateContent>
      </w: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72576" behindDoc="0" locked="0" layoutInCell="1" allowOverlap="1" wp14:anchorId="4073D211" wp14:editId="364E9ABC">
                <wp:simplePos x="0" y="0"/>
                <wp:positionH relativeFrom="column">
                  <wp:posOffset>1790700</wp:posOffset>
                </wp:positionH>
                <wp:positionV relativeFrom="paragraph">
                  <wp:posOffset>1508760</wp:posOffset>
                </wp:positionV>
                <wp:extent cx="525780" cy="411480"/>
                <wp:effectExtent l="0" t="38100" r="64770" b="26670"/>
                <wp:wrapNone/>
                <wp:docPr id="27" name="Straight Arrow Connector 27"/>
                <wp:cNvGraphicFramePr/>
                <a:graphic xmlns:a="http://schemas.openxmlformats.org/drawingml/2006/main">
                  <a:graphicData uri="http://schemas.microsoft.com/office/word/2010/wordprocessingShape">
                    <wps:wsp>
                      <wps:cNvCnPr/>
                      <wps:spPr>
                        <a:xfrm flipV="1">
                          <a:off x="0" y="0"/>
                          <a:ext cx="525780" cy="411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FC14B" id="Straight Arrow Connector 27" o:spid="_x0000_s1026" type="#_x0000_t32" style="position:absolute;margin-left:141pt;margin-top:118.8pt;width:41.4pt;height:32.4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" strokecolor="#024f75 [3204]" strokeweight="1pt">
                <v:stroke endarrow="block"/>
              </v:shape>
            </w:pict>
          </mc:Fallback>
        </mc:AlternateContent>
      </w: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70528" behindDoc="0" locked="0" layoutInCell="1" allowOverlap="1" wp14:anchorId="0092FFDC" wp14:editId="226E3B11">
                <wp:simplePos x="0" y="0"/>
                <wp:positionH relativeFrom="column">
                  <wp:posOffset>1181100</wp:posOffset>
                </wp:positionH>
                <wp:positionV relativeFrom="paragraph">
                  <wp:posOffset>1501140</wp:posOffset>
                </wp:positionV>
                <wp:extent cx="556260" cy="434340"/>
                <wp:effectExtent l="38100" t="38100" r="34290" b="22860"/>
                <wp:wrapNone/>
                <wp:docPr id="21" name="Straight Arrow Connector 21"/>
                <wp:cNvGraphicFramePr/>
                <a:graphic xmlns:a="http://schemas.openxmlformats.org/drawingml/2006/main">
                  <a:graphicData uri="http://schemas.microsoft.com/office/word/2010/wordprocessingShape">
                    <wps:wsp>
                      <wps:cNvCnPr/>
                      <wps:spPr>
                        <a:xfrm flipH="1" flipV="1">
                          <a:off x="0" y="0"/>
                          <a:ext cx="55626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54F2D1A" id="Straight Arrow Connector 21" o:spid="_x0000_s1026" type="#_x0000_t32" style="position:absolute;margin-left:93pt;margin-top:118.2pt;width:43.8pt;height:34.2pt;flip:x y;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" strokecolor="#024f75 [3204]" strokeweight="1pt">
                <v:stroke endarrow="block"/>
              </v:shape>
            </w:pict>
          </mc:Fallback>
        </mc:AlternateContent>
      </w:r>
      <w:r w:rsidR="00854C15" w:rsidRPr="007B335A">
        <w:rPr>
          <w:rFonts w:ascii="Bahnschrift Light SemiCondensed" w:eastAsia="Arial Unicode MS" w:hAnsi="Bahnschrift Light SemiCondensed" w:cs="Arial Unicode MS"/>
          <w:noProof/>
          <w:lang w:val="en-IN" w:eastAsia="en-IN"/>
        </w:rPr>
        <w:drawing>
          <wp:inline distT="0" distB="0" distL="0" distR="0" wp14:anchorId="79DCD217" wp14:editId="2774BCAC">
            <wp:extent cx="6309360" cy="2278380"/>
            <wp:effectExtent l="19050" t="19050" r="1524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436" b="16247"/>
                    <a:stretch/>
                  </pic:blipFill>
                  <pic:spPr bwMode="auto">
                    <a:xfrm>
                      <a:off x="0" y="0"/>
                      <a:ext cx="6309360" cy="22783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F2CAC" w:rsidRPr="007B335A" w:rsidRDefault="00CF2CAC" w:rsidP="00750EAB">
      <w:pPr>
        <w:rPr>
          <w:rFonts w:ascii="Bahnschrift Light SemiCondensed" w:eastAsia="Arial Unicode MS" w:hAnsi="Bahnschrift Light SemiCondensed" w:cs="Arial Unicode MS"/>
        </w:rPr>
      </w:pPr>
    </w:p>
    <w:p w:rsidR="00D05EB4" w:rsidRPr="00193A0D" w:rsidRDefault="00D05EB4" w:rsidP="00D05EB4">
      <w:pPr>
        <w:pStyle w:val="Heading2"/>
        <w:numPr>
          <w:ilvl w:val="1"/>
          <w:numId w:val="8"/>
        </w:numPr>
        <w:rPr>
          <w:rFonts w:ascii="Bahnschrift Light SemiCondensed" w:hAnsi="Bahnschrift Light SemiCondensed"/>
          <w:b/>
        </w:rPr>
      </w:pPr>
      <w:bookmarkStart w:id="4" w:name="_Connecting_to_the"/>
      <w:bookmarkEnd w:id="4"/>
      <w:r w:rsidRPr="00193A0D">
        <w:rPr>
          <w:rFonts w:ascii="Bahnschrift Light SemiCondensed" w:hAnsi="Bahnschrift Light SemiCondensed"/>
          <w:b/>
        </w:rPr>
        <w:t>Connecting to the Master Node using SSH</w:t>
      </w:r>
      <w:r w:rsidR="00932A63" w:rsidRPr="00193A0D">
        <w:rPr>
          <w:rFonts w:ascii="Bahnschrift Light SemiCondensed" w:hAnsi="Bahnschrift Light SemiCondensed"/>
          <w:b/>
        </w:rPr>
        <w:t xml:space="preserve"> (Windows)</w:t>
      </w:r>
    </w:p>
    <w:p w:rsidR="002964E0" w:rsidRDefault="00932A63" w:rsidP="00932A63">
      <w:pPr>
        <w:spacing w:before="240" w:after="240"/>
        <w:jc w:val="both"/>
        <w:rPr>
          <w:rFonts w:ascii="Bahnschrift Light SemiCondensed" w:eastAsia="Arial Unicode MS" w:hAnsi="Bahnschrift Light SemiCondensed" w:cs="Arial Unicode MS"/>
          <w:b w:val="0"/>
          <w:color w:val="auto"/>
        </w:rPr>
      </w:pPr>
      <w:r w:rsidRPr="00932A63">
        <w:rPr>
          <w:rFonts w:ascii="Bahnschrift Light SemiCondensed" w:eastAsia="Arial Unicode MS" w:hAnsi="Bahnschrift Light SemiCondensed" w:cs="Arial Unicode MS"/>
          <w:b w:val="0"/>
          <w:color w:val="auto"/>
        </w:rPr>
        <w:t xml:space="preserve">We have used two programs for this; </w:t>
      </w:r>
      <w:proofErr w:type="spellStart"/>
      <w:r w:rsidRPr="00932A63">
        <w:rPr>
          <w:rFonts w:ascii="Bahnschrift Light SemiCondensed" w:eastAsia="Arial Unicode MS" w:hAnsi="Bahnschrift Light SemiCondensed" w:cs="Arial Unicode MS"/>
          <w:b w:val="0"/>
          <w:color w:val="auto"/>
        </w:rPr>
        <w:t>Pu</w:t>
      </w:r>
      <w:r>
        <w:rPr>
          <w:rFonts w:ascii="Bahnschrift Light SemiCondensed" w:eastAsia="Arial Unicode MS" w:hAnsi="Bahnschrift Light SemiCondensed" w:cs="Arial Unicode MS"/>
          <w:b w:val="0"/>
          <w:color w:val="auto"/>
        </w:rPr>
        <w:t>TTY</w:t>
      </w:r>
      <w:proofErr w:type="spellEnd"/>
      <w:r w:rsidRPr="00932A63">
        <w:rPr>
          <w:rFonts w:ascii="Bahnschrift Light SemiCondensed" w:eastAsia="Arial Unicode MS" w:hAnsi="Bahnschrift Light SemiCondensed" w:cs="Arial Unicode MS"/>
          <w:b w:val="0"/>
          <w:color w:val="auto"/>
        </w:rPr>
        <w:t xml:space="preserve"> &amp; </w:t>
      </w:r>
      <w:proofErr w:type="spellStart"/>
      <w:r w:rsidRPr="00932A63">
        <w:rPr>
          <w:rFonts w:ascii="Bahnschrift Light SemiCondensed" w:eastAsia="Arial Unicode MS" w:hAnsi="Bahnschrift Light SemiCondensed" w:cs="Arial Unicode MS"/>
          <w:b w:val="0"/>
          <w:color w:val="auto"/>
        </w:rPr>
        <w:t>Pu</w:t>
      </w:r>
      <w:r>
        <w:rPr>
          <w:rFonts w:ascii="Bahnschrift Light SemiCondensed" w:eastAsia="Arial Unicode MS" w:hAnsi="Bahnschrift Light SemiCondensed" w:cs="Arial Unicode MS"/>
          <w:b w:val="0"/>
          <w:color w:val="auto"/>
        </w:rPr>
        <w:t>TTY</w:t>
      </w:r>
      <w:r w:rsidRPr="00932A63">
        <w:rPr>
          <w:rFonts w:ascii="Bahnschrift Light SemiCondensed" w:eastAsia="Arial Unicode MS" w:hAnsi="Bahnschrift Light SemiCondensed" w:cs="Arial Unicode MS"/>
          <w:b w:val="0"/>
          <w:color w:val="auto"/>
        </w:rPr>
        <w:t>gen</w:t>
      </w:r>
      <w:proofErr w:type="spellEnd"/>
    </w:p>
    <w:p w:rsidR="00932A63" w:rsidRPr="00932A63" w:rsidRDefault="00932A63" w:rsidP="00932A63">
      <w:pPr>
        <w:spacing w:before="240" w:after="240"/>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 xml:space="preserve">We first open </w:t>
      </w:r>
      <w:proofErr w:type="spellStart"/>
      <w:r>
        <w:rPr>
          <w:rFonts w:ascii="Bahnschrift Light SemiCondensed" w:eastAsia="Arial Unicode MS" w:hAnsi="Bahnschrift Light SemiCondensed" w:cs="Arial Unicode MS"/>
          <w:b w:val="0"/>
          <w:color w:val="auto"/>
        </w:rPr>
        <w:t>PuTTYgen</w:t>
      </w:r>
      <w:proofErr w:type="spellEnd"/>
      <w:r>
        <w:rPr>
          <w:rFonts w:ascii="Bahnschrift Light SemiCondensed" w:eastAsia="Arial Unicode MS" w:hAnsi="Bahnschrift Light SemiCondensed" w:cs="Arial Unicode MS"/>
          <w:b w:val="0"/>
          <w:color w:val="auto"/>
        </w:rPr>
        <w:t xml:space="preserve"> and load our private </w:t>
      </w:r>
      <w:proofErr w:type="gramStart"/>
      <w:r>
        <w:rPr>
          <w:rFonts w:ascii="Bahnschrift Light SemiCondensed" w:eastAsia="Arial Unicode MS" w:hAnsi="Bahnschrift Light SemiCondensed" w:cs="Arial Unicode MS"/>
          <w:b w:val="0"/>
          <w:color w:val="auto"/>
        </w:rPr>
        <w:t>key(</w:t>
      </w:r>
      <w:proofErr w:type="spellStart"/>
      <w:proofErr w:type="gramEnd"/>
      <w:r>
        <w:rPr>
          <w:rFonts w:ascii="Bahnschrift Light SemiCondensed" w:eastAsia="Arial Unicode MS" w:hAnsi="Bahnschrift Light SemiCondensed" w:cs="Arial Unicode MS"/>
          <w:b w:val="0"/>
          <w:color w:val="auto"/>
        </w:rPr>
        <w:t>hive_case_study</w:t>
      </w:r>
      <w:proofErr w:type="spellEnd"/>
      <w:r>
        <w:rPr>
          <w:rFonts w:ascii="Bahnschrift Light SemiCondensed" w:eastAsia="Arial Unicode MS" w:hAnsi="Bahnschrift Light SemiCondensed" w:cs="Arial Unicode MS"/>
          <w:b w:val="0"/>
          <w:color w:val="auto"/>
        </w:rPr>
        <w:t>) and save it as a .</w:t>
      </w:r>
      <w:proofErr w:type="spellStart"/>
      <w:r>
        <w:rPr>
          <w:rFonts w:ascii="Bahnschrift Light SemiCondensed" w:eastAsia="Arial Unicode MS" w:hAnsi="Bahnschrift Light SemiCondensed" w:cs="Arial Unicode MS"/>
          <w:b w:val="0"/>
          <w:color w:val="auto"/>
        </w:rPr>
        <w:t>ppk</w:t>
      </w:r>
      <w:proofErr w:type="spellEnd"/>
      <w:r>
        <w:rPr>
          <w:rFonts w:ascii="Bahnschrift Light SemiCondensed" w:eastAsia="Arial Unicode MS" w:hAnsi="Bahnschrift Light SemiCondensed" w:cs="Arial Unicode MS"/>
          <w:b w:val="0"/>
          <w:color w:val="auto"/>
        </w:rPr>
        <w:t xml:space="preserve"> file.</w:t>
      </w:r>
    </w:p>
    <w:p w:rsidR="00CF2CAC" w:rsidRPr="007B335A" w:rsidRDefault="00CF2CAC"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4476DB8A" wp14:editId="1ED11ACC">
            <wp:extent cx="3039745" cy="2182557"/>
            <wp:effectExtent l="19050" t="19050" r="27305"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04" t="1520" r="2153" b="2125"/>
                    <a:stretch/>
                  </pic:blipFill>
                  <pic:spPr bwMode="auto">
                    <a:xfrm>
                      <a:off x="0" y="0"/>
                      <a:ext cx="3082080" cy="22129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32A63">
        <w:rPr>
          <w:rFonts w:ascii="Bahnschrift Light SemiCondensed" w:eastAsia="Arial Unicode MS" w:hAnsi="Bahnschrift Light SemiCondensed" w:cs="Arial Unicode MS"/>
        </w:rPr>
        <w:t xml:space="preserve"> </w:t>
      </w:r>
      <w:r w:rsidR="00D64A5F" w:rsidRPr="007B335A">
        <w:rPr>
          <w:rFonts w:ascii="Bahnschrift Light SemiCondensed" w:eastAsia="Arial Unicode MS" w:hAnsi="Bahnschrift Light SemiCondensed" w:cs="Arial Unicode MS"/>
          <w:noProof/>
          <w:lang w:val="en-IN" w:eastAsia="en-IN"/>
        </w:rPr>
        <w:drawing>
          <wp:inline distT="0" distB="0" distL="0" distR="0" wp14:anchorId="56FDB988" wp14:editId="5EC383CD">
            <wp:extent cx="3116580" cy="2467112"/>
            <wp:effectExtent l="19050" t="19050" r="2667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25" t="1804" r="3161" b="3829"/>
                    <a:stretch/>
                  </pic:blipFill>
                  <pic:spPr bwMode="auto">
                    <a:xfrm>
                      <a:off x="0" y="0"/>
                      <a:ext cx="3137074" cy="2483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4A5F" w:rsidRPr="00932A63" w:rsidRDefault="00932A63" w:rsidP="00932A63">
      <w:pPr>
        <w:spacing w:before="240" w:after="240"/>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We save the .</w:t>
      </w:r>
      <w:proofErr w:type="spellStart"/>
      <w:r>
        <w:rPr>
          <w:rFonts w:ascii="Bahnschrift Light SemiCondensed" w:eastAsia="Arial Unicode MS" w:hAnsi="Bahnschrift Light SemiCondensed" w:cs="Arial Unicode MS"/>
          <w:b w:val="0"/>
          <w:color w:val="auto"/>
        </w:rPr>
        <w:t>ppk</w:t>
      </w:r>
      <w:proofErr w:type="spellEnd"/>
      <w:r>
        <w:rPr>
          <w:rFonts w:ascii="Bahnschrift Light SemiCondensed" w:eastAsia="Arial Unicode MS" w:hAnsi="Bahnschrift Light SemiCondensed" w:cs="Arial Unicode MS"/>
          <w:b w:val="0"/>
          <w:color w:val="auto"/>
        </w:rPr>
        <w:t xml:space="preserve"> at the desired location.</w:t>
      </w:r>
    </w:p>
    <w:p w:rsidR="00E03CAB" w:rsidRDefault="00932A63" w:rsidP="00E03CAB">
      <w:pPr>
        <w:spacing w:before="240" w:after="240"/>
        <w:jc w:val="both"/>
        <w:rPr>
          <w:rFonts w:ascii="Bahnschrift Light SemiCondensed" w:eastAsia="Arial Unicode MS" w:hAnsi="Bahnschrift Light SemiCondensed" w:cs="Arial Unicode MS"/>
          <w:b w:val="0"/>
          <w:color w:val="auto"/>
        </w:rPr>
      </w:pPr>
      <w:r w:rsidRPr="00932A63">
        <w:rPr>
          <w:rFonts w:ascii="Bahnschrift Light SemiCondensed" w:eastAsia="Arial Unicode MS" w:hAnsi="Bahnschrift Light SemiCondensed" w:cs="Arial Unicode MS"/>
          <w:b w:val="0"/>
          <w:color w:val="auto"/>
        </w:rPr>
        <w:t xml:space="preserve">We next open </w:t>
      </w:r>
      <w:proofErr w:type="spellStart"/>
      <w:r w:rsidRPr="00932A63">
        <w:rPr>
          <w:rFonts w:ascii="Bahnschrift Light SemiCondensed" w:eastAsia="Arial Unicode MS" w:hAnsi="Bahnschrift Light SemiCondensed" w:cs="Arial Unicode MS"/>
          <w:b w:val="0"/>
          <w:color w:val="auto"/>
        </w:rPr>
        <w:t>PuTTY</w:t>
      </w:r>
      <w:proofErr w:type="spellEnd"/>
      <w:r w:rsidRPr="00932A63">
        <w:rPr>
          <w:rFonts w:ascii="Bahnschrift Light SemiCondensed" w:eastAsia="Arial Unicode MS" w:hAnsi="Bahnschrift Light SemiCondensed" w:cs="Arial Unicode MS"/>
          <w:b w:val="0"/>
          <w:color w:val="auto"/>
        </w:rPr>
        <w:t xml:space="preserve"> to connect to the Master Node.</w:t>
      </w:r>
      <w:r>
        <w:rPr>
          <w:rFonts w:ascii="Bahnschrift Light SemiCondensed" w:eastAsia="Arial Unicode MS" w:hAnsi="Bahnschrift Light SemiCondensed" w:cs="Arial Unicode MS"/>
          <w:b w:val="0"/>
          <w:color w:val="auto"/>
        </w:rPr>
        <w:t xml:space="preserve"> We copy the Public DNS address from our EMR Cluster.</w:t>
      </w:r>
      <w:r w:rsidR="002964E0" w:rsidRPr="00932A63">
        <w:rPr>
          <w:rFonts w:ascii="Bahnschrift Light SemiCondensed" w:eastAsia="Arial Unicode MS" w:hAnsi="Bahnschrift Light SemiCondensed" w:cs="Arial Unicode MS"/>
          <w:b w:val="0"/>
          <w:color w:val="auto"/>
        </w:rPr>
        <w:t xml:space="preserve"> </w:t>
      </w:r>
    </w:p>
    <w:p w:rsidR="002964E0" w:rsidRPr="007B335A" w:rsidRDefault="002964E0" w:rsidP="00E03CAB">
      <w:pPr>
        <w:spacing w:before="240" w:after="240"/>
        <w:jc w:val="both"/>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0DA430CF" wp14:editId="6EF126CD">
            <wp:extent cx="6156960" cy="2119456"/>
            <wp:effectExtent l="19050" t="19050" r="1524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6374" b="19454"/>
                    <a:stretch/>
                  </pic:blipFill>
                  <pic:spPr bwMode="auto">
                    <a:xfrm>
                      <a:off x="0" y="0"/>
                      <a:ext cx="6185772" cy="21293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606D" w:rsidRDefault="00AF48EB" w:rsidP="000950F2">
      <w:pPr>
        <w:jc w:val="cente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73600" behindDoc="0" locked="0" layoutInCell="1" allowOverlap="1" wp14:anchorId="10D2CEE5" wp14:editId="0257DC05">
                <wp:simplePos x="0" y="0"/>
                <wp:positionH relativeFrom="column">
                  <wp:posOffset>1051560</wp:posOffset>
                </wp:positionH>
                <wp:positionV relativeFrom="paragraph">
                  <wp:posOffset>636905</wp:posOffset>
                </wp:positionV>
                <wp:extent cx="1973580" cy="289560"/>
                <wp:effectExtent l="0" t="0" r="26670" b="15240"/>
                <wp:wrapNone/>
                <wp:docPr id="37" name="Rectangle 37"/>
                <wp:cNvGraphicFramePr/>
                <a:graphic xmlns:a="http://schemas.openxmlformats.org/drawingml/2006/main">
                  <a:graphicData uri="http://schemas.microsoft.com/office/word/2010/wordprocessingShape">
                    <wps:wsp>
                      <wps:cNvSpPr/>
                      <wps:spPr>
                        <a:xfrm>
                          <a:off x="0" y="0"/>
                          <a:ext cx="1973580" cy="28956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B0785" id="Rectangle 37" o:spid="_x0000_s1026" style="position:absolute;margin-left:82.8pt;margin-top:50.15pt;width:155.4pt;height:2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" filled="f" strokecolor="#0f0d29 [3213]" strokeweight=".25pt"/>
            </w:pict>
          </mc:Fallback>
        </mc:AlternateContent>
      </w:r>
      <w:r w:rsidR="000950F2">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75648" behindDoc="0" locked="0" layoutInCell="1" allowOverlap="1" wp14:anchorId="1D6206CB" wp14:editId="54AB49ED">
                <wp:simplePos x="0" y="0"/>
                <wp:positionH relativeFrom="column">
                  <wp:posOffset>4267200</wp:posOffset>
                </wp:positionH>
                <wp:positionV relativeFrom="paragraph">
                  <wp:posOffset>1650365</wp:posOffset>
                </wp:positionV>
                <wp:extent cx="1935480" cy="320040"/>
                <wp:effectExtent l="0" t="0" r="26670" b="22860"/>
                <wp:wrapNone/>
                <wp:docPr id="41" name="Rectangle 41"/>
                <wp:cNvGraphicFramePr/>
                <a:graphic xmlns:a="http://schemas.openxmlformats.org/drawingml/2006/main">
                  <a:graphicData uri="http://schemas.microsoft.com/office/word/2010/wordprocessingShape">
                    <wps:wsp>
                      <wps:cNvSpPr/>
                      <wps:spPr>
                        <a:xfrm>
                          <a:off x="0" y="0"/>
                          <a:ext cx="1935480" cy="3200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C31A6" id="Rectangle 41" o:spid="_x0000_s1026" style="position:absolute;margin-left:336pt;margin-top:129.95pt;width:152.4pt;height:25.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" filled="f" strokecolor="#0f0d29 [3213]" strokeweight=".25pt"/>
            </w:pict>
          </mc:Fallback>
        </mc:AlternateContent>
      </w:r>
      <w:r w:rsidR="004C606D" w:rsidRPr="007B335A">
        <w:rPr>
          <w:rFonts w:ascii="Bahnschrift Light SemiCondensed" w:eastAsia="Arial Unicode MS" w:hAnsi="Bahnschrift Light SemiCondensed" w:cs="Arial Unicode MS"/>
          <w:noProof/>
          <w:lang w:val="en-IN" w:eastAsia="en-IN"/>
        </w:rPr>
        <w:drawing>
          <wp:inline distT="0" distB="0" distL="0" distR="0" wp14:anchorId="306370B5" wp14:editId="71E7A4A5">
            <wp:extent cx="3057913" cy="2772000"/>
            <wp:effectExtent l="19050" t="19050" r="2857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41" t="1160" r="5897" b="3913"/>
                    <a:stretch/>
                  </pic:blipFill>
                  <pic:spPr bwMode="auto">
                    <a:xfrm>
                      <a:off x="0" y="0"/>
                      <a:ext cx="3057913" cy="2772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950F2">
        <w:rPr>
          <w:rFonts w:ascii="Bahnschrift Light SemiCondensed" w:eastAsia="Arial Unicode MS" w:hAnsi="Bahnschrift Light SemiCondensed" w:cs="Arial Unicode MS"/>
        </w:rPr>
        <w:t xml:space="preserve">  </w:t>
      </w:r>
      <w:r w:rsidR="004C606D" w:rsidRPr="007B335A">
        <w:rPr>
          <w:rFonts w:ascii="Bahnschrift Light SemiCondensed" w:eastAsia="Arial Unicode MS" w:hAnsi="Bahnschrift Light SemiCondensed" w:cs="Arial Unicode MS"/>
          <w:noProof/>
          <w:lang w:val="en-IN" w:eastAsia="en-IN"/>
        </w:rPr>
        <w:drawing>
          <wp:inline distT="0" distB="0" distL="0" distR="0" wp14:anchorId="5EA4466D" wp14:editId="5F2EA06F">
            <wp:extent cx="3056360" cy="2772000"/>
            <wp:effectExtent l="19050" t="19050" r="1079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94" t="4332" r="11724" b="6257"/>
                    <a:stretch/>
                  </pic:blipFill>
                  <pic:spPr bwMode="auto">
                    <a:xfrm>
                      <a:off x="0" y="0"/>
                      <a:ext cx="3056360" cy="2772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50F2" w:rsidRDefault="000950F2" w:rsidP="000950F2">
      <w:pPr>
        <w:spacing w:before="240" w:after="240"/>
        <w:jc w:val="both"/>
        <w:rPr>
          <w:rFonts w:ascii="Bahnschrift Light SemiCondensed" w:eastAsia="Arial Unicode MS" w:hAnsi="Bahnschrift Light SemiCondensed" w:cs="Arial Unicode MS"/>
          <w:b w:val="0"/>
          <w:color w:val="auto"/>
        </w:rPr>
      </w:pPr>
      <w:r w:rsidRPr="000950F2">
        <w:rPr>
          <w:rFonts w:ascii="Bahnschrift Light SemiCondensed" w:eastAsia="Arial Unicode MS" w:hAnsi="Bahnschrift Light SemiCondensed" w:cs="Arial Unicode MS"/>
          <w:b w:val="0"/>
          <w:color w:val="auto"/>
        </w:rPr>
        <w:t xml:space="preserve">We input the Public DNS Address &amp; load the private key in the </w:t>
      </w:r>
      <w:proofErr w:type="spellStart"/>
      <w:r w:rsidRPr="000950F2">
        <w:rPr>
          <w:rFonts w:ascii="Bahnschrift Light SemiCondensed" w:eastAsia="Arial Unicode MS" w:hAnsi="Bahnschrift Light SemiCondensed" w:cs="Arial Unicode MS"/>
          <w:b w:val="0"/>
          <w:color w:val="auto"/>
        </w:rPr>
        <w:t>PuTTY</w:t>
      </w:r>
      <w:proofErr w:type="spellEnd"/>
      <w:r w:rsidRPr="000950F2">
        <w:rPr>
          <w:rFonts w:ascii="Bahnschrift Light SemiCondensed" w:eastAsia="Arial Unicode MS" w:hAnsi="Bahnschrift Light SemiCondensed" w:cs="Arial Unicode MS"/>
          <w:b w:val="0"/>
          <w:color w:val="auto"/>
        </w:rPr>
        <w:t xml:space="preserve"> window.</w:t>
      </w:r>
    </w:p>
    <w:p w:rsidR="000950F2" w:rsidRPr="00193A0D" w:rsidRDefault="000950F2" w:rsidP="000950F2">
      <w:pPr>
        <w:pStyle w:val="Heading2"/>
        <w:numPr>
          <w:ilvl w:val="1"/>
          <w:numId w:val="8"/>
        </w:numPr>
        <w:rPr>
          <w:rFonts w:ascii="Bahnschrift Light SemiCondensed" w:hAnsi="Bahnschrift Light SemiCondensed"/>
          <w:b/>
          <w:szCs w:val="48"/>
        </w:rPr>
      </w:pPr>
      <w:bookmarkStart w:id="5" w:name="_Master_Node_connected"/>
      <w:bookmarkEnd w:id="5"/>
      <w:r w:rsidRPr="00193A0D">
        <w:rPr>
          <w:rFonts w:ascii="Bahnschrift Light SemiCondensed" w:hAnsi="Bahnschrift Light SemiCondensed"/>
          <w:b/>
          <w:szCs w:val="48"/>
        </w:rPr>
        <w:t>Master Node connected &amp; Hive shell launched</w:t>
      </w:r>
    </w:p>
    <w:p w:rsidR="00774BA0" w:rsidRPr="007B335A" w:rsidRDefault="00580B51" w:rsidP="002142E2">
      <w:pPr>
        <w:jc w:val="cente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1ACD9E30" wp14:editId="5D3A6570">
            <wp:extent cx="4060679" cy="249092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1362" cy="2497479"/>
                    </a:xfrm>
                    <a:prstGeom prst="rect">
                      <a:avLst/>
                    </a:prstGeom>
                  </pic:spPr>
                </pic:pic>
              </a:graphicData>
            </a:graphic>
          </wp:inline>
        </w:drawing>
      </w:r>
    </w:p>
    <w:p w:rsidR="00E41AF1" w:rsidRDefault="00306B35" w:rsidP="00306B35">
      <w:pPr>
        <w:pStyle w:val="Heading1"/>
        <w:numPr>
          <w:ilvl w:val="0"/>
          <w:numId w:val="8"/>
        </w:numPr>
        <w:rPr>
          <w:rFonts w:ascii="Bahnschrift Light SemiCondensed" w:hAnsi="Bahnschrift Light SemiCondensed"/>
        </w:rPr>
      </w:pPr>
      <w:bookmarkStart w:id="6" w:name="_Loading_the_data_1"/>
      <w:bookmarkEnd w:id="6"/>
      <w:r w:rsidRPr="00306B35">
        <w:rPr>
          <w:rFonts w:ascii="Bahnschrift Light SemiCondensed" w:hAnsi="Bahnschrift Light SemiCondensed"/>
        </w:rPr>
        <w:lastRenderedPageBreak/>
        <w:t>Loading the data into S3 and ingesting the data to HDFS</w:t>
      </w:r>
    </w:p>
    <w:p w:rsidR="00306B35" w:rsidRDefault="00E03CAB" w:rsidP="00F575D9">
      <w:pPr>
        <w:spacing w:before="240" w:after="240"/>
        <w:ind w:firstLine="360"/>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This was</w:t>
      </w:r>
      <w:r w:rsidR="00F575D9">
        <w:rPr>
          <w:rFonts w:ascii="Bahnschrift Light SemiCondensed" w:eastAsia="Arial Unicode MS" w:hAnsi="Bahnschrift Light SemiCondensed" w:cs="Arial Unicode MS"/>
          <w:b w:val="0"/>
          <w:color w:val="auto"/>
        </w:rPr>
        <w:t xml:space="preserve"> done in the following steps:</w:t>
      </w:r>
    </w:p>
    <w:p w:rsidR="00F575D9" w:rsidRDefault="000A3A5D" w:rsidP="00F575D9">
      <w:pPr>
        <w:ind w:left="2160"/>
        <w:jc w:val="both"/>
        <w:rPr>
          <w:rFonts w:ascii="Bahnschrift Light SemiCondensed" w:eastAsia="Arial Unicode MS" w:hAnsi="Bahnschrift Light SemiCondensed" w:cs="Arial Unicode MS"/>
          <w:b w:val="0"/>
          <w:color w:val="auto"/>
        </w:rPr>
      </w:pPr>
      <w:hyperlink w:anchor="_Uploading_databases_to" w:history="1">
        <w:r w:rsidR="00F575D9" w:rsidRPr="00FC5686">
          <w:rPr>
            <w:rStyle w:val="Hyperlink"/>
            <w:rFonts w:ascii="Bahnschrift Light SemiCondensed" w:eastAsia="Arial Unicode MS" w:hAnsi="Bahnschrift Light SemiCondensed" w:cs="Arial Unicode MS"/>
            <w:b w:val="0"/>
          </w:rPr>
          <w:t>2.1 Uploading databases to S3 Bucket</w:t>
        </w:r>
      </w:hyperlink>
    </w:p>
    <w:p w:rsidR="00F575D9" w:rsidRPr="00F575D9" w:rsidRDefault="000A3A5D" w:rsidP="00F575D9">
      <w:pPr>
        <w:ind w:left="2160"/>
        <w:jc w:val="both"/>
        <w:rPr>
          <w:rFonts w:ascii="Bahnschrift Light SemiCondensed" w:eastAsia="Arial Unicode MS" w:hAnsi="Bahnschrift Light SemiCondensed" w:cs="Arial Unicode MS"/>
          <w:b w:val="0"/>
          <w:color w:val="auto"/>
        </w:rPr>
      </w:pPr>
      <w:hyperlink w:anchor="_Creating_a_temporary" w:history="1">
        <w:r w:rsidR="00F575D9" w:rsidRPr="00FC5686">
          <w:rPr>
            <w:rStyle w:val="Hyperlink"/>
            <w:rFonts w:ascii="Bahnschrift Light SemiCondensed" w:eastAsia="Arial Unicode MS" w:hAnsi="Bahnschrift Light SemiCondensed" w:cs="Arial Unicode MS"/>
            <w:b w:val="0"/>
          </w:rPr>
          <w:t>2.2 Creating a temporary directory in HDFS</w:t>
        </w:r>
      </w:hyperlink>
    </w:p>
    <w:p w:rsidR="00F575D9" w:rsidRDefault="000A3A5D" w:rsidP="00F575D9">
      <w:pPr>
        <w:ind w:left="2160"/>
        <w:jc w:val="both"/>
        <w:rPr>
          <w:rFonts w:ascii="Bahnschrift Light SemiCondensed" w:eastAsia="Arial Unicode MS" w:hAnsi="Bahnschrift Light SemiCondensed" w:cs="Arial Unicode MS"/>
          <w:b w:val="0"/>
          <w:color w:val="auto"/>
        </w:rPr>
      </w:pPr>
      <w:hyperlink w:anchor="_Loading_the_data" w:history="1">
        <w:r w:rsidR="00F575D9" w:rsidRPr="00FC5686">
          <w:rPr>
            <w:rStyle w:val="Hyperlink"/>
            <w:rFonts w:ascii="Bahnschrift Light SemiCondensed" w:eastAsia="Arial Unicode MS" w:hAnsi="Bahnschrift Light SemiCondensed" w:cs="Arial Unicode MS"/>
            <w:b w:val="0"/>
          </w:rPr>
          <w:t>2.3 Loading the data to HDFS</w:t>
        </w:r>
      </w:hyperlink>
    </w:p>
    <w:p w:rsidR="00F575D9" w:rsidRDefault="00F575D9" w:rsidP="00F575D9">
      <w:pPr>
        <w:jc w:val="both"/>
        <w:rPr>
          <w:rFonts w:ascii="Bahnschrift Light SemiCondensed" w:eastAsia="Arial Unicode MS" w:hAnsi="Bahnschrift Light SemiCondensed" w:cs="Arial Unicode MS"/>
          <w:b w:val="0"/>
          <w:color w:val="auto"/>
        </w:rPr>
      </w:pPr>
    </w:p>
    <w:p w:rsidR="00F575D9" w:rsidRPr="00FC5686" w:rsidRDefault="00F575D9" w:rsidP="00F575D9">
      <w:pPr>
        <w:pStyle w:val="Heading2"/>
        <w:numPr>
          <w:ilvl w:val="1"/>
          <w:numId w:val="8"/>
        </w:numPr>
        <w:rPr>
          <w:rFonts w:ascii="Bahnschrift Light SemiCondensed" w:hAnsi="Bahnschrift Light SemiCondensed"/>
          <w:b/>
        </w:rPr>
      </w:pPr>
      <w:bookmarkStart w:id="7" w:name="_Uploading_databases_to"/>
      <w:bookmarkEnd w:id="7"/>
      <w:r w:rsidRPr="00FC5686">
        <w:rPr>
          <w:rFonts w:ascii="Bahnschrift Light SemiCondensed" w:hAnsi="Bahnschrift Light SemiCondensed"/>
          <w:b/>
        </w:rPr>
        <w:t>Uploading databases to S3 Bucket</w:t>
      </w:r>
    </w:p>
    <w:p w:rsidR="00F575D9" w:rsidRPr="00F575D9" w:rsidRDefault="00F575D9" w:rsidP="00F575D9">
      <w:r>
        <w:rPr>
          <w:rFonts w:ascii="Bahnschrift Light SemiCondensed" w:eastAsia="Arial Unicode MS" w:hAnsi="Bahnschrift Light SemiCondensed" w:cs="Arial Unicode MS"/>
          <w:b w:val="0"/>
          <w:color w:val="auto"/>
        </w:rPr>
        <w:t>We first create a bucket in S3 to store the files. We have named this ‘</w:t>
      </w:r>
      <w:proofErr w:type="spellStart"/>
      <w:r>
        <w:rPr>
          <w:rFonts w:ascii="Bahnschrift Light SemiCondensed" w:eastAsia="Arial Unicode MS" w:hAnsi="Bahnschrift Light SemiCondensed" w:cs="Arial Unicode MS"/>
          <w:b w:val="0"/>
          <w:color w:val="auto"/>
        </w:rPr>
        <w:t>hive.assignment</w:t>
      </w:r>
      <w:proofErr w:type="spellEnd"/>
      <w:r>
        <w:rPr>
          <w:rFonts w:ascii="Bahnschrift Light SemiCondensed" w:eastAsia="Arial Unicode MS" w:hAnsi="Bahnschrift Light SemiCondensed" w:cs="Arial Unicode MS"/>
          <w:b w:val="0"/>
          <w:color w:val="auto"/>
        </w:rPr>
        <w:t>’.</w:t>
      </w:r>
    </w:p>
    <w:p w:rsidR="00F575D9" w:rsidRPr="00F575D9" w:rsidRDefault="00F575D9" w:rsidP="00F575D9">
      <w:pPr>
        <w:jc w:val="both"/>
        <w:rPr>
          <w:rFonts w:ascii="Bahnschrift Light SemiCondensed" w:eastAsia="Arial Unicode MS" w:hAnsi="Bahnschrift Light SemiCondensed" w:cs="Arial Unicode MS"/>
          <w:b w:val="0"/>
          <w:color w:val="auto"/>
        </w:rPr>
      </w:pPr>
    </w:p>
    <w:p w:rsidR="00E41AF1" w:rsidRPr="007B335A" w:rsidRDefault="00E41AF1"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245256E6" wp14:editId="05DC8DE6">
            <wp:extent cx="6309360" cy="1127760"/>
            <wp:effectExtent l="19050" t="19050" r="1524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435" b="50244"/>
                    <a:stretch/>
                  </pic:blipFill>
                  <pic:spPr bwMode="auto">
                    <a:xfrm>
                      <a:off x="0" y="0"/>
                      <a:ext cx="6309360" cy="1127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41AF1" w:rsidRPr="007B335A" w:rsidRDefault="00E41AF1" w:rsidP="00750EAB">
      <w:pPr>
        <w:rPr>
          <w:rFonts w:ascii="Bahnschrift Light SemiCondensed" w:eastAsia="Arial Unicode MS" w:hAnsi="Bahnschrift Light SemiCondensed" w:cs="Arial Unicode MS"/>
        </w:rPr>
      </w:pPr>
    </w:p>
    <w:p w:rsidR="007666B3" w:rsidRPr="007B335A" w:rsidRDefault="007666B3"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793C69F2" wp14:editId="1DB96E5D">
            <wp:extent cx="6309360" cy="2828290"/>
            <wp:effectExtent l="19050" t="19050" r="1524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435"/>
                    <a:stretch/>
                  </pic:blipFill>
                  <pic:spPr bwMode="auto">
                    <a:xfrm>
                      <a:off x="0" y="0"/>
                      <a:ext cx="6309360" cy="2828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C7AE5" w:rsidRDefault="00CC7AE5" w:rsidP="00750EAB">
      <w:pPr>
        <w:rPr>
          <w:rFonts w:ascii="Bahnschrift Light SemiCondensed" w:eastAsia="Arial Unicode MS" w:hAnsi="Bahnschrift Light SemiCondensed" w:cs="Arial Unicode MS"/>
        </w:rPr>
      </w:pPr>
    </w:p>
    <w:p w:rsidR="005515C5" w:rsidRDefault="005515C5" w:rsidP="00750EAB">
      <w:pPr>
        <w:rPr>
          <w:rFonts w:ascii="Bahnschrift Light SemiCondensed" w:eastAsia="Arial Unicode MS" w:hAnsi="Bahnschrift Light SemiCondensed" w:cs="Arial Unicode MS"/>
        </w:rPr>
      </w:pPr>
    </w:p>
    <w:p w:rsidR="005515C5" w:rsidRPr="007B335A" w:rsidRDefault="005515C5" w:rsidP="00750EAB">
      <w:pPr>
        <w:rPr>
          <w:rFonts w:ascii="Bahnschrift Light SemiCondensed" w:eastAsia="Arial Unicode MS" w:hAnsi="Bahnschrift Light SemiCondensed" w:cs="Arial Unicode MS"/>
        </w:rPr>
      </w:pPr>
    </w:p>
    <w:p w:rsidR="00FC5686" w:rsidRPr="00FC5686" w:rsidRDefault="00F575D9" w:rsidP="00FC5686">
      <w:pPr>
        <w:pStyle w:val="Heading2"/>
        <w:numPr>
          <w:ilvl w:val="1"/>
          <w:numId w:val="8"/>
        </w:numPr>
        <w:rPr>
          <w:rFonts w:ascii="Bahnschrift Light SemiCondensed" w:hAnsi="Bahnschrift Light SemiCondensed"/>
          <w:b/>
        </w:rPr>
      </w:pPr>
      <w:bookmarkStart w:id="8" w:name="_Creating_a_temporary"/>
      <w:bookmarkEnd w:id="8"/>
      <w:r w:rsidRPr="00FC5686">
        <w:rPr>
          <w:rFonts w:ascii="Bahnschrift Light SemiCondensed" w:hAnsi="Bahnschrift Light SemiCondensed"/>
          <w:b/>
        </w:rPr>
        <w:lastRenderedPageBreak/>
        <w:t>Creating a temporary directory in HDFS</w:t>
      </w:r>
    </w:p>
    <w:p w:rsidR="00F575D9" w:rsidRPr="000A6F80" w:rsidRDefault="000A6F80" w:rsidP="00E03CAB">
      <w:pPr>
        <w:spacing w:after="240"/>
        <w:rPr>
          <w:rFonts w:ascii="Bahnschrift Light SemiCondensed" w:eastAsia="Arial Unicode MS" w:hAnsi="Bahnschrift Light SemiCondensed" w:cs="Arial Unicode MS"/>
          <w:color w:val="auto"/>
          <w:u w:val="single"/>
        </w:rPr>
      </w:pPr>
      <w:r w:rsidRPr="000A6F80">
        <w:rPr>
          <w:rFonts w:ascii="Bahnschrift Light SemiCondensed" w:eastAsia="Arial Unicode MS" w:hAnsi="Bahnschrift Light SemiCondensed" w:cs="Arial Unicode MS"/>
          <w:color w:val="auto"/>
          <w:u w:val="single"/>
        </w:rPr>
        <w:t>-</w:t>
      </w:r>
      <w:r w:rsidR="00F575D9" w:rsidRPr="000A6F80">
        <w:rPr>
          <w:rFonts w:ascii="Bahnschrift Light SemiCondensed" w:eastAsia="Arial Unicode MS" w:hAnsi="Bahnschrift Light SemiCondensed" w:cs="Arial Unicode MS"/>
          <w:color w:val="auto"/>
          <w:u w:val="single"/>
        </w:rPr>
        <w:t xml:space="preserve"> Checking the directories already present in HDFS.</w:t>
      </w:r>
    </w:p>
    <w:p w:rsidR="00E41AF1" w:rsidRDefault="00F575D9" w:rsidP="00750EAB">
      <w:pPr>
        <w:rPr>
          <w:rFonts w:ascii="Bahnschrift Light SemiCondensed" w:eastAsia="Arial Unicode MS" w:hAnsi="Bahnschrift Light SemiCondensed" w:cs="Arial Unicode MS"/>
          <w:b w:val="0"/>
          <w:color w:val="auto"/>
        </w:rPr>
      </w:pPr>
      <w:r w:rsidRPr="00F575D9">
        <w:rPr>
          <w:rFonts w:ascii="Bahnschrift Light SemiCondensed" w:eastAsia="Arial Unicode MS" w:hAnsi="Bahnschrift Light SemiCondensed" w:cs="Arial Unicode MS"/>
          <w:color w:val="auto"/>
        </w:rPr>
        <w:t xml:space="preserve">Command: </w:t>
      </w:r>
      <w:proofErr w:type="spellStart"/>
      <w:r w:rsidRPr="00F575D9">
        <w:rPr>
          <w:rFonts w:ascii="Bahnschrift Light SemiCondensed" w:eastAsia="Arial Unicode MS" w:hAnsi="Bahnschrift Light SemiCondensed" w:cs="Arial Unicode MS"/>
          <w:b w:val="0"/>
          <w:color w:val="auto"/>
        </w:rPr>
        <w:t>hadoop</w:t>
      </w:r>
      <w:proofErr w:type="spellEnd"/>
      <w:r w:rsidRPr="00F575D9">
        <w:rPr>
          <w:rFonts w:ascii="Bahnschrift Light SemiCondensed" w:eastAsia="Arial Unicode MS" w:hAnsi="Bahnschrift Light SemiCondensed" w:cs="Arial Unicode MS"/>
          <w:b w:val="0"/>
          <w:color w:val="auto"/>
        </w:rPr>
        <w:t xml:space="preserve"> </w:t>
      </w:r>
      <w:proofErr w:type="spellStart"/>
      <w:r w:rsidRPr="00F575D9">
        <w:rPr>
          <w:rFonts w:ascii="Bahnschrift Light SemiCondensed" w:eastAsia="Arial Unicode MS" w:hAnsi="Bahnschrift Light SemiCondensed" w:cs="Arial Unicode MS"/>
          <w:b w:val="0"/>
          <w:color w:val="auto"/>
        </w:rPr>
        <w:t>fs</w:t>
      </w:r>
      <w:proofErr w:type="spellEnd"/>
      <w:r w:rsidRPr="00F575D9">
        <w:rPr>
          <w:rFonts w:ascii="Bahnschrift Light SemiCondensed" w:eastAsia="Arial Unicode MS" w:hAnsi="Bahnschrift Light SemiCondensed" w:cs="Arial Unicode MS"/>
          <w:b w:val="0"/>
          <w:color w:val="auto"/>
        </w:rPr>
        <w:t xml:space="preserve"> -</w:t>
      </w:r>
      <w:proofErr w:type="spellStart"/>
      <w:r w:rsidRPr="00F575D9">
        <w:rPr>
          <w:rFonts w:ascii="Bahnschrift Light SemiCondensed" w:eastAsia="Arial Unicode MS" w:hAnsi="Bahnschrift Light SemiCondensed" w:cs="Arial Unicode MS"/>
          <w:b w:val="0"/>
          <w:color w:val="auto"/>
        </w:rPr>
        <w:t>ls</w:t>
      </w:r>
      <w:proofErr w:type="spellEnd"/>
      <w:r w:rsidRPr="00F575D9">
        <w:rPr>
          <w:rFonts w:ascii="Bahnschrift Light SemiCondensed" w:eastAsia="Arial Unicode MS" w:hAnsi="Bahnschrift Light SemiCondensed" w:cs="Arial Unicode MS"/>
          <w:b w:val="0"/>
          <w:color w:val="auto"/>
        </w:rPr>
        <w:t xml:space="preserve"> /</w:t>
      </w:r>
    </w:p>
    <w:p w:rsidR="00F575D9" w:rsidRPr="00F575D9" w:rsidRDefault="00F575D9" w:rsidP="00750EAB">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8E7324" w:rsidRPr="00F575D9" w:rsidTr="008E7324">
        <w:tc>
          <w:tcPr>
            <w:tcW w:w="9926" w:type="dxa"/>
            <w:tcBorders>
              <w:top w:val="nil"/>
              <w:left w:val="nil"/>
              <w:bottom w:val="nil"/>
              <w:right w:val="nil"/>
            </w:tcBorders>
            <w:shd w:val="clear" w:color="auto" w:fill="E7E6E6" w:themeFill="background2"/>
          </w:tcPr>
          <w:p w:rsidR="008E7324" w:rsidRPr="00F575D9" w:rsidRDefault="008E7324" w:rsidP="00F575D9">
            <w:pPr>
              <w:spacing w:line="276" w:lineRule="auto"/>
              <w:rPr>
                <w:rFonts w:ascii="Lucida Console" w:eastAsia="Arial Unicode MS" w:hAnsi="Lucida Console" w:cs="Arial Unicode MS"/>
                <w:b w:val="0"/>
                <w:color w:val="auto"/>
                <w:sz w:val="24"/>
              </w:rPr>
            </w:pPr>
            <w:r w:rsidRPr="00F575D9">
              <w:rPr>
                <w:rFonts w:ascii="Lucida Console" w:eastAsia="Arial Unicode MS" w:hAnsi="Lucida Console" w:cs="Arial Unicode MS"/>
                <w:b w:val="0"/>
                <w:color w:val="auto"/>
                <w:sz w:val="24"/>
              </w:rPr>
              <w:t xml:space="preserve">[hadoop@ip-172-31-91-68 ~]$ </w:t>
            </w:r>
            <w:proofErr w:type="spellStart"/>
            <w:r w:rsidRPr="00F575D9">
              <w:rPr>
                <w:rFonts w:ascii="Lucida Console" w:eastAsia="Arial Unicode MS" w:hAnsi="Lucida Console" w:cs="Arial Unicode MS"/>
                <w:b w:val="0"/>
                <w:color w:val="auto"/>
                <w:sz w:val="24"/>
              </w:rPr>
              <w:t>hadoop</w:t>
            </w:r>
            <w:proofErr w:type="spellEnd"/>
            <w:r w:rsidRPr="00F575D9">
              <w:rPr>
                <w:rFonts w:ascii="Lucida Console" w:eastAsia="Arial Unicode MS" w:hAnsi="Lucida Console" w:cs="Arial Unicode MS"/>
                <w:b w:val="0"/>
                <w:color w:val="auto"/>
                <w:sz w:val="24"/>
              </w:rPr>
              <w:t xml:space="preserve"> </w:t>
            </w:r>
            <w:proofErr w:type="spellStart"/>
            <w:r w:rsidRPr="00F575D9">
              <w:rPr>
                <w:rFonts w:ascii="Lucida Console" w:eastAsia="Arial Unicode MS" w:hAnsi="Lucida Console" w:cs="Arial Unicode MS"/>
                <w:b w:val="0"/>
                <w:color w:val="auto"/>
                <w:sz w:val="24"/>
              </w:rPr>
              <w:t>fs</w:t>
            </w:r>
            <w:proofErr w:type="spellEnd"/>
            <w:r w:rsidRPr="00F575D9">
              <w:rPr>
                <w:rFonts w:ascii="Lucida Console" w:eastAsia="Arial Unicode MS" w:hAnsi="Lucida Console" w:cs="Arial Unicode MS"/>
                <w:b w:val="0"/>
                <w:color w:val="auto"/>
                <w:sz w:val="24"/>
              </w:rPr>
              <w:t xml:space="preserve"> -</w:t>
            </w:r>
            <w:proofErr w:type="spellStart"/>
            <w:r w:rsidRPr="00F575D9">
              <w:rPr>
                <w:rFonts w:ascii="Lucida Console" w:eastAsia="Arial Unicode MS" w:hAnsi="Lucida Console" w:cs="Arial Unicode MS"/>
                <w:b w:val="0"/>
                <w:color w:val="auto"/>
                <w:sz w:val="24"/>
              </w:rPr>
              <w:t>ls</w:t>
            </w:r>
            <w:proofErr w:type="spellEnd"/>
            <w:r w:rsidRPr="00F575D9">
              <w:rPr>
                <w:rFonts w:ascii="Lucida Console" w:eastAsia="Arial Unicode MS" w:hAnsi="Lucida Console" w:cs="Arial Unicode MS"/>
                <w:b w:val="0"/>
                <w:color w:val="auto"/>
                <w:sz w:val="24"/>
              </w:rPr>
              <w:t xml:space="preserve"> /</w:t>
            </w:r>
          </w:p>
          <w:p w:rsidR="008E7324" w:rsidRPr="00F575D9" w:rsidRDefault="008E7324" w:rsidP="00F575D9">
            <w:pPr>
              <w:spacing w:line="276" w:lineRule="auto"/>
              <w:rPr>
                <w:rFonts w:ascii="Lucida Console" w:eastAsia="Arial Unicode MS" w:hAnsi="Lucida Console" w:cs="Arial Unicode MS"/>
                <w:b w:val="0"/>
                <w:color w:val="auto"/>
                <w:sz w:val="24"/>
              </w:rPr>
            </w:pPr>
            <w:r w:rsidRPr="00F575D9">
              <w:rPr>
                <w:rFonts w:ascii="Lucida Console" w:eastAsia="Arial Unicode MS" w:hAnsi="Lucida Console" w:cs="Arial Unicode MS"/>
                <w:b w:val="0"/>
                <w:color w:val="auto"/>
                <w:sz w:val="24"/>
              </w:rPr>
              <w:t>Found 4 items</w:t>
            </w:r>
          </w:p>
          <w:p w:rsidR="008E7324" w:rsidRPr="00F575D9" w:rsidRDefault="008E7324" w:rsidP="00F575D9">
            <w:pPr>
              <w:spacing w:line="276" w:lineRule="auto"/>
              <w:rPr>
                <w:rFonts w:ascii="Lucida Console" w:eastAsia="Arial Unicode MS" w:hAnsi="Lucida Console" w:cs="Arial Unicode MS"/>
                <w:b w:val="0"/>
                <w:color w:val="auto"/>
                <w:sz w:val="24"/>
              </w:rPr>
            </w:pPr>
            <w:proofErr w:type="spellStart"/>
            <w:r w:rsidRPr="00F575D9">
              <w:rPr>
                <w:rFonts w:ascii="Lucida Console" w:eastAsia="Arial Unicode MS" w:hAnsi="Lucida Console" w:cs="Arial Unicode MS"/>
                <w:b w:val="0"/>
                <w:color w:val="auto"/>
                <w:sz w:val="24"/>
              </w:rPr>
              <w:t>drwxr</w:t>
            </w:r>
            <w:proofErr w:type="spellEnd"/>
            <w:r w:rsidRPr="00F575D9">
              <w:rPr>
                <w:rFonts w:ascii="Lucida Console" w:eastAsia="Arial Unicode MS" w:hAnsi="Lucida Console" w:cs="Arial Unicode MS"/>
                <w:b w:val="0"/>
                <w:color w:val="auto"/>
                <w:sz w:val="24"/>
              </w:rPr>
              <w:t>-</w:t>
            </w:r>
            <w:proofErr w:type="spellStart"/>
            <w:r w:rsidRPr="00F575D9">
              <w:rPr>
                <w:rFonts w:ascii="Lucida Console" w:eastAsia="Arial Unicode MS" w:hAnsi="Lucida Console" w:cs="Arial Unicode MS"/>
                <w:b w:val="0"/>
                <w:color w:val="auto"/>
                <w:sz w:val="24"/>
              </w:rPr>
              <w:t>xr</w:t>
            </w:r>
            <w:proofErr w:type="spellEnd"/>
            <w:r w:rsidRPr="00F575D9">
              <w:rPr>
                <w:rFonts w:ascii="Lucida Console" w:eastAsia="Arial Unicode MS" w:hAnsi="Lucida Console" w:cs="Arial Unicode MS"/>
                <w:b w:val="0"/>
                <w:color w:val="auto"/>
                <w:sz w:val="24"/>
              </w:rPr>
              <w:t xml:space="preserve">-x   - </w:t>
            </w:r>
            <w:proofErr w:type="spellStart"/>
            <w:r w:rsidRPr="00F575D9">
              <w:rPr>
                <w:rFonts w:ascii="Lucida Console" w:eastAsia="Arial Unicode MS" w:hAnsi="Lucida Console" w:cs="Arial Unicode MS"/>
                <w:b w:val="0"/>
                <w:color w:val="auto"/>
                <w:sz w:val="24"/>
              </w:rPr>
              <w:t>hdfs</w:t>
            </w:r>
            <w:proofErr w:type="spellEnd"/>
            <w:r w:rsidRPr="00F575D9">
              <w:rPr>
                <w:rFonts w:ascii="Lucida Console" w:eastAsia="Arial Unicode MS" w:hAnsi="Lucida Console" w:cs="Arial Unicode MS"/>
                <w:b w:val="0"/>
                <w:color w:val="auto"/>
                <w:sz w:val="24"/>
              </w:rPr>
              <w:t xml:space="preserve"> </w:t>
            </w:r>
            <w:proofErr w:type="spellStart"/>
            <w:r w:rsidRPr="00F575D9">
              <w:rPr>
                <w:rFonts w:ascii="Lucida Console" w:eastAsia="Arial Unicode MS" w:hAnsi="Lucida Console" w:cs="Arial Unicode MS"/>
                <w:b w:val="0"/>
                <w:color w:val="auto"/>
                <w:sz w:val="24"/>
              </w:rPr>
              <w:t>hadoop</w:t>
            </w:r>
            <w:proofErr w:type="spellEnd"/>
            <w:r w:rsidRPr="00F575D9">
              <w:rPr>
                <w:rFonts w:ascii="Lucida Console" w:eastAsia="Arial Unicode MS" w:hAnsi="Lucida Console" w:cs="Arial Unicode MS"/>
                <w:b w:val="0"/>
                <w:color w:val="auto"/>
                <w:sz w:val="24"/>
              </w:rPr>
              <w:t xml:space="preserve">          0 2021-07-04 16:37 /apps</w:t>
            </w:r>
          </w:p>
          <w:p w:rsidR="008E7324" w:rsidRPr="00F575D9" w:rsidRDefault="008E7324" w:rsidP="00F575D9">
            <w:pPr>
              <w:spacing w:line="276" w:lineRule="auto"/>
              <w:rPr>
                <w:rFonts w:ascii="Lucida Console" w:eastAsia="Arial Unicode MS" w:hAnsi="Lucida Console" w:cs="Arial Unicode MS"/>
                <w:b w:val="0"/>
                <w:color w:val="auto"/>
                <w:sz w:val="24"/>
              </w:rPr>
            </w:pPr>
            <w:proofErr w:type="spellStart"/>
            <w:r w:rsidRPr="00F575D9">
              <w:rPr>
                <w:rFonts w:ascii="Lucida Console" w:eastAsia="Arial Unicode MS" w:hAnsi="Lucida Console" w:cs="Arial Unicode MS"/>
                <w:b w:val="0"/>
                <w:color w:val="auto"/>
                <w:sz w:val="24"/>
              </w:rPr>
              <w:t>drwxrwxrwt</w:t>
            </w:r>
            <w:proofErr w:type="spellEnd"/>
            <w:r w:rsidRPr="00F575D9">
              <w:rPr>
                <w:rFonts w:ascii="Lucida Console" w:eastAsia="Arial Unicode MS" w:hAnsi="Lucida Console" w:cs="Arial Unicode MS"/>
                <w:b w:val="0"/>
                <w:color w:val="auto"/>
                <w:sz w:val="24"/>
              </w:rPr>
              <w:t xml:space="preserve">   - </w:t>
            </w:r>
            <w:proofErr w:type="spellStart"/>
            <w:r w:rsidRPr="00F575D9">
              <w:rPr>
                <w:rFonts w:ascii="Lucida Console" w:eastAsia="Arial Unicode MS" w:hAnsi="Lucida Console" w:cs="Arial Unicode MS"/>
                <w:b w:val="0"/>
                <w:color w:val="auto"/>
                <w:sz w:val="24"/>
              </w:rPr>
              <w:t>hdfs</w:t>
            </w:r>
            <w:proofErr w:type="spellEnd"/>
            <w:r w:rsidRPr="00F575D9">
              <w:rPr>
                <w:rFonts w:ascii="Lucida Console" w:eastAsia="Arial Unicode MS" w:hAnsi="Lucida Console" w:cs="Arial Unicode MS"/>
                <w:b w:val="0"/>
                <w:color w:val="auto"/>
                <w:sz w:val="24"/>
              </w:rPr>
              <w:t xml:space="preserve"> </w:t>
            </w:r>
            <w:proofErr w:type="spellStart"/>
            <w:r w:rsidRPr="00F575D9">
              <w:rPr>
                <w:rFonts w:ascii="Lucida Console" w:eastAsia="Arial Unicode MS" w:hAnsi="Lucida Console" w:cs="Arial Unicode MS"/>
                <w:b w:val="0"/>
                <w:color w:val="auto"/>
                <w:sz w:val="24"/>
              </w:rPr>
              <w:t>hadoop</w:t>
            </w:r>
            <w:proofErr w:type="spellEnd"/>
            <w:r w:rsidRPr="00F575D9">
              <w:rPr>
                <w:rFonts w:ascii="Lucida Console" w:eastAsia="Arial Unicode MS" w:hAnsi="Lucida Console" w:cs="Arial Unicode MS"/>
                <w:b w:val="0"/>
                <w:color w:val="auto"/>
                <w:sz w:val="24"/>
              </w:rPr>
              <w:t xml:space="preserve">          0 2021-07-04 16:38 /</w:t>
            </w:r>
            <w:proofErr w:type="spellStart"/>
            <w:r w:rsidRPr="00F575D9">
              <w:rPr>
                <w:rFonts w:ascii="Lucida Console" w:eastAsia="Arial Unicode MS" w:hAnsi="Lucida Console" w:cs="Arial Unicode MS"/>
                <w:b w:val="0"/>
                <w:color w:val="auto"/>
                <w:sz w:val="24"/>
              </w:rPr>
              <w:t>tmp</w:t>
            </w:r>
            <w:proofErr w:type="spellEnd"/>
          </w:p>
          <w:p w:rsidR="008E7324" w:rsidRPr="00F575D9" w:rsidRDefault="008E7324" w:rsidP="00F575D9">
            <w:pPr>
              <w:spacing w:line="276" w:lineRule="auto"/>
              <w:rPr>
                <w:rFonts w:ascii="Lucida Console" w:eastAsia="Arial Unicode MS" w:hAnsi="Lucida Console" w:cs="Arial Unicode MS"/>
                <w:b w:val="0"/>
                <w:color w:val="auto"/>
                <w:sz w:val="24"/>
              </w:rPr>
            </w:pPr>
            <w:proofErr w:type="spellStart"/>
            <w:r w:rsidRPr="00F575D9">
              <w:rPr>
                <w:rFonts w:ascii="Lucida Console" w:eastAsia="Arial Unicode MS" w:hAnsi="Lucida Console" w:cs="Arial Unicode MS"/>
                <w:b w:val="0"/>
                <w:color w:val="auto"/>
                <w:sz w:val="24"/>
              </w:rPr>
              <w:t>drwxr</w:t>
            </w:r>
            <w:proofErr w:type="spellEnd"/>
            <w:r w:rsidRPr="00F575D9">
              <w:rPr>
                <w:rFonts w:ascii="Lucida Console" w:eastAsia="Arial Unicode MS" w:hAnsi="Lucida Console" w:cs="Arial Unicode MS"/>
                <w:b w:val="0"/>
                <w:color w:val="auto"/>
                <w:sz w:val="24"/>
              </w:rPr>
              <w:t>-</w:t>
            </w:r>
            <w:proofErr w:type="spellStart"/>
            <w:r w:rsidRPr="00F575D9">
              <w:rPr>
                <w:rFonts w:ascii="Lucida Console" w:eastAsia="Arial Unicode MS" w:hAnsi="Lucida Console" w:cs="Arial Unicode MS"/>
                <w:b w:val="0"/>
                <w:color w:val="auto"/>
                <w:sz w:val="24"/>
              </w:rPr>
              <w:t>xr</w:t>
            </w:r>
            <w:proofErr w:type="spellEnd"/>
            <w:r w:rsidRPr="00F575D9">
              <w:rPr>
                <w:rFonts w:ascii="Lucida Console" w:eastAsia="Arial Unicode MS" w:hAnsi="Lucida Console" w:cs="Arial Unicode MS"/>
                <w:b w:val="0"/>
                <w:color w:val="auto"/>
                <w:sz w:val="24"/>
              </w:rPr>
              <w:t xml:space="preserve">-x   - </w:t>
            </w:r>
            <w:proofErr w:type="spellStart"/>
            <w:r w:rsidRPr="00F575D9">
              <w:rPr>
                <w:rFonts w:ascii="Lucida Console" w:eastAsia="Arial Unicode MS" w:hAnsi="Lucida Console" w:cs="Arial Unicode MS"/>
                <w:b w:val="0"/>
                <w:color w:val="auto"/>
                <w:sz w:val="24"/>
              </w:rPr>
              <w:t>hdfs</w:t>
            </w:r>
            <w:proofErr w:type="spellEnd"/>
            <w:r w:rsidRPr="00F575D9">
              <w:rPr>
                <w:rFonts w:ascii="Lucida Console" w:eastAsia="Arial Unicode MS" w:hAnsi="Lucida Console" w:cs="Arial Unicode MS"/>
                <w:b w:val="0"/>
                <w:color w:val="auto"/>
                <w:sz w:val="24"/>
              </w:rPr>
              <w:t xml:space="preserve"> </w:t>
            </w:r>
            <w:proofErr w:type="spellStart"/>
            <w:r w:rsidRPr="00F575D9">
              <w:rPr>
                <w:rFonts w:ascii="Lucida Console" w:eastAsia="Arial Unicode MS" w:hAnsi="Lucida Console" w:cs="Arial Unicode MS"/>
                <w:b w:val="0"/>
                <w:color w:val="auto"/>
                <w:sz w:val="24"/>
              </w:rPr>
              <w:t>hadoop</w:t>
            </w:r>
            <w:proofErr w:type="spellEnd"/>
            <w:r w:rsidRPr="00F575D9">
              <w:rPr>
                <w:rFonts w:ascii="Lucida Console" w:eastAsia="Arial Unicode MS" w:hAnsi="Lucida Console" w:cs="Arial Unicode MS"/>
                <w:b w:val="0"/>
                <w:color w:val="auto"/>
                <w:sz w:val="24"/>
              </w:rPr>
              <w:t xml:space="preserve">          0 2021-07-04 16:37 /user</w:t>
            </w:r>
          </w:p>
          <w:p w:rsidR="008E7324" w:rsidRPr="00F575D9" w:rsidRDefault="008E7324" w:rsidP="00F575D9">
            <w:pPr>
              <w:spacing w:line="276" w:lineRule="auto"/>
              <w:rPr>
                <w:rFonts w:ascii="Bahnschrift Light SemiCondensed" w:eastAsia="Arial Unicode MS" w:hAnsi="Bahnschrift Light SemiCondensed" w:cs="Arial Unicode MS"/>
                <w:b w:val="0"/>
                <w:color w:val="auto"/>
              </w:rPr>
            </w:pPr>
            <w:proofErr w:type="spellStart"/>
            <w:r w:rsidRPr="00F575D9">
              <w:rPr>
                <w:rFonts w:ascii="Lucida Console" w:eastAsia="Arial Unicode MS" w:hAnsi="Lucida Console" w:cs="Arial Unicode MS"/>
                <w:b w:val="0"/>
                <w:color w:val="auto"/>
                <w:sz w:val="24"/>
              </w:rPr>
              <w:t>drwxr</w:t>
            </w:r>
            <w:proofErr w:type="spellEnd"/>
            <w:r w:rsidRPr="00F575D9">
              <w:rPr>
                <w:rFonts w:ascii="Lucida Console" w:eastAsia="Arial Unicode MS" w:hAnsi="Lucida Console" w:cs="Arial Unicode MS"/>
                <w:b w:val="0"/>
                <w:color w:val="auto"/>
                <w:sz w:val="24"/>
              </w:rPr>
              <w:t>-</w:t>
            </w:r>
            <w:proofErr w:type="spellStart"/>
            <w:r w:rsidRPr="00F575D9">
              <w:rPr>
                <w:rFonts w:ascii="Lucida Console" w:eastAsia="Arial Unicode MS" w:hAnsi="Lucida Console" w:cs="Arial Unicode MS"/>
                <w:b w:val="0"/>
                <w:color w:val="auto"/>
                <w:sz w:val="24"/>
              </w:rPr>
              <w:t>xr</w:t>
            </w:r>
            <w:proofErr w:type="spellEnd"/>
            <w:r w:rsidRPr="00F575D9">
              <w:rPr>
                <w:rFonts w:ascii="Lucida Console" w:eastAsia="Arial Unicode MS" w:hAnsi="Lucida Console" w:cs="Arial Unicode MS"/>
                <w:b w:val="0"/>
                <w:color w:val="auto"/>
                <w:sz w:val="24"/>
              </w:rPr>
              <w:t xml:space="preserve">-x   - </w:t>
            </w:r>
            <w:proofErr w:type="spellStart"/>
            <w:r w:rsidRPr="00F575D9">
              <w:rPr>
                <w:rFonts w:ascii="Lucida Console" w:eastAsia="Arial Unicode MS" w:hAnsi="Lucida Console" w:cs="Arial Unicode MS"/>
                <w:b w:val="0"/>
                <w:color w:val="auto"/>
                <w:sz w:val="24"/>
              </w:rPr>
              <w:t>hdfs</w:t>
            </w:r>
            <w:proofErr w:type="spellEnd"/>
            <w:r w:rsidRPr="00F575D9">
              <w:rPr>
                <w:rFonts w:ascii="Lucida Console" w:eastAsia="Arial Unicode MS" w:hAnsi="Lucida Console" w:cs="Arial Unicode MS"/>
                <w:b w:val="0"/>
                <w:color w:val="auto"/>
                <w:sz w:val="24"/>
              </w:rPr>
              <w:t xml:space="preserve"> </w:t>
            </w:r>
            <w:proofErr w:type="spellStart"/>
            <w:r w:rsidRPr="00F575D9">
              <w:rPr>
                <w:rFonts w:ascii="Lucida Console" w:eastAsia="Arial Unicode MS" w:hAnsi="Lucida Console" w:cs="Arial Unicode MS"/>
                <w:b w:val="0"/>
                <w:color w:val="auto"/>
                <w:sz w:val="24"/>
              </w:rPr>
              <w:t>hadoop</w:t>
            </w:r>
            <w:proofErr w:type="spellEnd"/>
            <w:r w:rsidRPr="00F575D9">
              <w:rPr>
                <w:rFonts w:ascii="Lucida Console" w:eastAsia="Arial Unicode MS" w:hAnsi="Lucida Console" w:cs="Arial Unicode MS"/>
                <w:b w:val="0"/>
                <w:color w:val="auto"/>
                <w:sz w:val="24"/>
              </w:rPr>
              <w:t xml:space="preserve">          0 2021-07-04 16:37 /</w:t>
            </w:r>
            <w:proofErr w:type="spellStart"/>
            <w:r w:rsidRPr="00F575D9">
              <w:rPr>
                <w:rFonts w:ascii="Lucida Console" w:eastAsia="Arial Unicode MS" w:hAnsi="Lucida Console" w:cs="Arial Unicode MS"/>
                <w:b w:val="0"/>
                <w:color w:val="auto"/>
                <w:sz w:val="24"/>
              </w:rPr>
              <w:t>var</w:t>
            </w:r>
            <w:proofErr w:type="spellEnd"/>
          </w:p>
        </w:tc>
      </w:tr>
    </w:tbl>
    <w:p w:rsidR="003B42B6" w:rsidRPr="007B335A" w:rsidRDefault="003B42B6" w:rsidP="00750EAB">
      <w:pPr>
        <w:rPr>
          <w:rFonts w:ascii="Bahnschrift Light SemiCondensed" w:eastAsia="Arial Unicode MS" w:hAnsi="Bahnschrift Light SemiCondensed" w:cs="Arial Unicode MS"/>
        </w:rPr>
      </w:pPr>
    </w:p>
    <w:p w:rsidR="003B42B6" w:rsidRDefault="003B42B6" w:rsidP="00F575D9">
      <w:pPr>
        <w:jc w:val="cente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6DCBAC97" wp14:editId="39A90FA5">
            <wp:extent cx="4368165" cy="3878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4163"/>
                    <a:stretch/>
                  </pic:blipFill>
                  <pic:spPr bwMode="auto">
                    <a:xfrm>
                      <a:off x="0" y="0"/>
                      <a:ext cx="4369975" cy="3880187"/>
                    </a:xfrm>
                    <a:prstGeom prst="rect">
                      <a:avLst/>
                    </a:prstGeom>
                    <a:ln>
                      <a:noFill/>
                    </a:ln>
                    <a:extLst>
                      <a:ext uri="{53640926-AAD7-44D8-BBD7-CCE9431645EC}">
                        <a14:shadowObscured xmlns:a14="http://schemas.microsoft.com/office/drawing/2010/main"/>
                      </a:ext>
                    </a:extLst>
                  </pic:spPr>
                </pic:pic>
              </a:graphicData>
            </a:graphic>
          </wp:inline>
        </w:drawing>
      </w:r>
    </w:p>
    <w:p w:rsidR="000A6F80" w:rsidRDefault="000A6F80" w:rsidP="000A6F80">
      <w:pPr>
        <w:rPr>
          <w:rFonts w:ascii="Bahnschrift Light SemiCondensed" w:eastAsia="Arial Unicode MS" w:hAnsi="Bahnschrift Light SemiCondensed" w:cs="Arial Unicode MS"/>
          <w:color w:val="auto"/>
        </w:rPr>
      </w:pPr>
    </w:p>
    <w:p w:rsidR="000A6F80" w:rsidRPr="000A6F80" w:rsidRDefault="000A6F80" w:rsidP="000A6F80">
      <w:pPr>
        <w:rPr>
          <w:rFonts w:ascii="Bahnschrift Light SemiCondensed" w:eastAsia="Arial Unicode MS" w:hAnsi="Bahnschrift Light SemiCondensed" w:cs="Arial Unicode MS"/>
          <w:color w:val="auto"/>
        </w:rPr>
      </w:pPr>
      <w:r>
        <w:rPr>
          <w:rFonts w:ascii="Bahnschrift Light SemiCondensed" w:eastAsia="Arial Unicode MS" w:hAnsi="Bahnschrift Light SemiCondensed" w:cs="Arial Unicode MS"/>
          <w:color w:val="auto"/>
        </w:rPr>
        <w:t>Comment</w:t>
      </w:r>
      <w:r w:rsidRPr="00F575D9">
        <w:rPr>
          <w:rFonts w:ascii="Bahnschrift Light SemiCondensed" w:eastAsia="Arial Unicode MS" w:hAnsi="Bahnschrift Light SemiCondensed" w:cs="Arial Unicode MS"/>
          <w:color w:val="auto"/>
        </w:rPr>
        <w:t>:</w:t>
      </w:r>
      <w:r>
        <w:rPr>
          <w:rFonts w:ascii="Bahnschrift Light SemiCondensed" w:eastAsia="Arial Unicode MS" w:hAnsi="Bahnschrift Light SemiCondensed" w:cs="Arial Unicode MS"/>
          <w:color w:val="auto"/>
        </w:rPr>
        <w:t xml:space="preserve"> </w:t>
      </w:r>
      <w:r w:rsidRPr="000A6F80">
        <w:rPr>
          <w:rFonts w:ascii="Bahnschrift Light SemiCondensed" w:eastAsia="Arial Unicode MS" w:hAnsi="Bahnschrift Light SemiCondensed" w:cs="Arial Unicode MS"/>
          <w:b w:val="0"/>
          <w:color w:val="auto"/>
        </w:rPr>
        <w:t>The built-in directories present in HDFS are displayed.</w:t>
      </w:r>
    </w:p>
    <w:p w:rsidR="000A6F80" w:rsidRDefault="000A6F80" w:rsidP="00750EAB">
      <w:pPr>
        <w:rPr>
          <w:rFonts w:ascii="Bahnschrift Light SemiCondensed" w:eastAsia="Arial Unicode MS" w:hAnsi="Bahnschrift Light SemiCondensed" w:cs="Arial Unicode MS"/>
          <w:b w:val="0"/>
          <w:color w:val="auto"/>
        </w:rPr>
      </w:pPr>
    </w:p>
    <w:p w:rsidR="000A6F80" w:rsidRDefault="00F575D9" w:rsidP="00E03CAB">
      <w:pPr>
        <w:spacing w:after="240"/>
        <w:rPr>
          <w:rFonts w:ascii="Bahnschrift Light SemiCondensed" w:eastAsia="Arial Unicode MS" w:hAnsi="Bahnschrift Light SemiCondensed" w:cs="Arial Unicode MS"/>
          <w:color w:val="auto"/>
        </w:rPr>
      </w:pPr>
      <w:r w:rsidRPr="000A6F80">
        <w:rPr>
          <w:rFonts w:ascii="Bahnschrift Light SemiCondensed" w:eastAsia="Arial Unicode MS" w:hAnsi="Bahnschrift Light SemiCondensed" w:cs="Arial Unicode MS"/>
          <w:color w:val="auto"/>
          <w:u w:val="single"/>
        </w:rPr>
        <w:t xml:space="preserve">- </w:t>
      </w:r>
      <w:r w:rsidR="003B42B6" w:rsidRPr="000A6F80">
        <w:rPr>
          <w:rFonts w:ascii="Bahnschrift Light SemiCondensed" w:eastAsia="Arial Unicode MS" w:hAnsi="Bahnschrift Light SemiCondensed" w:cs="Arial Unicode MS"/>
          <w:color w:val="auto"/>
          <w:u w:val="single"/>
        </w:rPr>
        <w:t xml:space="preserve">Creating a </w:t>
      </w:r>
      <w:r w:rsidRPr="000A6F80">
        <w:rPr>
          <w:rFonts w:ascii="Bahnschrift Light SemiCondensed" w:eastAsia="Arial Unicode MS" w:hAnsi="Bahnschrift Light SemiCondensed" w:cs="Arial Unicode MS"/>
          <w:color w:val="auto"/>
          <w:u w:val="single"/>
        </w:rPr>
        <w:t>temporary directory</w:t>
      </w:r>
    </w:p>
    <w:p w:rsidR="000A6F80" w:rsidRDefault="000A6F80" w:rsidP="000A6F80">
      <w:pPr>
        <w:rPr>
          <w:rFonts w:ascii="Bahnschrift Light SemiCondensed" w:eastAsia="Arial Unicode MS" w:hAnsi="Bahnschrift Light SemiCondensed" w:cs="Arial Unicode MS"/>
          <w:b w:val="0"/>
          <w:color w:val="auto"/>
        </w:rPr>
      </w:pPr>
      <w:r w:rsidRPr="00F575D9">
        <w:rPr>
          <w:rFonts w:ascii="Bahnschrift Light SemiCondensed" w:eastAsia="Arial Unicode MS" w:hAnsi="Bahnschrift Light SemiCondensed" w:cs="Arial Unicode MS"/>
          <w:color w:val="auto"/>
        </w:rPr>
        <w:t xml:space="preserve">Command: </w:t>
      </w:r>
      <w:r>
        <w:rPr>
          <w:rFonts w:ascii="Bahnschrift Light SemiCondensed" w:eastAsia="Arial Unicode MS" w:hAnsi="Bahnschrift Light SemiCondensed" w:cs="Arial Unicode MS"/>
          <w:color w:val="auto"/>
        </w:rPr>
        <w:tab/>
      </w:r>
      <w:proofErr w:type="spellStart"/>
      <w:r w:rsidRPr="000A6F80">
        <w:rPr>
          <w:rFonts w:ascii="Bahnschrift Light SemiCondensed" w:eastAsia="Arial Unicode MS" w:hAnsi="Bahnschrift Light SemiCondensed" w:cs="Arial Unicode MS"/>
          <w:b w:val="0"/>
          <w:color w:val="auto"/>
        </w:rPr>
        <w:t>hadoop</w:t>
      </w:r>
      <w:proofErr w:type="spellEnd"/>
      <w:r w:rsidRPr="000A6F80">
        <w:rPr>
          <w:rFonts w:ascii="Bahnschrift Light SemiCondensed" w:eastAsia="Arial Unicode MS" w:hAnsi="Bahnschrift Light SemiCondensed" w:cs="Arial Unicode MS"/>
          <w:b w:val="0"/>
          <w:color w:val="auto"/>
        </w:rPr>
        <w:t xml:space="preserve"> </w:t>
      </w:r>
      <w:proofErr w:type="spellStart"/>
      <w:r w:rsidRPr="000A6F80">
        <w:rPr>
          <w:rFonts w:ascii="Bahnschrift Light SemiCondensed" w:eastAsia="Arial Unicode MS" w:hAnsi="Bahnschrift Light SemiCondensed" w:cs="Arial Unicode MS"/>
          <w:b w:val="0"/>
          <w:color w:val="auto"/>
        </w:rPr>
        <w:t>fs</w:t>
      </w:r>
      <w:proofErr w:type="spellEnd"/>
      <w:r w:rsidRPr="000A6F80">
        <w:rPr>
          <w:rFonts w:ascii="Bahnschrift Light SemiCondensed" w:eastAsia="Arial Unicode MS" w:hAnsi="Bahnschrift Light SemiCondensed" w:cs="Arial Unicode MS"/>
          <w:b w:val="0"/>
          <w:color w:val="auto"/>
        </w:rPr>
        <w:t xml:space="preserve"> -</w:t>
      </w:r>
      <w:proofErr w:type="spellStart"/>
      <w:r w:rsidRPr="000A6F80">
        <w:rPr>
          <w:rFonts w:ascii="Bahnschrift Light SemiCondensed" w:eastAsia="Arial Unicode MS" w:hAnsi="Bahnschrift Light SemiCondensed" w:cs="Arial Unicode MS"/>
          <w:b w:val="0"/>
          <w:color w:val="auto"/>
        </w:rPr>
        <w:t>mkdir</w:t>
      </w:r>
      <w:proofErr w:type="spellEnd"/>
      <w:r w:rsidRPr="000A6F80">
        <w:rPr>
          <w:rFonts w:ascii="Bahnschrift Light SemiCondensed" w:eastAsia="Arial Unicode MS" w:hAnsi="Bahnschrift Light SemiCondensed" w:cs="Arial Unicode MS"/>
          <w:b w:val="0"/>
          <w:color w:val="auto"/>
        </w:rPr>
        <w:t xml:space="preserve"> /user/</w:t>
      </w:r>
      <w:proofErr w:type="spellStart"/>
      <w:r w:rsidRPr="000A6F80">
        <w:rPr>
          <w:rFonts w:ascii="Bahnschrift Light SemiCondensed" w:eastAsia="Arial Unicode MS" w:hAnsi="Bahnschrift Light SemiCondensed" w:cs="Arial Unicode MS"/>
          <w:b w:val="0"/>
          <w:color w:val="auto"/>
        </w:rPr>
        <w:t>hivecasestudy</w:t>
      </w:r>
      <w:proofErr w:type="spellEnd"/>
    </w:p>
    <w:p w:rsidR="000A6F80" w:rsidRDefault="000A6F80" w:rsidP="000A6F80">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ab/>
      </w:r>
      <w:r>
        <w:rPr>
          <w:rFonts w:ascii="Bahnschrift Light SemiCondensed" w:eastAsia="Arial Unicode MS" w:hAnsi="Bahnschrift Light SemiCondensed" w:cs="Arial Unicode MS"/>
          <w:b w:val="0"/>
          <w:color w:val="auto"/>
        </w:rPr>
        <w:tab/>
      </w:r>
      <w:proofErr w:type="spellStart"/>
      <w:proofErr w:type="gramStart"/>
      <w:r w:rsidRPr="000A6F80">
        <w:rPr>
          <w:rFonts w:ascii="Bahnschrift Light SemiCondensed" w:eastAsia="Arial Unicode MS" w:hAnsi="Bahnschrift Light SemiCondensed" w:cs="Arial Unicode MS"/>
          <w:b w:val="0"/>
          <w:color w:val="auto"/>
        </w:rPr>
        <w:t>hadoop</w:t>
      </w:r>
      <w:proofErr w:type="spellEnd"/>
      <w:proofErr w:type="gramEnd"/>
      <w:r w:rsidRPr="000A6F80">
        <w:rPr>
          <w:rFonts w:ascii="Bahnschrift Light SemiCondensed" w:eastAsia="Arial Unicode MS" w:hAnsi="Bahnschrift Light SemiCondensed" w:cs="Arial Unicode MS"/>
          <w:b w:val="0"/>
          <w:color w:val="auto"/>
        </w:rPr>
        <w:t xml:space="preserve"> </w:t>
      </w:r>
      <w:proofErr w:type="spellStart"/>
      <w:r w:rsidRPr="000A6F80">
        <w:rPr>
          <w:rFonts w:ascii="Bahnschrift Light SemiCondensed" w:eastAsia="Arial Unicode MS" w:hAnsi="Bahnschrift Light SemiCondensed" w:cs="Arial Unicode MS"/>
          <w:b w:val="0"/>
          <w:color w:val="auto"/>
        </w:rPr>
        <w:t>fs</w:t>
      </w:r>
      <w:proofErr w:type="spellEnd"/>
      <w:r w:rsidRPr="000A6F80">
        <w:rPr>
          <w:rFonts w:ascii="Bahnschrift Light SemiCondensed" w:eastAsia="Arial Unicode MS" w:hAnsi="Bahnschrift Light SemiCondensed" w:cs="Arial Unicode MS"/>
          <w:b w:val="0"/>
          <w:color w:val="auto"/>
        </w:rPr>
        <w:t xml:space="preserve"> -</w:t>
      </w:r>
      <w:proofErr w:type="spellStart"/>
      <w:r w:rsidRPr="000A6F80">
        <w:rPr>
          <w:rFonts w:ascii="Bahnschrift Light SemiCondensed" w:eastAsia="Arial Unicode MS" w:hAnsi="Bahnschrift Light SemiCondensed" w:cs="Arial Unicode MS"/>
          <w:b w:val="0"/>
          <w:color w:val="auto"/>
        </w:rPr>
        <w:t>ls</w:t>
      </w:r>
      <w:proofErr w:type="spellEnd"/>
      <w:r w:rsidRPr="000A6F80">
        <w:rPr>
          <w:rFonts w:ascii="Bahnschrift Light SemiCondensed" w:eastAsia="Arial Unicode MS" w:hAnsi="Bahnschrift Light SemiCondensed" w:cs="Arial Unicode MS"/>
          <w:b w:val="0"/>
          <w:color w:val="auto"/>
        </w:rPr>
        <w:t xml:space="preserve"> /user/</w:t>
      </w:r>
    </w:p>
    <w:p w:rsidR="000A6F80" w:rsidRPr="00F575D9" w:rsidRDefault="000A6F80" w:rsidP="000A6F80">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0A6F80" w:rsidTr="000A6F80">
        <w:tc>
          <w:tcPr>
            <w:tcW w:w="9926" w:type="dxa"/>
            <w:tcBorders>
              <w:top w:val="nil"/>
              <w:left w:val="nil"/>
              <w:bottom w:val="nil"/>
              <w:right w:val="nil"/>
            </w:tcBorders>
            <w:shd w:val="clear" w:color="auto" w:fill="E7E6E6" w:themeFill="background2"/>
          </w:tcPr>
          <w:p w:rsidR="000A6F80" w:rsidRPr="000A6F80" w:rsidRDefault="000A6F80" w:rsidP="000A6F80">
            <w:pPr>
              <w:spacing w:line="276" w:lineRule="auto"/>
              <w:rPr>
                <w:rFonts w:ascii="Lucida Console" w:eastAsia="Arial Unicode MS" w:hAnsi="Lucida Console" w:cs="Arial Unicode MS"/>
                <w:b w:val="0"/>
                <w:color w:val="auto"/>
                <w:sz w:val="24"/>
              </w:rPr>
            </w:pPr>
            <w:r w:rsidRPr="000A6F80">
              <w:rPr>
                <w:rFonts w:ascii="Lucida Console" w:eastAsia="Arial Unicode MS" w:hAnsi="Lucida Console" w:cs="Arial Unicode MS"/>
                <w:b w:val="0"/>
                <w:color w:val="auto"/>
                <w:sz w:val="24"/>
              </w:rPr>
              <w:t xml:space="preserve">[hadoop@ip-172-31-91-68 ~]$ </w:t>
            </w:r>
            <w:proofErr w:type="spellStart"/>
            <w:r w:rsidRPr="000A6F80">
              <w:rPr>
                <w:rFonts w:ascii="Lucida Console" w:eastAsia="Arial Unicode MS" w:hAnsi="Lucida Console" w:cs="Arial Unicode MS"/>
                <w:b w:val="0"/>
                <w:color w:val="auto"/>
                <w:sz w:val="24"/>
              </w:rPr>
              <w:t>hadoop</w:t>
            </w:r>
            <w:proofErr w:type="spellEnd"/>
            <w:r w:rsidRPr="000A6F80">
              <w:rPr>
                <w:rFonts w:ascii="Lucida Console" w:eastAsia="Arial Unicode MS" w:hAnsi="Lucida Console" w:cs="Arial Unicode MS"/>
                <w:b w:val="0"/>
                <w:color w:val="auto"/>
                <w:sz w:val="24"/>
              </w:rPr>
              <w:t xml:space="preserve"> </w:t>
            </w:r>
            <w:proofErr w:type="spellStart"/>
            <w:r w:rsidRPr="000A6F80">
              <w:rPr>
                <w:rFonts w:ascii="Lucida Console" w:eastAsia="Arial Unicode MS" w:hAnsi="Lucida Console" w:cs="Arial Unicode MS"/>
                <w:b w:val="0"/>
                <w:color w:val="auto"/>
                <w:sz w:val="24"/>
              </w:rPr>
              <w:t>fs</w:t>
            </w:r>
            <w:proofErr w:type="spellEnd"/>
            <w:r w:rsidRPr="000A6F80">
              <w:rPr>
                <w:rFonts w:ascii="Lucida Console" w:eastAsia="Arial Unicode MS" w:hAnsi="Lucida Console" w:cs="Arial Unicode MS"/>
                <w:b w:val="0"/>
                <w:color w:val="auto"/>
                <w:sz w:val="24"/>
              </w:rPr>
              <w:t xml:space="preserve"> -</w:t>
            </w:r>
            <w:proofErr w:type="spellStart"/>
            <w:r w:rsidRPr="000A6F80">
              <w:rPr>
                <w:rFonts w:ascii="Lucida Console" w:eastAsia="Arial Unicode MS" w:hAnsi="Lucida Console" w:cs="Arial Unicode MS"/>
                <w:b w:val="0"/>
                <w:color w:val="auto"/>
                <w:sz w:val="24"/>
              </w:rPr>
              <w:t>mkdir</w:t>
            </w:r>
            <w:proofErr w:type="spellEnd"/>
            <w:r w:rsidRPr="000A6F80">
              <w:rPr>
                <w:rFonts w:ascii="Lucida Console" w:eastAsia="Arial Unicode MS" w:hAnsi="Lucida Console" w:cs="Arial Unicode MS"/>
                <w:b w:val="0"/>
                <w:color w:val="auto"/>
                <w:sz w:val="24"/>
              </w:rPr>
              <w:t xml:space="preserve"> /user/</w:t>
            </w:r>
            <w:proofErr w:type="spellStart"/>
            <w:r w:rsidRPr="000A6F80">
              <w:rPr>
                <w:rFonts w:ascii="Lucida Console" w:eastAsia="Arial Unicode MS" w:hAnsi="Lucida Console" w:cs="Arial Unicode MS"/>
                <w:b w:val="0"/>
                <w:color w:val="auto"/>
                <w:sz w:val="24"/>
              </w:rPr>
              <w:t>hivecasestudy</w:t>
            </w:r>
            <w:proofErr w:type="spellEnd"/>
          </w:p>
          <w:p w:rsidR="000A6F80" w:rsidRPr="000A6F80" w:rsidRDefault="000A6F80" w:rsidP="000A6F80">
            <w:pPr>
              <w:spacing w:line="276" w:lineRule="auto"/>
              <w:rPr>
                <w:rFonts w:ascii="Lucida Console" w:eastAsia="Arial Unicode MS" w:hAnsi="Lucida Console" w:cs="Arial Unicode MS"/>
                <w:b w:val="0"/>
                <w:color w:val="auto"/>
                <w:sz w:val="24"/>
              </w:rPr>
            </w:pPr>
            <w:r w:rsidRPr="000A6F80">
              <w:rPr>
                <w:rFonts w:ascii="Lucida Console" w:eastAsia="Arial Unicode MS" w:hAnsi="Lucida Console" w:cs="Arial Unicode MS"/>
                <w:b w:val="0"/>
                <w:color w:val="auto"/>
                <w:sz w:val="24"/>
              </w:rPr>
              <w:t xml:space="preserve">[hadoop@ip-172-31-91-68 ~]$ </w:t>
            </w:r>
            <w:proofErr w:type="spellStart"/>
            <w:r w:rsidRPr="000A6F80">
              <w:rPr>
                <w:rFonts w:ascii="Lucida Console" w:eastAsia="Arial Unicode MS" w:hAnsi="Lucida Console" w:cs="Arial Unicode MS"/>
                <w:b w:val="0"/>
                <w:color w:val="auto"/>
                <w:sz w:val="24"/>
              </w:rPr>
              <w:t>hadoop</w:t>
            </w:r>
            <w:proofErr w:type="spellEnd"/>
            <w:r w:rsidRPr="000A6F80">
              <w:rPr>
                <w:rFonts w:ascii="Lucida Console" w:eastAsia="Arial Unicode MS" w:hAnsi="Lucida Console" w:cs="Arial Unicode MS"/>
                <w:b w:val="0"/>
                <w:color w:val="auto"/>
                <w:sz w:val="24"/>
              </w:rPr>
              <w:t xml:space="preserve"> </w:t>
            </w:r>
            <w:proofErr w:type="spellStart"/>
            <w:r w:rsidRPr="000A6F80">
              <w:rPr>
                <w:rFonts w:ascii="Lucida Console" w:eastAsia="Arial Unicode MS" w:hAnsi="Lucida Console" w:cs="Arial Unicode MS"/>
                <w:b w:val="0"/>
                <w:color w:val="auto"/>
                <w:sz w:val="24"/>
              </w:rPr>
              <w:t>fs</w:t>
            </w:r>
            <w:proofErr w:type="spellEnd"/>
            <w:r w:rsidRPr="000A6F80">
              <w:rPr>
                <w:rFonts w:ascii="Lucida Console" w:eastAsia="Arial Unicode MS" w:hAnsi="Lucida Console" w:cs="Arial Unicode MS"/>
                <w:b w:val="0"/>
                <w:color w:val="auto"/>
                <w:sz w:val="24"/>
              </w:rPr>
              <w:t xml:space="preserve"> -</w:t>
            </w:r>
            <w:proofErr w:type="spellStart"/>
            <w:r w:rsidRPr="000A6F80">
              <w:rPr>
                <w:rFonts w:ascii="Lucida Console" w:eastAsia="Arial Unicode MS" w:hAnsi="Lucida Console" w:cs="Arial Unicode MS"/>
                <w:b w:val="0"/>
                <w:color w:val="auto"/>
                <w:sz w:val="24"/>
              </w:rPr>
              <w:t>ls</w:t>
            </w:r>
            <w:proofErr w:type="spellEnd"/>
            <w:r w:rsidRPr="000A6F80">
              <w:rPr>
                <w:rFonts w:ascii="Lucida Console" w:eastAsia="Arial Unicode MS" w:hAnsi="Lucida Console" w:cs="Arial Unicode MS"/>
                <w:b w:val="0"/>
                <w:color w:val="auto"/>
                <w:sz w:val="24"/>
              </w:rPr>
              <w:t xml:space="preserve"> /user/</w:t>
            </w:r>
          </w:p>
          <w:p w:rsidR="000A6F80" w:rsidRPr="000A6F80" w:rsidRDefault="000A6F80" w:rsidP="000A6F80">
            <w:pPr>
              <w:spacing w:line="276" w:lineRule="auto"/>
              <w:rPr>
                <w:rFonts w:ascii="Lucida Console" w:eastAsia="Arial Unicode MS" w:hAnsi="Lucida Console" w:cs="Arial Unicode MS"/>
                <w:b w:val="0"/>
                <w:color w:val="auto"/>
                <w:sz w:val="24"/>
              </w:rPr>
            </w:pPr>
            <w:r w:rsidRPr="000A6F80">
              <w:rPr>
                <w:rFonts w:ascii="Lucida Console" w:eastAsia="Arial Unicode MS" w:hAnsi="Lucida Console" w:cs="Arial Unicode MS"/>
                <w:b w:val="0"/>
                <w:color w:val="auto"/>
                <w:sz w:val="24"/>
              </w:rPr>
              <w:lastRenderedPageBreak/>
              <w:t>Found 5 items</w:t>
            </w:r>
          </w:p>
          <w:p w:rsidR="000A6F80" w:rsidRPr="000A6F80" w:rsidRDefault="000A6F80" w:rsidP="000A6F80">
            <w:pPr>
              <w:spacing w:line="276" w:lineRule="auto"/>
              <w:rPr>
                <w:rFonts w:ascii="Lucida Console" w:eastAsia="Arial Unicode MS" w:hAnsi="Lucida Console" w:cs="Arial Unicode MS"/>
                <w:b w:val="0"/>
                <w:color w:val="auto"/>
                <w:sz w:val="24"/>
              </w:rPr>
            </w:pPr>
            <w:proofErr w:type="spellStart"/>
            <w:r w:rsidRPr="000A6F80">
              <w:rPr>
                <w:rFonts w:ascii="Lucida Console" w:eastAsia="Arial Unicode MS" w:hAnsi="Lucida Console" w:cs="Arial Unicode MS"/>
                <w:b w:val="0"/>
                <w:color w:val="auto"/>
                <w:sz w:val="24"/>
              </w:rPr>
              <w:t>drwxrwxrwx</w:t>
            </w:r>
            <w:proofErr w:type="spellEnd"/>
            <w:r w:rsidRPr="000A6F80">
              <w:rPr>
                <w:rFonts w:ascii="Lucida Console" w:eastAsia="Arial Unicode MS" w:hAnsi="Lucida Console" w:cs="Arial Unicode MS"/>
                <w:b w:val="0"/>
                <w:color w:val="auto"/>
                <w:sz w:val="24"/>
              </w:rPr>
              <w:t xml:space="preserve">   - </w:t>
            </w:r>
            <w:proofErr w:type="spellStart"/>
            <w:r w:rsidRPr="000A6F80">
              <w:rPr>
                <w:rFonts w:ascii="Lucida Console" w:eastAsia="Arial Unicode MS" w:hAnsi="Lucida Console" w:cs="Arial Unicode MS"/>
                <w:b w:val="0"/>
                <w:color w:val="auto"/>
                <w:sz w:val="24"/>
              </w:rPr>
              <w:t>hadoop</w:t>
            </w:r>
            <w:proofErr w:type="spellEnd"/>
            <w:r w:rsidRPr="000A6F80">
              <w:rPr>
                <w:rFonts w:ascii="Lucida Console" w:eastAsia="Arial Unicode MS" w:hAnsi="Lucida Console" w:cs="Arial Unicode MS"/>
                <w:b w:val="0"/>
                <w:color w:val="auto"/>
                <w:sz w:val="24"/>
              </w:rPr>
              <w:t xml:space="preserve"> </w:t>
            </w:r>
            <w:proofErr w:type="spellStart"/>
            <w:r w:rsidRPr="000A6F80">
              <w:rPr>
                <w:rFonts w:ascii="Lucida Console" w:eastAsia="Arial Unicode MS" w:hAnsi="Lucida Console" w:cs="Arial Unicode MS"/>
                <w:b w:val="0"/>
                <w:color w:val="auto"/>
                <w:sz w:val="24"/>
              </w:rPr>
              <w:t>hadoop</w:t>
            </w:r>
            <w:proofErr w:type="spellEnd"/>
            <w:r w:rsidRPr="000A6F80">
              <w:rPr>
                <w:rFonts w:ascii="Lucida Console" w:eastAsia="Arial Unicode MS" w:hAnsi="Lucida Console" w:cs="Arial Unicode MS"/>
                <w:b w:val="0"/>
                <w:color w:val="auto"/>
                <w:sz w:val="24"/>
              </w:rPr>
              <w:t xml:space="preserve">          0 2021-07-04 16:37 /user/</w:t>
            </w:r>
            <w:proofErr w:type="spellStart"/>
            <w:r w:rsidRPr="000A6F80">
              <w:rPr>
                <w:rFonts w:ascii="Lucida Console" w:eastAsia="Arial Unicode MS" w:hAnsi="Lucida Console" w:cs="Arial Unicode MS"/>
                <w:b w:val="0"/>
                <w:color w:val="auto"/>
                <w:sz w:val="24"/>
              </w:rPr>
              <w:t>hadoop</w:t>
            </w:r>
            <w:proofErr w:type="spellEnd"/>
          </w:p>
          <w:p w:rsidR="000A6F80" w:rsidRPr="000A6F80" w:rsidRDefault="000A6F80" w:rsidP="000A6F80">
            <w:pPr>
              <w:spacing w:line="276" w:lineRule="auto"/>
              <w:rPr>
                <w:rFonts w:ascii="Lucida Console" w:eastAsia="Arial Unicode MS" w:hAnsi="Lucida Console" w:cs="Arial Unicode MS"/>
                <w:b w:val="0"/>
                <w:color w:val="auto"/>
                <w:sz w:val="24"/>
              </w:rPr>
            </w:pPr>
            <w:proofErr w:type="spellStart"/>
            <w:r w:rsidRPr="000A6F80">
              <w:rPr>
                <w:rFonts w:ascii="Lucida Console" w:eastAsia="Arial Unicode MS" w:hAnsi="Lucida Console" w:cs="Arial Unicode MS"/>
                <w:b w:val="0"/>
                <w:color w:val="auto"/>
                <w:sz w:val="24"/>
              </w:rPr>
              <w:t>drwxr</w:t>
            </w:r>
            <w:proofErr w:type="spellEnd"/>
            <w:r w:rsidRPr="000A6F80">
              <w:rPr>
                <w:rFonts w:ascii="Lucida Console" w:eastAsia="Arial Unicode MS" w:hAnsi="Lucida Console" w:cs="Arial Unicode MS"/>
                <w:b w:val="0"/>
                <w:color w:val="auto"/>
                <w:sz w:val="24"/>
              </w:rPr>
              <w:t>-</w:t>
            </w:r>
            <w:proofErr w:type="spellStart"/>
            <w:r w:rsidRPr="000A6F80">
              <w:rPr>
                <w:rFonts w:ascii="Lucida Console" w:eastAsia="Arial Unicode MS" w:hAnsi="Lucida Console" w:cs="Arial Unicode MS"/>
                <w:b w:val="0"/>
                <w:color w:val="auto"/>
                <w:sz w:val="24"/>
              </w:rPr>
              <w:t>xr</w:t>
            </w:r>
            <w:proofErr w:type="spellEnd"/>
            <w:r w:rsidRPr="000A6F80">
              <w:rPr>
                <w:rFonts w:ascii="Lucida Console" w:eastAsia="Arial Unicode MS" w:hAnsi="Lucida Console" w:cs="Arial Unicode MS"/>
                <w:b w:val="0"/>
                <w:color w:val="auto"/>
                <w:sz w:val="24"/>
              </w:rPr>
              <w:t xml:space="preserve">-x   - </w:t>
            </w:r>
            <w:proofErr w:type="spellStart"/>
            <w:r w:rsidRPr="000A6F80">
              <w:rPr>
                <w:rFonts w:ascii="Lucida Console" w:eastAsia="Arial Unicode MS" w:hAnsi="Lucida Console" w:cs="Arial Unicode MS"/>
                <w:b w:val="0"/>
                <w:color w:val="auto"/>
                <w:sz w:val="24"/>
              </w:rPr>
              <w:t>mapred</w:t>
            </w:r>
            <w:proofErr w:type="spellEnd"/>
            <w:r w:rsidRPr="000A6F80">
              <w:rPr>
                <w:rFonts w:ascii="Lucida Console" w:eastAsia="Arial Unicode MS" w:hAnsi="Lucida Console" w:cs="Arial Unicode MS"/>
                <w:b w:val="0"/>
                <w:color w:val="auto"/>
                <w:sz w:val="24"/>
              </w:rPr>
              <w:t xml:space="preserve"> </w:t>
            </w:r>
            <w:proofErr w:type="spellStart"/>
            <w:r w:rsidRPr="000A6F80">
              <w:rPr>
                <w:rFonts w:ascii="Lucida Console" w:eastAsia="Arial Unicode MS" w:hAnsi="Lucida Console" w:cs="Arial Unicode MS"/>
                <w:b w:val="0"/>
                <w:color w:val="auto"/>
                <w:sz w:val="24"/>
              </w:rPr>
              <w:t>mapred</w:t>
            </w:r>
            <w:proofErr w:type="spellEnd"/>
            <w:r w:rsidRPr="000A6F80">
              <w:rPr>
                <w:rFonts w:ascii="Lucida Console" w:eastAsia="Arial Unicode MS" w:hAnsi="Lucida Console" w:cs="Arial Unicode MS"/>
                <w:b w:val="0"/>
                <w:color w:val="auto"/>
                <w:sz w:val="24"/>
              </w:rPr>
              <w:t xml:space="preserve">          0 2021-07-04 16:37 /user/history</w:t>
            </w:r>
          </w:p>
          <w:p w:rsidR="000A6F80" w:rsidRPr="000A6F80" w:rsidRDefault="000A6F80" w:rsidP="000A6F80">
            <w:pPr>
              <w:spacing w:line="276" w:lineRule="auto"/>
              <w:rPr>
                <w:rFonts w:ascii="Lucida Console" w:eastAsia="Arial Unicode MS" w:hAnsi="Lucida Console" w:cs="Arial Unicode MS"/>
                <w:b w:val="0"/>
                <w:color w:val="auto"/>
                <w:sz w:val="24"/>
              </w:rPr>
            </w:pPr>
            <w:proofErr w:type="spellStart"/>
            <w:r w:rsidRPr="000A6F80">
              <w:rPr>
                <w:rFonts w:ascii="Lucida Console" w:eastAsia="Arial Unicode MS" w:hAnsi="Lucida Console" w:cs="Arial Unicode MS"/>
                <w:b w:val="0"/>
                <w:color w:val="auto"/>
                <w:sz w:val="24"/>
              </w:rPr>
              <w:t>drwxrwxrwx</w:t>
            </w:r>
            <w:proofErr w:type="spellEnd"/>
            <w:r w:rsidRPr="000A6F80">
              <w:rPr>
                <w:rFonts w:ascii="Lucida Console" w:eastAsia="Arial Unicode MS" w:hAnsi="Lucida Console" w:cs="Arial Unicode MS"/>
                <w:b w:val="0"/>
                <w:color w:val="auto"/>
                <w:sz w:val="24"/>
              </w:rPr>
              <w:t xml:space="preserve">   - </w:t>
            </w:r>
            <w:proofErr w:type="spellStart"/>
            <w:r w:rsidRPr="000A6F80">
              <w:rPr>
                <w:rFonts w:ascii="Lucida Console" w:eastAsia="Arial Unicode MS" w:hAnsi="Lucida Console" w:cs="Arial Unicode MS"/>
                <w:b w:val="0"/>
                <w:color w:val="auto"/>
                <w:sz w:val="24"/>
              </w:rPr>
              <w:t>hdfs</w:t>
            </w:r>
            <w:proofErr w:type="spellEnd"/>
            <w:r w:rsidRPr="000A6F80">
              <w:rPr>
                <w:rFonts w:ascii="Lucida Console" w:eastAsia="Arial Unicode MS" w:hAnsi="Lucida Console" w:cs="Arial Unicode MS"/>
                <w:b w:val="0"/>
                <w:color w:val="auto"/>
                <w:sz w:val="24"/>
              </w:rPr>
              <w:t xml:space="preserve">   </w:t>
            </w:r>
            <w:proofErr w:type="spellStart"/>
            <w:r w:rsidRPr="000A6F80">
              <w:rPr>
                <w:rFonts w:ascii="Lucida Console" w:eastAsia="Arial Unicode MS" w:hAnsi="Lucida Console" w:cs="Arial Unicode MS"/>
                <w:b w:val="0"/>
                <w:color w:val="auto"/>
                <w:sz w:val="24"/>
              </w:rPr>
              <w:t>hadoop</w:t>
            </w:r>
            <w:proofErr w:type="spellEnd"/>
            <w:r w:rsidRPr="000A6F80">
              <w:rPr>
                <w:rFonts w:ascii="Lucida Console" w:eastAsia="Arial Unicode MS" w:hAnsi="Lucida Console" w:cs="Arial Unicode MS"/>
                <w:b w:val="0"/>
                <w:color w:val="auto"/>
                <w:sz w:val="24"/>
              </w:rPr>
              <w:t xml:space="preserve">          0 2021-07-04 16:37 /user/hive</w:t>
            </w:r>
          </w:p>
          <w:p w:rsidR="000A6F80" w:rsidRPr="000A6F80" w:rsidRDefault="000A6F80" w:rsidP="000A6F80">
            <w:pPr>
              <w:spacing w:line="276" w:lineRule="auto"/>
              <w:rPr>
                <w:rFonts w:ascii="Lucida Console" w:eastAsia="Arial Unicode MS" w:hAnsi="Lucida Console" w:cs="Arial Unicode MS"/>
                <w:b w:val="0"/>
                <w:color w:val="auto"/>
                <w:sz w:val="24"/>
              </w:rPr>
            </w:pPr>
            <w:proofErr w:type="spellStart"/>
            <w:r w:rsidRPr="000A6F80">
              <w:rPr>
                <w:rFonts w:ascii="Lucida Console" w:eastAsia="Arial Unicode MS" w:hAnsi="Lucida Console" w:cs="Arial Unicode MS"/>
                <w:b w:val="0"/>
                <w:color w:val="auto"/>
                <w:sz w:val="24"/>
              </w:rPr>
              <w:t>drwxr</w:t>
            </w:r>
            <w:proofErr w:type="spellEnd"/>
            <w:r w:rsidRPr="000A6F80">
              <w:rPr>
                <w:rFonts w:ascii="Lucida Console" w:eastAsia="Arial Unicode MS" w:hAnsi="Lucida Console" w:cs="Arial Unicode MS"/>
                <w:b w:val="0"/>
                <w:color w:val="auto"/>
                <w:sz w:val="24"/>
              </w:rPr>
              <w:t>-</w:t>
            </w:r>
            <w:proofErr w:type="spellStart"/>
            <w:r w:rsidRPr="000A6F80">
              <w:rPr>
                <w:rFonts w:ascii="Lucida Console" w:eastAsia="Arial Unicode MS" w:hAnsi="Lucida Console" w:cs="Arial Unicode MS"/>
                <w:b w:val="0"/>
                <w:color w:val="auto"/>
                <w:sz w:val="24"/>
              </w:rPr>
              <w:t>xr</w:t>
            </w:r>
            <w:proofErr w:type="spellEnd"/>
            <w:r w:rsidRPr="000A6F80">
              <w:rPr>
                <w:rFonts w:ascii="Lucida Console" w:eastAsia="Arial Unicode MS" w:hAnsi="Lucida Console" w:cs="Arial Unicode MS"/>
                <w:b w:val="0"/>
                <w:color w:val="auto"/>
                <w:sz w:val="24"/>
              </w:rPr>
              <w:t xml:space="preserve">-x   - </w:t>
            </w:r>
            <w:proofErr w:type="spellStart"/>
            <w:r w:rsidRPr="000A6F80">
              <w:rPr>
                <w:rFonts w:ascii="Lucida Console" w:eastAsia="Arial Unicode MS" w:hAnsi="Lucida Console" w:cs="Arial Unicode MS"/>
                <w:b w:val="0"/>
                <w:color w:val="auto"/>
                <w:sz w:val="24"/>
              </w:rPr>
              <w:t>hadoop</w:t>
            </w:r>
            <w:proofErr w:type="spellEnd"/>
            <w:r w:rsidRPr="000A6F80">
              <w:rPr>
                <w:rFonts w:ascii="Lucida Console" w:eastAsia="Arial Unicode MS" w:hAnsi="Lucida Console" w:cs="Arial Unicode MS"/>
                <w:b w:val="0"/>
                <w:color w:val="auto"/>
                <w:sz w:val="24"/>
              </w:rPr>
              <w:t xml:space="preserve"> </w:t>
            </w:r>
            <w:proofErr w:type="spellStart"/>
            <w:r w:rsidRPr="000A6F80">
              <w:rPr>
                <w:rFonts w:ascii="Lucida Console" w:eastAsia="Arial Unicode MS" w:hAnsi="Lucida Console" w:cs="Arial Unicode MS"/>
                <w:b w:val="0"/>
                <w:color w:val="auto"/>
                <w:sz w:val="24"/>
              </w:rPr>
              <w:t>hadoop</w:t>
            </w:r>
            <w:proofErr w:type="spellEnd"/>
            <w:r w:rsidRPr="000A6F80">
              <w:rPr>
                <w:rFonts w:ascii="Lucida Console" w:eastAsia="Arial Unicode MS" w:hAnsi="Lucida Console" w:cs="Arial Unicode MS"/>
                <w:b w:val="0"/>
                <w:color w:val="auto"/>
                <w:sz w:val="24"/>
              </w:rPr>
              <w:t xml:space="preserve">          0 2021-07-04 16:51 /user/</w:t>
            </w:r>
            <w:proofErr w:type="spellStart"/>
            <w:r w:rsidRPr="000A6F80">
              <w:rPr>
                <w:rFonts w:ascii="Lucida Console" w:eastAsia="Arial Unicode MS" w:hAnsi="Lucida Console" w:cs="Arial Unicode MS"/>
                <w:b w:val="0"/>
                <w:color w:val="auto"/>
                <w:sz w:val="24"/>
              </w:rPr>
              <w:t>hivecasestudy</w:t>
            </w:r>
            <w:proofErr w:type="spellEnd"/>
          </w:p>
          <w:p w:rsidR="000A6F80" w:rsidRPr="000A6F80" w:rsidRDefault="000A6F80" w:rsidP="000A6F80">
            <w:pPr>
              <w:spacing w:line="276" w:lineRule="auto"/>
              <w:rPr>
                <w:rFonts w:ascii="Lucida Console" w:eastAsia="Arial Unicode MS" w:hAnsi="Lucida Console" w:cs="Arial Unicode MS"/>
                <w:b w:val="0"/>
                <w:color w:val="auto"/>
                <w:sz w:val="24"/>
              </w:rPr>
            </w:pPr>
            <w:proofErr w:type="spellStart"/>
            <w:r w:rsidRPr="000A6F80">
              <w:rPr>
                <w:rFonts w:ascii="Lucida Console" w:eastAsia="Arial Unicode MS" w:hAnsi="Lucida Console" w:cs="Arial Unicode MS"/>
                <w:b w:val="0"/>
                <w:color w:val="auto"/>
                <w:sz w:val="24"/>
              </w:rPr>
              <w:t>drwxrwxrwx</w:t>
            </w:r>
            <w:proofErr w:type="spellEnd"/>
            <w:r w:rsidRPr="000A6F80">
              <w:rPr>
                <w:rFonts w:ascii="Lucida Console" w:eastAsia="Arial Unicode MS" w:hAnsi="Lucida Console" w:cs="Arial Unicode MS"/>
                <w:b w:val="0"/>
                <w:color w:val="auto"/>
                <w:sz w:val="24"/>
              </w:rPr>
              <w:t xml:space="preserve">   - root   </w:t>
            </w:r>
            <w:proofErr w:type="spellStart"/>
            <w:r w:rsidRPr="000A6F80">
              <w:rPr>
                <w:rFonts w:ascii="Lucida Console" w:eastAsia="Arial Unicode MS" w:hAnsi="Lucida Console" w:cs="Arial Unicode MS"/>
                <w:b w:val="0"/>
                <w:color w:val="auto"/>
                <w:sz w:val="24"/>
              </w:rPr>
              <w:t>hadoop</w:t>
            </w:r>
            <w:proofErr w:type="spellEnd"/>
            <w:r w:rsidRPr="000A6F80">
              <w:rPr>
                <w:rFonts w:ascii="Lucida Console" w:eastAsia="Arial Unicode MS" w:hAnsi="Lucida Console" w:cs="Arial Unicode MS"/>
                <w:b w:val="0"/>
                <w:color w:val="auto"/>
                <w:sz w:val="24"/>
              </w:rPr>
              <w:t xml:space="preserve">          0 2021-07-04 16:37 /user/root</w:t>
            </w:r>
          </w:p>
        </w:tc>
      </w:tr>
    </w:tbl>
    <w:p w:rsidR="003B42B6" w:rsidRPr="007B335A" w:rsidRDefault="003B42B6" w:rsidP="00750EAB">
      <w:pPr>
        <w:rPr>
          <w:rFonts w:ascii="Bahnschrift Light SemiCondensed" w:eastAsia="Arial Unicode MS" w:hAnsi="Bahnschrift Light SemiCondensed" w:cs="Arial Unicode MS"/>
        </w:rPr>
      </w:pPr>
    </w:p>
    <w:p w:rsidR="003B42B6" w:rsidRPr="007B335A" w:rsidRDefault="003B42B6"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25CA1146" wp14:editId="54056639">
            <wp:extent cx="6309360" cy="1469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1469390"/>
                    </a:xfrm>
                    <a:prstGeom prst="rect">
                      <a:avLst/>
                    </a:prstGeom>
                  </pic:spPr>
                </pic:pic>
              </a:graphicData>
            </a:graphic>
          </wp:inline>
        </w:drawing>
      </w:r>
    </w:p>
    <w:p w:rsidR="00C323F4" w:rsidRPr="007B335A" w:rsidRDefault="00C323F4" w:rsidP="00750EAB">
      <w:pPr>
        <w:rPr>
          <w:rFonts w:ascii="Bahnschrift Light SemiCondensed" w:eastAsia="Arial Unicode MS" w:hAnsi="Bahnschrift Light SemiCondensed" w:cs="Arial Unicode MS"/>
        </w:rPr>
      </w:pPr>
    </w:p>
    <w:p w:rsidR="00FC5686" w:rsidRPr="00FC5686" w:rsidRDefault="00FC5686" w:rsidP="00FC5686">
      <w:pPr>
        <w:pStyle w:val="Heading2"/>
        <w:numPr>
          <w:ilvl w:val="1"/>
          <w:numId w:val="8"/>
        </w:numPr>
        <w:rPr>
          <w:rFonts w:ascii="Bahnschrift Light SemiCondensed" w:hAnsi="Bahnschrift Light SemiCondensed"/>
          <w:b/>
        </w:rPr>
      </w:pPr>
      <w:bookmarkStart w:id="9" w:name="_Loading_the_data"/>
      <w:bookmarkEnd w:id="9"/>
      <w:r w:rsidRPr="00FC5686">
        <w:rPr>
          <w:rFonts w:ascii="Bahnschrift Light SemiCondensed" w:hAnsi="Bahnschrift Light SemiCondensed"/>
          <w:b/>
        </w:rPr>
        <w:t>Loading the data to HDFS</w:t>
      </w:r>
    </w:p>
    <w:p w:rsidR="000A6F80" w:rsidRDefault="000A6F80" w:rsidP="000A6F80">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 xml:space="preserve">Command: </w:t>
      </w:r>
      <w:proofErr w:type="spellStart"/>
      <w:r w:rsidRPr="000A6F80">
        <w:rPr>
          <w:rFonts w:ascii="Bahnschrift Light SemiCondensed" w:eastAsia="Arial Unicode MS" w:hAnsi="Bahnschrift Light SemiCondensed" w:cs="Arial Unicode MS"/>
          <w:b w:val="0"/>
          <w:color w:val="auto"/>
        </w:rPr>
        <w:t>hadoop</w:t>
      </w:r>
      <w:proofErr w:type="spellEnd"/>
      <w:r w:rsidRPr="000A6F80">
        <w:rPr>
          <w:rFonts w:ascii="Bahnschrift Light SemiCondensed" w:eastAsia="Arial Unicode MS" w:hAnsi="Bahnschrift Light SemiCondensed" w:cs="Arial Unicode MS"/>
          <w:b w:val="0"/>
          <w:color w:val="auto"/>
        </w:rPr>
        <w:t xml:space="preserve"> </w:t>
      </w:r>
      <w:proofErr w:type="spellStart"/>
      <w:r w:rsidRPr="000A6F80">
        <w:rPr>
          <w:rFonts w:ascii="Bahnschrift Light SemiCondensed" w:eastAsia="Arial Unicode MS" w:hAnsi="Bahnschrift Light SemiCondensed" w:cs="Arial Unicode MS"/>
          <w:b w:val="0"/>
          <w:color w:val="auto"/>
        </w:rPr>
        <w:t>distcp</w:t>
      </w:r>
      <w:proofErr w:type="spellEnd"/>
      <w:r w:rsidRPr="000A6F80">
        <w:rPr>
          <w:rFonts w:ascii="Bahnschrift Light SemiCondensed" w:eastAsia="Arial Unicode MS" w:hAnsi="Bahnschrift Light SemiCondensed" w:cs="Arial Unicode MS"/>
          <w:b w:val="0"/>
          <w:color w:val="auto"/>
        </w:rPr>
        <w:t xml:space="preserve"> s3://hive</w:t>
      </w:r>
      <w:r>
        <w:rPr>
          <w:rFonts w:ascii="Bahnschrift Light SemiCondensed" w:eastAsia="Arial Unicode MS" w:hAnsi="Bahnschrift Light SemiCondensed" w:cs="Arial Unicode MS"/>
          <w:b w:val="0"/>
          <w:color w:val="auto"/>
        </w:rPr>
        <w:t>.assignment/2019-Oct.csv /</w:t>
      </w:r>
      <w:r w:rsidRPr="000A6F80">
        <w:rPr>
          <w:rFonts w:ascii="Bahnschrift Light SemiCondensed" w:eastAsia="Arial Unicode MS" w:hAnsi="Bahnschrift Light SemiCondensed" w:cs="Arial Unicode MS"/>
          <w:b w:val="0"/>
          <w:color w:val="auto"/>
        </w:rPr>
        <w:t>user/</w:t>
      </w:r>
      <w:proofErr w:type="spellStart"/>
      <w:r>
        <w:rPr>
          <w:rFonts w:ascii="Bahnschrift Light SemiCondensed" w:eastAsia="Arial Unicode MS" w:hAnsi="Bahnschrift Light SemiCondensed" w:cs="Arial Unicode MS"/>
          <w:b w:val="0"/>
          <w:color w:val="auto"/>
        </w:rPr>
        <w:t>hivecasestudy</w:t>
      </w:r>
      <w:proofErr w:type="spellEnd"/>
      <w:r w:rsidRPr="000A6F80">
        <w:rPr>
          <w:rFonts w:ascii="Bahnschrift Light SemiCondensed" w:eastAsia="Arial Unicode MS" w:hAnsi="Bahnschrift Light SemiCondensed" w:cs="Arial Unicode MS"/>
          <w:b w:val="0"/>
          <w:color w:val="auto"/>
        </w:rPr>
        <w:t>/October</w:t>
      </w:r>
      <w:r>
        <w:rPr>
          <w:rFonts w:ascii="Bahnschrift Light SemiCondensed" w:eastAsia="Arial Unicode MS" w:hAnsi="Bahnschrift Light SemiCondensed" w:cs="Arial Unicode MS"/>
          <w:b w:val="0"/>
          <w:color w:val="auto"/>
        </w:rPr>
        <w:t>2019</w:t>
      </w:r>
      <w:r w:rsidRPr="000A6F80">
        <w:rPr>
          <w:rFonts w:ascii="Bahnschrift Light SemiCondensed" w:eastAsia="Arial Unicode MS" w:hAnsi="Bahnschrift Light SemiCondensed" w:cs="Arial Unicode MS"/>
          <w:b w:val="0"/>
          <w:color w:val="auto"/>
        </w:rPr>
        <w:t>.csv</w:t>
      </w:r>
    </w:p>
    <w:p w:rsidR="000A6F80" w:rsidRDefault="000A6F80" w:rsidP="00750EAB">
      <w:pPr>
        <w:rPr>
          <w:rFonts w:ascii="Bahnschrift Light SemiCondensed" w:eastAsia="Arial Unicode MS" w:hAnsi="Bahnschrift Light SemiCondensed" w:cs="Arial Unicode MS"/>
          <w:color w:val="auto"/>
        </w:rPr>
      </w:pPr>
      <w:r>
        <w:rPr>
          <w:rFonts w:ascii="Bahnschrift Light SemiCondensed" w:eastAsia="Arial Unicode MS" w:hAnsi="Bahnschrift Light SemiCondensed" w:cs="Arial Unicode MS"/>
          <w:color w:val="auto"/>
        </w:rPr>
        <w:t>Output:</w:t>
      </w:r>
    </w:p>
    <w:p w:rsidR="001F2904" w:rsidRPr="007B335A" w:rsidRDefault="001F2904" w:rsidP="000A6F80">
      <w:pPr>
        <w:jc w:val="cente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6E2F7098" wp14:editId="2CFF79E5">
            <wp:extent cx="3051550" cy="31565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9808" cy="3175472"/>
                    </a:xfrm>
                    <a:prstGeom prst="rect">
                      <a:avLst/>
                    </a:prstGeom>
                  </pic:spPr>
                </pic:pic>
              </a:graphicData>
            </a:graphic>
          </wp:inline>
        </w:drawing>
      </w:r>
      <w:r w:rsidR="000A6F80">
        <w:rPr>
          <w:rFonts w:ascii="Bahnschrift Light SemiCondensed" w:eastAsia="Arial Unicode MS" w:hAnsi="Bahnschrift Light SemiCondensed" w:cs="Arial Unicode MS"/>
        </w:rPr>
        <w:t xml:space="preserve">  </w:t>
      </w:r>
      <w:r w:rsidRPr="007B335A">
        <w:rPr>
          <w:rFonts w:ascii="Bahnschrift Light SemiCondensed" w:eastAsia="Arial Unicode MS" w:hAnsi="Bahnschrift Light SemiCondensed" w:cs="Arial Unicode MS"/>
          <w:noProof/>
          <w:lang w:val="en-IN" w:eastAsia="en-IN"/>
        </w:rPr>
        <w:drawing>
          <wp:inline distT="0" distB="0" distL="0" distR="0" wp14:anchorId="5FF417A3" wp14:editId="323BB310">
            <wp:extent cx="3032760" cy="3137149"/>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7821" cy="3152728"/>
                    </a:xfrm>
                    <a:prstGeom prst="rect">
                      <a:avLst/>
                    </a:prstGeom>
                  </pic:spPr>
                </pic:pic>
              </a:graphicData>
            </a:graphic>
          </wp:inline>
        </w:drawing>
      </w:r>
    </w:p>
    <w:p w:rsidR="001F2904" w:rsidRPr="007B335A" w:rsidRDefault="001F2904" w:rsidP="00750EAB">
      <w:pPr>
        <w:rPr>
          <w:rFonts w:ascii="Bahnschrift Light SemiCondensed" w:eastAsia="Arial Unicode MS" w:hAnsi="Bahnschrift Light SemiCondensed" w:cs="Arial Unicode MS"/>
        </w:rPr>
      </w:pPr>
    </w:p>
    <w:p w:rsidR="000A6F80" w:rsidRDefault="000A6F80" w:rsidP="000A6F80">
      <w:pPr>
        <w:rPr>
          <w:rFonts w:ascii="Bahnschrift Light SemiCondensed" w:eastAsia="Arial Unicode MS" w:hAnsi="Bahnschrift Light SemiCondensed" w:cs="Arial Unicode MS"/>
          <w:color w:val="auto"/>
        </w:rPr>
      </w:pPr>
      <w:r>
        <w:rPr>
          <w:rFonts w:ascii="Bahnschrift Light SemiCondensed" w:eastAsia="Arial Unicode MS" w:hAnsi="Bahnschrift Light SemiCondensed" w:cs="Arial Unicode MS"/>
          <w:color w:val="auto"/>
        </w:rPr>
        <w:t xml:space="preserve">Command: </w:t>
      </w:r>
      <w:proofErr w:type="spellStart"/>
      <w:r w:rsidRPr="000A6F80">
        <w:rPr>
          <w:rFonts w:ascii="Bahnschrift Light SemiCondensed" w:eastAsia="Arial Unicode MS" w:hAnsi="Bahnschrift Light SemiCondensed" w:cs="Arial Unicode MS"/>
          <w:b w:val="0"/>
          <w:color w:val="auto"/>
        </w:rPr>
        <w:t>hadoop</w:t>
      </w:r>
      <w:proofErr w:type="spellEnd"/>
      <w:r w:rsidRPr="000A6F80">
        <w:rPr>
          <w:rFonts w:ascii="Bahnschrift Light SemiCondensed" w:eastAsia="Arial Unicode MS" w:hAnsi="Bahnschrift Light SemiCondensed" w:cs="Arial Unicode MS"/>
          <w:b w:val="0"/>
          <w:color w:val="auto"/>
        </w:rPr>
        <w:t xml:space="preserve"> </w:t>
      </w:r>
      <w:proofErr w:type="spellStart"/>
      <w:r w:rsidRPr="000A6F80">
        <w:rPr>
          <w:rFonts w:ascii="Bahnschrift Light SemiCondensed" w:eastAsia="Arial Unicode MS" w:hAnsi="Bahnschrift Light SemiCondensed" w:cs="Arial Unicode MS"/>
          <w:b w:val="0"/>
          <w:color w:val="auto"/>
        </w:rPr>
        <w:t>distcp</w:t>
      </w:r>
      <w:proofErr w:type="spellEnd"/>
      <w:r w:rsidRPr="000A6F80">
        <w:rPr>
          <w:rFonts w:ascii="Bahnschrift Light SemiCondensed" w:eastAsia="Arial Unicode MS" w:hAnsi="Bahnschrift Light SemiCondensed" w:cs="Arial Unicode MS"/>
          <w:b w:val="0"/>
          <w:color w:val="auto"/>
        </w:rPr>
        <w:t xml:space="preserve"> s3://hive</w:t>
      </w:r>
      <w:r>
        <w:rPr>
          <w:rFonts w:ascii="Bahnschrift Light SemiCondensed" w:eastAsia="Arial Unicode MS" w:hAnsi="Bahnschrift Light SemiCondensed" w:cs="Arial Unicode MS"/>
          <w:b w:val="0"/>
          <w:color w:val="auto"/>
        </w:rPr>
        <w:t>.assignment/2019-Nov.csv /</w:t>
      </w:r>
      <w:r w:rsidRPr="000A6F80">
        <w:rPr>
          <w:rFonts w:ascii="Bahnschrift Light SemiCondensed" w:eastAsia="Arial Unicode MS" w:hAnsi="Bahnschrift Light SemiCondensed" w:cs="Arial Unicode MS"/>
          <w:b w:val="0"/>
          <w:color w:val="auto"/>
        </w:rPr>
        <w:t>user/</w:t>
      </w:r>
      <w:proofErr w:type="spellStart"/>
      <w:r>
        <w:rPr>
          <w:rFonts w:ascii="Bahnschrift Light SemiCondensed" w:eastAsia="Arial Unicode MS" w:hAnsi="Bahnschrift Light SemiCondensed" w:cs="Arial Unicode MS"/>
          <w:b w:val="0"/>
          <w:color w:val="auto"/>
        </w:rPr>
        <w:t>hivecasestudy</w:t>
      </w:r>
      <w:proofErr w:type="spellEnd"/>
      <w:r>
        <w:rPr>
          <w:rFonts w:ascii="Bahnschrift Light SemiCondensed" w:eastAsia="Arial Unicode MS" w:hAnsi="Bahnschrift Light SemiCondensed" w:cs="Arial Unicode MS"/>
          <w:b w:val="0"/>
          <w:color w:val="auto"/>
        </w:rPr>
        <w:t>/November2019</w:t>
      </w:r>
      <w:r w:rsidRPr="000A6F80">
        <w:rPr>
          <w:rFonts w:ascii="Bahnschrift Light SemiCondensed" w:eastAsia="Arial Unicode MS" w:hAnsi="Bahnschrift Light SemiCondensed" w:cs="Arial Unicode MS"/>
          <w:b w:val="0"/>
          <w:color w:val="auto"/>
        </w:rPr>
        <w:t>.csv</w:t>
      </w:r>
    </w:p>
    <w:p w:rsidR="00E03CAB" w:rsidRDefault="00E03CAB" w:rsidP="000A6F80">
      <w:pPr>
        <w:rPr>
          <w:rFonts w:ascii="Bahnschrift Light SemiCondensed" w:eastAsia="Arial Unicode MS" w:hAnsi="Bahnschrift Light SemiCondensed" w:cs="Arial Unicode MS"/>
          <w:color w:val="auto"/>
        </w:rPr>
      </w:pPr>
    </w:p>
    <w:p w:rsidR="000A6F80" w:rsidRDefault="000A6F80" w:rsidP="000A6F80">
      <w:pPr>
        <w:rPr>
          <w:rFonts w:ascii="Bahnschrift Light SemiCondensed" w:eastAsia="Arial Unicode MS" w:hAnsi="Bahnschrift Light SemiCondensed" w:cs="Arial Unicode MS"/>
          <w:color w:val="auto"/>
        </w:rPr>
      </w:pPr>
      <w:r>
        <w:rPr>
          <w:rFonts w:ascii="Bahnschrift Light SemiCondensed" w:eastAsia="Arial Unicode MS" w:hAnsi="Bahnschrift Light SemiCondensed" w:cs="Arial Unicode MS"/>
          <w:color w:val="auto"/>
        </w:rPr>
        <w:lastRenderedPageBreak/>
        <w:t>Output:</w:t>
      </w:r>
    </w:p>
    <w:p w:rsidR="001F2904" w:rsidRPr="007B335A" w:rsidRDefault="001F2904" w:rsidP="000A6F80">
      <w:pPr>
        <w:jc w:val="cente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37514767" wp14:editId="442D050C">
            <wp:extent cx="3052144" cy="3157200"/>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2144" cy="3157200"/>
                    </a:xfrm>
                    <a:prstGeom prst="rect">
                      <a:avLst/>
                    </a:prstGeom>
                  </pic:spPr>
                </pic:pic>
              </a:graphicData>
            </a:graphic>
          </wp:inline>
        </w:drawing>
      </w:r>
      <w:r w:rsidR="000A6F80">
        <w:rPr>
          <w:rFonts w:ascii="Bahnschrift Light SemiCondensed" w:eastAsia="Arial Unicode MS" w:hAnsi="Bahnschrift Light SemiCondensed" w:cs="Arial Unicode MS"/>
        </w:rPr>
        <w:t xml:space="preserve">  </w:t>
      </w:r>
      <w:r w:rsidRPr="007B335A">
        <w:rPr>
          <w:rFonts w:ascii="Bahnschrift Light SemiCondensed" w:eastAsia="Arial Unicode MS" w:hAnsi="Bahnschrift Light SemiCondensed" w:cs="Arial Unicode MS"/>
          <w:noProof/>
          <w:lang w:val="en-IN" w:eastAsia="en-IN"/>
        </w:rPr>
        <w:drawing>
          <wp:inline distT="0" distB="0" distL="0" distR="0" wp14:anchorId="0E2773E8" wp14:editId="1A9636E4">
            <wp:extent cx="3052144" cy="31572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2144" cy="3157200"/>
                    </a:xfrm>
                    <a:prstGeom prst="rect">
                      <a:avLst/>
                    </a:prstGeom>
                  </pic:spPr>
                </pic:pic>
              </a:graphicData>
            </a:graphic>
          </wp:inline>
        </w:drawing>
      </w:r>
    </w:p>
    <w:p w:rsidR="001F2904" w:rsidRPr="007B335A" w:rsidRDefault="001F2904" w:rsidP="00750EAB">
      <w:pPr>
        <w:rPr>
          <w:rFonts w:ascii="Bahnschrift Light SemiCondensed" w:eastAsia="Arial Unicode MS" w:hAnsi="Bahnschrift Light SemiCondensed" w:cs="Arial Unicode MS"/>
        </w:rPr>
      </w:pPr>
    </w:p>
    <w:p w:rsidR="00FC5686" w:rsidRDefault="00FC5686" w:rsidP="00FC5686">
      <w:pPr>
        <w:rPr>
          <w:rFonts w:ascii="Bahnschrift Light SemiCondensed" w:eastAsia="Arial Unicode MS" w:hAnsi="Bahnschrift Light SemiCondensed" w:cs="Arial Unicode MS"/>
          <w:color w:val="auto"/>
        </w:rPr>
      </w:pPr>
      <w:r>
        <w:rPr>
          <w:rFonts w:ascii="Bahnschrift Light SemiCondensed" w:eastAsia="Arial Unicode MS" w:hAnsi="Bahnschrift Light SemiCondensed" w:cs="Arial Unicode MS"/>
          <w:color w:val="auto"/>
        </w:rPr>
        <w:t xml:space="preserve">Comment: </w:t>
      </w:r>
      <w:r w:rsidRPr="00FC5686">
        <w:rPr>
          <w:rFonts w:ascii="Bahnschrift Light SemiCondensed" w:eastAsia="Arial Unicode MS" w:hAnsi="Bahnschrift Light SemiCondensed" w:cs="Arial Unicode MS"/>
          <w:b w:val="0"/>
          <w:color w:val="auto"/>
        </w:rPr>
        <w:t>We have successfully loaded both the files into HDFS.</w:t>
      </w:r>
    </w:p>
    <w:p w:rsidR="001F2904" w:rsidRPr="007B335A" w:rsidRDefault="001F2904" w:rsidP="00750EAB">
      <w:pPr>
        <w:rPr>
          <w:rFonts w:ascii="Bahnschrift Light SemiCondensed" w:eastAsia="Arial Unicode MS" w:hAnsi="Bahnschrift Light SemiCondensed" w:cs="Arial Unicode MS"/>
        </w:rPr>
      </w:pPr>
    </w:p>
    <w:p w:rsidR="00FC5686" w:rsidRDefault="00FC5686" w:rsidP="00E03CAB">
      <w:pPr>
        <w:spacing w:after="240"/>
        <w:rPr>
          <w:rFonts w:ascii="Bahnschrift Light SemiCondensed" w:eastAsia="Arial Unicode MS" w:hAnsi="Bahnschrift Light SemiCondensed" w:cs="Arial Unicode MS"/>
          <w:color w:val="auto"/>
        </w:rPr>
      </w:pPr>
      <w:r w:rsidRPr="00FC5686">
        <w:rPr>
          <w:rFonts w:ascii="Bahnschrift Light SemiCondensed" w:eastAsia="Arial Unicode MS" w:hAnsi="Bahnschrift Light SemiCondensed" w:cs="Arial Unicode MS"/>
          <w:color w:val="auto"/>
          <w:u w:val="single"/>
        </w:rPr>
        <w:t>-</w:t>
      </w:r>
      <w:r>
        <w:rPr>
          <w:rFonts w:ascii="Bahnschrift Light SemiCondensed" w:eastAsia="Arial Unicode MS" w:hAnsi="Bahnschrift Light SemiCondensed" w:cs="Arial Unicode MS"/>
          <w:color w:val="auto"/>
          <w:u w:val="single"/>
        </w:rPr>
        <w:t xml:space="preserve"> Checking the </w:t>
      </w:r>
      <w:r w:rsidR="001F2904" w:rsidRPr="00FC5686">
        <w:rPr>
          <w:rFonts w:ascii="Bahnschrift Light SemiCondensed" w:eastAsia="Arial Unicode MS" w:hAnsi="Bahnschrift Light SemiCondensed" w:cs="Arial Unicode MS"/>
          <w:color w:val="auto"/>
          <w:u w:val="single"/>
        </w:rPr>
        <w:t>successful loading of data files</w:t>
      </w:r>
    </w:p>
    <w:p w:rsidR="00FC5686" w:rsidRDefault="00FC5686" w:rsidP="00FC5686">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 xml:space="preserve">Command: </w:t>
      </w:r>
      <w:proofErr w:type="spellStart"/>
      <w:r w:rsidRPr="00FC5686">
        <w:rPr>
          <w:rFonts w:ascii="Bahnschrift Light SemiCondensed" w:eastAsia="Arial Unicode MS" w:hAnsi="Bahnschrift Light SemiCondensed" w:cs="Arial Unicode MS"/>
          <w:b w:val="0"/>
          <w:color w:val="auto"/>
        </w:rPr>
        <w:t>hadoop</w:t>
      </w:r>
      <w:proofErr w:type="spellEnd"/>
      <w:r w:rsidRPr="00FC5686">
        <w:rPr>
          <w:rFonts w:ascii="Bahnschrift Light SemiCondensed" w:eastAsia="Arial Unicode MS" w:hAnsi="Bahnschrift Light SemiCondensed" w:cs="Arial Unicode MS"/>
          <w:b w:val="0"/>
          <w:color w:val="auto"/>
        </w:rPr>
        <w:t xml:space="preserve"> </w:t>
      </w:r>
      <w:proofErr w:type="spellStart"/>
      <w:r w:rsidRPr="00FC5686">
        <w:rPr>
          <w:rFonts w:ascii="Bahnschrift Light SemiCondensed" w:eastAsia="Arial Unicode MS" w:hAnsi="Bahnschrift Light SemiCondensed" w:cs="Arial Unicode MS"/>
          <w:b w:val="0"/>
          <w:color w:val="auto"/>
        </w:rPr>
        <w:t>fs</w:t>
      </w:r>
      <w:proofErr w:type="spellEnd"/>
      <w:r w:rsidRPr="00FC5686">
        <w:rPr>
          <w:rFonts w:ascii="Bahnschrift Light SemiCondensed" w:eastAsia="Arial Unicode MS" w:hAnsi="Bahnschrift Light SemiCondensed" w:cs="Arial Unicode MS"/>
          <w:b w:val="0"/>
          <w:color w:val="auto"/>
        </w:rPr>
        <w:t xml:space="preserve"> -</w:t>
      </w:r>
      <w:proofErr w:type="spellStart"/>
      <w:r w:rsidRPr="00FC5686">
        <w:rPr>
          <w:rFonts w:ascii="Bahnschrift Light SemiCondensed" w:eastAsia="Arial Unicode MS" w:hAnsi="Bahnschrift Light SemiCondensed" w:cs="Arial Unicode MS"/>
          <w:b w:val="0"/>
          <w:color w:val="auto"/>
        </w:rPr>
        <w:t>ls</w:t>
      </w:r>
      <w:proofErr w:type="spellEnd"/>
      <w:r w:rsidRPr="00FC5686">
        <w:rPr>
          <w:rFonts w:ascii="Bahnschrift Light SemiCondensed" w:eastAsia="Arial Unicode MS" w:hAnsi="Bahnschrift Light SemiCondensed" w:cs="Arial Unicode MS"/>
          <w:b w:val="0"/>
          <w:color w:val="auto"/>
        </w:rPr>
        <w:t xml:space="preserve"> /user/</w:t>
      </w:r>
      <w:proofErr w:type="spellStart"/>
      <w:r w:rsidRPr="00FC5686">
        <w:rPr>
          <w:rFonts w:ascii="Bahnschrift Light SemiCondensed" w:eastAsia="Arial Unicode MS" w:hAnsi="Bahnschrift Light SemiCondensed" w:cs="Arial Unicode MS"/>
          <w:b w:val="0"/>
          <w:color w:val="auto"/>
        </w:rPr>
        <w:t>hivecasestudy</w:t>
      </w:r>
      <w:proofErr w:type="spellEnd"/>
    </w:p>
    <w:p w:rsidR="00FC5686" w:rsidRDefault="00FC5686" w:rsidP="00FC5686">
      <w:pPr>
        <w:rPr>
          <w:rFonts w:ascii="Bahnschrift Light SemiCondensed" w:eastAsia="Arial Unicode MS" w:hAnsi="Bahnschrift Light SemiCondensed" w:cs="Arial Unicode MS"/>
          <w:color w:val="auto"/>
        </w:rPr>
      </w:pPr>
      <w:r>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FC5686" w:rsidTr="00FC5686">
        <w:tc>
          <w:tcPr>
            <w:tcW w:w="9926" w:type="dxa"/>
            <w:tcBorders>
              <w:top w:val="nil"/>
              <w:left w:val="nil"/>
              <w:bottom w:val="nil"/>
              <w:right w:val="nil"/>
            </w:tcBorders>
            <w:shd w:val="clear" w:color="auto" w:fill="E7E6E6" w:themeFill="background2"/>
          </w:tcPr>
          <w:p w:rsidR="00FC5686" w:rsidRPr="006529BB" w:rsidRDefault="00FC5686" w:rsidP="00FC5686">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[hadoop@ip-172-31-91-68 ~]$ </w:t>
            </w:r>
            <w:proofErr w:type="spellStart"/>
            <w:r w:rsidRPr="006529BB">
              <w:rPr>
                <w:rFonts w:ascii="Lucida Console" w:eastAsia="Arial Unicode MS" w:hAnsi="Lucida Console" w:cs="Arial Unicode MS"/>
                <w:b w:val="0"/>
                <w:color w:val="auto"/>
                <w:sz w:val="24"/>
              </w:rPr>
              <w:t>hadoop</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fs</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ls</w:t>
            </w:r>
            <w:proofErr w:type="spellEnd"/>
            <w:r w:rsidRPr="006529BB">
              <w:rPr>
                <w:rFonts w:ascii="Lucida Console" w:eastAsia="Arial Unicode MS" w:hAnsi="Lucida Console" w:cs="Arial Unicode MS"/>
                <w:b w:val="0"/>
                <w:color w:val="auto"/>
                <w:sz w:val="24"/>
              </w:rPr>
              <w:t xml:space="preserve"> /user/</w:t>
            </w:r>
            <w:proofErr w:type="spellStart"/>
            <w:r w:rsidRPr="006529BB">
              <w:rPr>
                <w:rFonts w:ascii="Lucida Console" w:eastAsia="Arial Unicode MS" w:hAnsi="Lucida Console" w:cs="Arial Unicode MS"/>
                <w:b w:val="0"/>
                <w:color w:val="auto"/>
                <w:sz w:val="24"/>
              </w:rPr>
              <w:t>hivecasestudy</w:t>
            </w:r>
            <w:proofErr w:type="spellEnd"/>
          </w:p>
          <w:p w:rsidR="00FC5686" w:rsidRPr="006529BB" w:rsidRDefault="00FC5686" w:rsidP="00FC5686">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Found 2 items</w:t>
            </w:r>
          </w:p>
          <w:p w:rsidR="00FC5686" w:rsidRPr="006529BB" w:rsidRDefault="00FC5686" w:rsidP="00FC5686">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w:t>
            </w:r>
            <w:proofErr w:type="spellStart"/>
            <w:r w:rsidRPr="006529BB">
              <w:rPr>
                <w:rFonts w:ascii="Lucida Console" w:eastAsia="Arial Unicode MS" w:hAnsi="Lucida Console" w:cs="Arial Unicode MS"/>
                <w:b w:val="0"/>
                <w:color w:val="auto"/>
                <w:sz w:val="24"/>
              </w:rPr>
              <w:t>rw</w:t>
            </w:r>
            <w:proofErr w:type="spellEnd"/>
            <w:r w:rsidRPr="006529BB">
              <w:rPr>
                <w:rFonts w:ascii="Lucida Console" w:eastAsia="Arial Unicode MS" w:hAnsi="Lucida Console" w:cs="Arial Unicode MS"/>
                <w:b w:val="0"/>
                <w:color w:val="auto"/>
                <w:sz w:val="24"/>
              </w:rPr>
              <w:t xml:space="preserve">-r--r--   1 </w:t>
            </w:r>
            <w:proofErr w:type="spellStart"/>
            <w:r w:rsidRPr="006529BB">
              <w:rPr>
                <w:rFonts w:ascii="Lucida Console" w:eastAsia="Arial Unicode MS" w:hAnsi="Lucida Console" w:cs="Arial Unicode MS"/>
                <w:b w:val="0"/>
                <w:color w:val="auto"/>
                <w:sz w:val="24"/>
              </w:rPr>
              <w:t>hadoop</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hadoop</w:t>
            </w:r>
            <w:proofErr w:type="spellEnd"/>
            <w:r w:rsidRPr="006529BB">
              <w:rPr>
                <w:rFonts w:ascii="Lucida Console" w:eastAsia="Arial Unicode MS" w:hAnsi="Lucida Console" w:cs="Arial Unicode MS"/>
                <w:b w:val="0"/>
                <w:color w:val="auto"/>
                <w:sz w:val="24"/>
              </w:rPr>
              <w:t xml:space="preserve">  545839412 2021-07-04 16:59 /user/</w:t>
            </w:r>
            <w:proofErr w:type="spellStart"/>
            <w:r w:rsidRPr="006529BB">
              <w:rPr>
                <w:rFonts w:ascii="Lucida Console" w:eastAsia="Arial Unicode MS" w:hAnsi="Lucida Console" w:cs="Arial Unicode MS"/>
                <w:b w:val="0"/>
                <w:color w:val="auto"/>
                <w:sz w:val="24"/>
              </w:rPr>
              <w:t>hivecasestudy</w:t>
            </w:r>
            <w:proofErr w:type="spellEnd"/>
            <w:r w:rsidRPr="006529BB">
              <w:rPr>
                <w:rFonts w:ascii="Lucida Console" w:eastAsia="Arial Unicode MS" w:hAnsi="Lucida Console" w:cs="Arial Unicode MS"/>
                <w:b w:val="0"/>
                <w:color w:val="auto"/>
                <w:sz w:val="24"/>
              </w:rPr>
              <w:t>/  November2019.csv</w:t>
            </w:r>
          </w:p>
          <w:p w:rsidR="00FC5686" w:rsidRPr="00FC5686" w:rsidRDefault="00FC5686" w:rsidP="00FC5686">
            <w:pPr>
              <w:rPr>
                <w:rFonts w:ascii="Bahnschrift Light SemiCondensed" w:eastAsia="Arial Unicode MS" w:hAnsi="Bahnschrift Light SemiCondensed" w:cs="Arial Unicode MS"/>
              </w:rPr>
            </w:pPr>
            <w:r w:rsidRPr="006529BB">
              <w:rPr>
                <w:rFonts w:ascii="Lucida Console" w:eastAsia="Arial Unicode MS" w:hAnsi="Lucida Console" w:cs="Arial Unicode MS"/>
                <w:b w:val="0"/>
                <w:color w:val="auto"/>
                <w:sz w:val="24"/>
              </w:rPr>
              <w:t>-</w:t>
            </w:r>
            <w:proofErr w:type="spellStart"/>
            <w:r w:rsidRPr="006529BB">
              <w:rPr>
                <w:rFonts w:ascii="Lucida Console" w:eastAsia="Arial Unicode MS" w:hAnsi="Lucida Console" w:cs="Arial Unicode MS"/>
                <w:b w:val="0"/>
                <w:color w:val="auto"/>
                <w:sz w:val="24"/>
              </w:rPr>
              <w:t>rw</w:t>
            </w:r>
            <w:proofErr w:type="spellEnd"/>
            <w:r w:rsidRPr="006529BB">
              <w:rPr>
                <w:rFonts w:ascii="Lucida Console" w:eastAsia="Arial Unicode MS" w:hAnsi="Lucida Console" w:cs="Arial Unicode MS"/>
                <w:b w:val="0"/>
                <w:color w:val="auto"/>
                <w:sz w:val="24"/>
              </w:rPr>
              <w:t xml:space="preserve">-r--r--   1 </w:t>
            </w:r>
            <w:proofErr w:type="spellStart"/>
            <w:r w:rsidRPr="006529BB">
              <w:rPr>
                <w:rFonts w:ascii="Lucida Console" w:eastAsia="Arial Unicode MS" w:hAnsi="Lucida Console" w:cs="Arial Unicode MS"/>
                <w:b w:val="0"/>
                <w:color w:val="auto"/>
                <w:sz w:val="24"/>
              </w:rPr>
              <w:t>hadoop</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hadoop</w:t>
            </w:r>
            <w:proofErr w:type="spellEnd"/>
            <w:r w:rsidRPr="006529BB">
              <w:rPr>
                <w:rFonts w:ascii="Lucida Console" w:eastAsia="Arial Unicode MS" w:hAnsi="Lucida Console" w:cs="Arial Unicode MS"/>
                <w:b w:val="0"/>
                <w:color w:val="auto"/>
                <w:sz w:val="24"/>
              </w:rPr>
              <w:t xml:space="preserve">  482542278 2021-07-04 16:56 /user/</w:t>
            </w:r>
            <w:proofErr w:type="spellStart"/>
            <w:r w:rsidRPr="006529BB">
              <w:rPr>
                <w:rFonts w:ascii="Lucida Console" w:eastAsia="Arial Unicode MS" w:hAnsi="Lucida Console" w:cs="Arial Unicode MS"/>
                <w:b w:val="0"/>
                <w:color w:val="auto"/>
                <w:sz w:val="24"/>
              </w:rPr>
              <w:t>hivecasestudy</w:t>
            </w:r>
            <w:proofErr w:type="spellEnd"/>
            <w:r w:rsidRPr="006529BB">
              <w:rPr>
                <w:rFonts w:ascii="Lucida Console" w:eastAsia="Arial Unicode MS" w:hAnsi="Lucida Console" w:cs="Arial Unicode MS"/>
                <w:b w:val="0"/>
                <w:color w:val="auto"/>
                <w:sz w:val="24"/>
              </w:rPr>
              <w:t>/  October2019.csv</w:t>
            </w:r>
          </w:p>
        </w:tc>
      </w:tr>
    </w:tbl>
    <w:p w:rsidR="00FC5686" w:rsidRPr="00FC5686" w:rsidRDefault="00FC5686" w:rsidP="00FC5686">
      <w:pPr>
        <w:rPr>
          <w:rFonts w:ascii="Bahnschrift Light SemiCondensed" w:eastAsia="Arial Unicode MS" w:hAnsi="Bahnschrift Light SemiCondensed" w:cs="Arial Unicode MS"/>
          <w:color w:val="auto"/>
        </w:rPr>
      </w:pPr>
    </w:p>
    <w:p w:rsidR="001F2904" w:rsidRPr="007B335A" w:rsidRDefault="001F2904"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0FC497BB" wp14:editId="03FD9EAE">
            <wp:extent cx="6309360" cy="1090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1090295"/>
                    </a:xfrm>
                    <a:prstGeom prst="rect">
                      <a:avLst/>
                    </a:prstGeom>
                  </pic:spPr>
                </pic:pic>
              </a:graphicData>
            </a:graphic>
          </wp:inline>
        </w:drawing>
      </w:r>
    </w:p>
    <w:p w:rsidR="001F2904" w:rsidRDefault="001F2904" w:rsidP="00750EAB">
      <w:pPr>
        <w:rPr>
          <w:rFonts w:ascii="Bahnschrift Light SemiCondensed" w:eastAsia="Arial Unicode MS" w:hAnsi="Bahnschrift Light SemiCondensed" w:cs="Arial Unicode MS"/>
        </w:rPr>
      </w:pPr>
    </w:p>
    <w:p w:rsidR="00FC5686" w:rsidRDefault="00FC5686" w:rsidP="00FC5686">
      <w:p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 xml:space="preserve">Comment: </w:t>
      </w:r>
      <w:r>
        <w:rPr>
          <w:rFonts w:ascii="Bahnschrift Light SemiCondensed" w:eastAsia="Arial Unicode MS" w:hAnsi="Bahnschrift Light SemiCondensed" w:cs="Arial Unicode MS"/>
          <w:b w:val="0"/>
          <w:color w:val="auto"/>
        </w:rPr>
        <w:t>Now, that we can see the files present. We can move to Hive to create the schema and start the querying.</w:t>
      </w:r>
    </w:p>
    <w:p w:rsidR="00FC5686" w:rsidRDefault="00FC5686" w:rsidP="00FC5686">
      <w:pPr>
        <w:jc w:val="both"/>
        <w:rPr>
          <w:rFonts w:ascii="Bahnschrift Light SemiCondensed" w:eastAsia="Arial Unicode MS" w:hAnsi="Bahnschrift Light SemiCondensed" w:cs="Arial Unicode MS"/>
          <w:b w:val="0"/>
          <w:color w:val="auto"/>
        </w:rPr>
      </w:pPr>
    </w:p>
    <w:p w:rsidR="00FC5686" w:rsidRDefault="00FC5686" w:rsidP="00FC5686">
      <w:pPr>
        <w:jc w:val="both"/>
        <w:rPr>
          <w:rFonts w:ascii="Bahnschrift Light SemiCondensed" w:eastAsia="Arial Unicode MS" w:hAnsi="Bahnschrift Light SemiCondensed" w:cs="Arial Unicode MS"/>
          <w:b w:val="0"/>
          <w:color w:val="auto"/>
        </w:rPr>
      </w:pPr>
    </w:p>
    <w:p w:rsidR="00FC5686" w:rsidRPr="007B335A" w:rsidRDefault="00FC5686" w:rsidP="00FC5686">
      <w:pPr>
        <w:jc w:val="both"/>
        <w:rPr>
          <w:rFonts w:ascii="Bahnschrift Light SemiCondensed" w:eastAsia="Arial Unicode MS" w:hAnsi="Bahnschrift Light SemiCondensed" w:cs="Arial Unicode MS"/>
        </w:rPr>
      </w:pPr>
    </w:p>
    <w:p w:rsidR="00FC5686" w:rsidRDefault="00D74571" w:rsidP="00FC5686">
      <w:pPr>
        <w:pStyle w:val="Heading1"/>
        <w:numPr>
          <w:ilvl w:val="0"/>
          <w:numId w:val="8"/>
        </w:numPr>
      </w:pPr>
      <w:bookmarkStart w:id="10" w:name="_Creating_Hive_Schema"/>
      <w:bookmarkEnd w:id="10"/>
      <w:r>
        <w:lastRenderedPageBreak/>
        <w:t>Creating</w:t>
      </w:r>
      <w:r w:rsidR="00FC5686">
        <w:t xml:space="preserve"> Hive Schema &amp; Optimization of tables</w:t>
      </w:r>
    </w:p>
    <w:p w:rsidR="00D65ACD" w:rsidRDefault="00D65ACD" w:rsidP="00FC5686">
      <w:p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 xml:space="preserve">We have broadly followed the following steps during creation of hive schema and tables. </w:t>
      </w:r>
    </w:p>
    <w:p w:rsidR="00FC5686" w:rsidRDefault="000A3A5D" w:rsidP="00D65ACD">
      <w:pPr>
        <w:ind w:left="2160"/>
        <w:jc w:val="both"/>
        <w:rPr>
          <w:rFonts w:ascii="Bahnschrift Light SemiCondensed" w:eastAsia="Arial Unicode MS" w:hAnsi="Bahnschrift Light SemiCondensed" w:cs="Arial Unicode MS"/>
          <w:b w:val="0"/>
          <w:color w:val="auto"/>
        </w:rPr>
      </w:pPr>
      <w:hyperlink w:anchor="_Create_a_table" w:history="1">
        <w:r w:rsidR="00D65ACD" w:rsidRPr="00FB6275">
          <w:rPr>
            <w:rStyle w:val="Hyperlink"/>
            <w:rFonts w:ascii="Bahnschrift Light SemiCondensed" w:eastAsia="Arial Unicode MS" w:hAnsi="Bahnschrift Light SemiCondensed" w:cs="Arial Unicode MS"/>
            <w:b w:val="0"/>
          </w:rPr>
          <w:t>3.</w:t>
        </w:r>
        <w:r w:rsidR="00FC5686" w:rsidRPr="00FB6275">
          <w:rPr>
            <w:rStyle w:val="Hyperlink"/>
            <w:rFonts w:ascii="Bahnschrift Light SemiCondensed" w:eastAsia="Arial Unicode MS" w:hAnsi="Bahnschrift Light SemiCondensed" w:cs="Arial Unicode MS"/>
            <w:b w:val="0"/>
          </w:rPr>
          <w:t>1 Create a table</w:t>
        </w:r>
      </w:hyperlink>
    </w:p>
    <w:p w:rsidR="00FC5686" w:rsidRDefault="000A3A5D" w:rsidP="00D65ACD">
      <w:pPr>
        <w:ind w:left="2160"/>
        <w:jc w:val="both"/>
        <w:rPr>
          <w:rFonts w:ascii="Bahnschrift Light SemiCondensed" w:eastAsia="Arial Unicode MS" w:hAnsi="Bahnschrift Light SemiCondensed" w:cs="Arial Unicode MS"/>
          <w:b w:val="0"/>
          <w:color w:val="auto"/>
        </w:rPr>
      </w:pPr>
      <w:hyperlink w:anchor="_3.2_Enabling_easy" w:history="1">
        <w:r w:rsidR="00D65ACD" w:rsidRPr="00FB6275">
          <w:rPr>
            <w:rStyle w:val="Hyperlink"/>
            <w:rFonts w:ascii="Bahnschrift Light SemiCondensed" w:eastAsia="Arial Unicode MS" w:hAnsi="Bahnschrift Light SemiCondensed" w:cs="Arial Unicode MS"/>
            <w:b w:val="0"/>
          </w:rPr>
          <w:t>3.</w:t>
        </w:r>
        <w:r w:rsidR="00FC5686" w:rsidRPr="00FB6275">
          <w:rPr>
            <w:rStyle w:val="Hyperlink"/>
            <w:rFonts w:ascii="Bahnschrift Light SemiCondensed" w:eastAsia="Arial Unicode MS" w:hAnsi="Bahnschrift Light SemiCondensed" w:cs="Arial Unicode MS"/>
            <w:b w:val="0"/>
          </w:rPr>
          <w:t xml:space="preserve">2 Enabling easy </w:t>
        </w:r>
        <w:r w:rsidR="00D538F1" w:rsidRPr="00FB6275">
          <w:rPr>
            <w:rStyle w:val="Hyperlink"/>
            <w:rFonts w:ascii="Bahnschrift Light SemiCondensed" w:eastAsia="Arial Unicode MS" w:hAnsi="Bahnschrift Light SemiCondensed" w:cs="Arial Unicode MS"/>
            <w:b w:val="0"/>
          </w:rPr>
          <w:t>view-ability</w:t>
        </w:r>
      </w:hyperlink>
    </w:p>
    <w:p w:rsidR="00FC5686" w:rsidRDefault="000A3A5D" w:rsidP="00D65ACD">
      <w:pPr>
        <w:ind w:left="2160"/>
        <w:jc w:val="both"/>
        <w:rPr>
          <w:rFonts w:ascii="Bahnschrift Light SemiCondensed" w:eastAsia="Arial Unicode MS" w:hAnsi="Bahnschrift Light SemiCondensed" w:cs="Arial Unicode MS"/>
          <w:b w:val="0"/>
          <w:color w:val="auto"/>
        </w:rPr>
      </w:pPr>
      <w:hyperlink w:anchor="_3.3_Optimization_of" w:history="1">
        <w:r w:rsidR="00D65ACD" w:rsidRPr="00FB6275">
          <w:rPr>
            <w:rStyle w:val="Hyperlink"/>
            <w:rFonts w:ascii="Bahnschrift Light SemiCondensed" w:eastAsia="Arial Unicode MS" w:hAnsi="Bahnschrift Light SemiCondensed" w:cs="Arial Unicode MS"/>
            <w:b w:val="0"/>
          </w:rPr>
          <w:t>3.</w:t>
        </w:r>
        <w:r w:rsidR="00FC5686" w:rsidRPr="00FB6275">
          <w:rPr>
            <w:rStyle w:val="Hyperlink"/>
            <w:rFonts w:ascii="Bahnschrift Light SemiCondensed" w:eastAsia="Arial Unicode MS" w:hAnsi="Bahnschrift Light SemiCondensed" w:cs="Arial Unicode MS"/>
            <w:b w:val="0"/>
          </w:rPr>
          <w:t>3 Optimization of tables - Partitioning and Bucketing</w:t>
        </w:r>
      </w:hyperlink>
    </w:p>
    <w:p w:rsidR="00D65ACD" w:rsidRDefault="000A3A5D" w:rsidP="00D65ACD">
      <w:pPr>
        <w:ind w:left="2160"/>
        <w:jc w:val="both"/>
        <w:rPr>
          <w:rFonts w:ascii="Bahnschrift Light SemiCondensed" w:eastAsia="Arial Unicode MS" w:hAnsi="Bahnschrift Light SemiCondensed" w:cs="Arial Unicode MS"/>
          <w:b w:val="0"/>
          <w:color w:val="auto"/>
        </w:rPr>
      </w:pPr>
      <w:hyperlink w:anchor="_3.4_Inserting_data" w:history="1">
        <w:r w:rsidR="00D65ACD" w:rsidRPr="00FB6275">
          <w:rPr>
            <w:rStyle w:val="Hyperlink"/>
            <w:rFonts w:ascii="Bahnschrift Light SemiCondensed" w:eastAsia="Arial Unicode MS" w:hAnsi="Bahnschrift Light SemiCondensed" w:cs="Arial Unicode MS"/>
            <w:b w:val="0"/>
          </w:rPr>
          <w:t>3.4 Inserting data into partitioned and bucketed table</w:t>
        </w:r>
      </w:hyperlink>
    </w:p>
    <w:p w:rsidR="00FC5686" w:rsidRPr="00FC5686" w:rsidRDefault="00FC5686" w:rsidP="00FC5686">
      <w:pPr>
        <w:jc w:val="both"/>
        <w:rPr>
          <w:rFonts w:ascii="Bahnschrift Light SemiCondensed" w:eastAsia="Arial Unicode MS" w:hAnsi="Bahnschrift Light SemiCondensed" w:cs="Arial Unicode MS"/>
          <w:b w:val="0"/>
          <w:color w:val="auto"/>
        </w:rPr>
      </w:pPr>
    </w:p>
    <w:p w:rsidR="00FB6275" w:rsidRPr="00FB6275" w:rsidRDefault="00D65ACD" w:rsidP="00FB6275">
      <w:pPr>
        <w:pStyle w:val="Heading2"/>
        <w:numPr>
          <w:ilvl w:val="1"/>
          <w:numId w:val="8"/>
        </w:numPr>
        <w:rPr>
          <w:rFonts w:ascii="Bahnschrift Light SemiCondensed" w:hAnsi="Bahnschrift Light SemiCondensed"/>
          <w:b/>
        </w:rPr>
      </w:pPr>
      <w:bookmarkStart w:id="11" w:name="_Create_a_table"/>
      <w:bookmarkEnd w:id="11"/>
      <w:r w:rsidRPr="00FB6275">
        <w:rPr>
          <w:rStyle w:val="Heading2Char"/>
          <w:rFonts w:ascii="Bahnschrift Light SemiCondensed" w:hAnsi="Bahnschrift Light SemiCondensed"/>
          <w:b/>
        </w:rPr>
        <w:t>Create a table</w:t>
      </w:r>
    </w:p>
    <w:p w:rsidR="00D74571" w:rsidRDefault="00D74571" w:rsidP="00D74571">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b w:val="0"/>
          <w:color w:val="auto"/>
        </w:rPr>
        <w:t>We</w:t>
      </w:r>
      <w:r>
        <w:rPr>
          <w:rFonts w:ascii="Bahnschrift Light SemiCondensed" w:eastAsia="Arial Unicode MS" w:hAnsi="Bahnschrift Light SemiCondensed" w:cs="Arial Unicode MS"/>
          <w:b w:val="0"/>
          <w:color w:val="auto"/>
        </w:rPr>
        <w:t xml:space="preserve"> first enter into the Hive Shell.</w:t>
      </w:r>
    </w:p>
    <w:p w:rsidR="00D74571" w:rsidRDefault="00D74571" w:rsidP="00D74571">
      <w:pPr>
        <w:jc w:val="both"/>
        <w:rPr>
          <w:rFonts w:ascii="Bahnschrift Light SemiCondensed" w:eastAsia="Arial Unicode MS" w:hAnsi="Bahnschrift Light SemiCondensed" w:cs="Arial Unicode MS"/>
          <w:b w:val="0"/>
          <w:color w:val="auto"/>
        </w:rPr>
      </w:pPr>
    </w:p>
    <w:p w:rsidR="00D74571" w:rsidRDefault="00D74571" w:rsidP="00D74571">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hive</w:t>
      </w:r>
    </w:p>
    <w:p w:rsidR="00D74571" w:rsidRPr="00D74571" w:rsidRDefault="00D74571" w:rsidP="00D74571">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p w:rsidR="00144E21" w:rsidRPr="00D65ACD" w:rsidRDefault="00144E21" w:rsidP="00D65ACD">
      <w:pPr>
        <w:ind w:left="360"/>
        <w:rPr>
          <w:rFonts w:ascii="Bahnschrift Light SemiCondensed" w:eastAsia="Arial Unicode MS" w:hAnsi="Bahnschrift Light SemiCondensed" w:cs="Arial Unicode MS"/>
        </w:rPr>
      </w:pPr>
      <w:r w:rsidRPr="007B335A">
        <w:rPr>
          <w:noProof/>
          <w:lang w:val="en-IN" w:eastAsia="en-IN"/>
        </w:rPr>
        <w:drawing>
          <wp:inline distT="0" distB="0" distL="0" distR="0" wp14:anchorId="33BD201A" wp14:editId="79854355">
            <wp:extent cx="6248400" cy="723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67" b="28750"/>
                    <a:stretch/>
                  </pic:blipFill>
                  <pic:spPr bwMode="auto">
                    <a:xfrm>
                      <a:off x="0" y="0"/>
                      <a:ext cx="6248400" cy="723900"/>
                    </a:xfrm>
                    <a:prstGeom prst="rect">
                      <a:avLst/>
                    </a:prstGeom>
                    <a:ln>
                      <a:noFill/>
                    </a:ln>
                    <a:extLst>
                      <a:ext uri="{53640926-AAD7-44D8-BBD7-CCE9431645EC}">
                        <a14:shadowObscured xmlns:a14="http://schemas.microsoft.com/office/drawing/2010/main"/>
                      </a:ext>
                    </a:extLst>
                  </pic:spPr>
                </pic:pic>
              </a:graphicData>
            </a:graphic>
          </wp:inline>
        </w:drawing>
      </w:r>
    </w:p>
    <w:p w:rsidR="00CA6EAF" w:rsidRPr="007B335A" w:rsidRDefault="00CA6EAF" w:rsidP="00750EAB">
      <w:pPr>
        <w:rPr>
          <w:rFonts w:ascii="Bahnschrift Light SemiCondensed" w:eastAsia="Arial Unicode MS" w:hAnsi="Bahnschrift Light SemiCondensed" w:cs="Arial Unicode MS"/>
        </w:rPr>
      </w:pPr>
    </w:p>
    <w:p w:rsidR="00D74571" w:rsidRDefault="00D74571" w:rsidP="00D74571">
      <w:pPr>
        <w:rPr>
          <w:rFonts w:ascii="Bahnschrift Light SemiCondensed" w:eastAsia="Arial Unicode MS" w:hAnsi="Bahnschrift Light SemiCondensed" w:cs="Arial Unicode MS"/>
          <w:color w:val="auto"/>
          <w:u w:val="single"/>
        </w:rPr>
      </w:pPr>
      <w:r w:rsidRPr="00FC5686">
        <w:rPr>
          <w:rFonts w:ascii="Bahnschrift Light SemiCondensed" w:eastAsia="Arial Unicode MS" w:hAnsi="Bahnschrift Light SemiCondensed" w:cs="Arial Unicode MS"/>
          <w:color w:val="auto"/>
          <w:u w:val="single"/>
        </w:rPr>
        <w:t>-</w:t>
      </w:r>
      <w:r>
        <w:rPr>
          <w:rFonts w:ascii="Bahnschrift Light SemiCondensed" w:eastAsia="Arial Unicode MS" w:hAnsi="Bahnschrift Light SemiCondensed" w:cs="Arial Unicode MS"/>
          <w:color w:val="auto"/>
          <w:u w:val="single"/>
        </w:rPr>
        <w:t xml:space="preserve"> Creating a new Database for the </w:t>
      </w:r>
      <w:proofErr w:type="spellStart"/>
      <w:r>
        <w:rPr>
          <w:rFonts w:ascii="Bahnschrift Light SemiCondensed" w:eastAsia="Arial Unicode MS" w:hAnsi="Bahnschrift Light SemiCondensed" w:cs="Arial Unicode MS"/>
          <w:color w:val="auto"/>
          <w:u w:val="single"/>
        </w:rPr>
        <w:t>casestudy</w:t>
      </w:r>
      <w:proofErr w:type="spellEnd"/>
    </w:p>
    <w:p w:rsidR="00D74571" w:rsidRDefault="00D74571" w:rsidP="00D74571">
      <w:pPr>
        <w:rPr>
          <w:rFonts w:ascii="Bahnschrift Light SemiCondensed" w:eastAsia="Arial Unicode MS" w:hAnsi="Bahnschrift Light SemiCondensed" w:cs="Arial Unicode MS"/>
        </w:rPr>
      </w:pPr>
    </w:p>
    <w:p w:rsidR="00D74571" w:rsidRDefault="00D74571" w:rsidP="00D74571">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sidR="006529BB">
        <w:rPr>
          <w:rFonts w:ascii="Bahnschrift Light SemiCondensed" w:eastAsia="Arial Unicode MS" w:hAnsi="Bahnschrift Light SemiCondensed" w:cs="Arial Unicode MS"/>
          <w:b w:val="0"/>
          <w:color w:val="auto"/>
        </w:rPr>
        <w:tab/>
      </w:r>
      <w:r w:rsidR="006529BB" w:rsidRPr="006529BB">
        <w:rPr>
          <w:rFonts w:ascii="Bahnschrift Light SemiCondensed" w:eastAsia="Arial Unicode MS" w:hAnsi="Bahnschrift Light SemiCondensed" w:cs="Arial Unicode MS"/>
          <w:b w:val="0"/>
          <w:color w:val="auto"/>
        </w:rPr>
        <w:t xml:space="preserve">create database if not exists </w:t>
      </w:r>
      <w:proofErr w:type="spellStart"/>
      <w:r w:rsidR="006529BB" w:rsidRPr="006529BB">
        <w:rPr>
          <w:rFonts w:ascii="Bahnschrift Light SemiCondensed" w:eastAsia="Arial Unicode MS" w:hAnsi="Bahnschrift Light SemiCondensed" w:cs="Arial Unicode MS"/>
          <w:b w:val="0"/>
          <w:color w:val="auto"/>
        </w:rPr>
        <w:t>casestudy</w:t>
      </w:r>
      <w:proofErr w:type="spellEnd"/>
      <w:r w:rsidR="006529BB" w:rsidRPr="006529BB">
        <w:rPr>
          <w:rFonts w:ascii="Bahnschrift Light SemiCondensed" w:eastAsia="Arial Unicode MS" w:hAnsi="Bahnschrift Light SemiCondensed" w:cs="Arial Unicode MS"/>
          <w:b w:val="0"/>
          <w:color w:val="auto"/>
        </w:rPr>
        <w:t>;</w:t>
      </w:r>
    </w:p>
    <w:p w:rsidR="006529BB" w:rsidRDefault="006529BB" w:rsidP="00D74571">
      <w:p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ab/>
      </w:r>
      <w:r>
        <w:rPr>
          <w:rFonts w:ascii="Bahnschrift Light SemiCondensed" w:eastAsia="Arial Unicode MS" w:hAnsi="Bahnschrift Light SemiCondensed" w:cs="Arial Unicode MS"/>
          <w:b w:val="0"/>
          <w:color w:val="auto"/>
        </w:rPr>
        <w:tab/>
      </w:r>
      <w:proofErr w:type="gramStart"/>
      <w:r w:rsidRPr="006529BB">
        <w:rPr>
          <w:rFonts w:ascii="Bahnschrift Light SemiCondensed" w:eastAsia="Arial Unicode MS" w:hAnsi="Bahnschrift Light SemiCondensed" w:cs="Arial Unicode MS"/>
          <w:b w:val="0"/>
          <w:color w:val="auto"/>
        </w:rPr>
        <w:t>use</w:t>
      </w:r>
      <w:proofErr w:type="gramEnd"/>
      <w:r w:rsidRPr="006529BB">
        <w:rPr>
          <w:rFonts w:ascii="Bahnschrift Light SemiCondensed" w:eastAsia="Arial Unicode MS" w:hAnsi="Bahnschrift Light SemiCondensed" w:cs="Arial Unicode MS"/>
          <w:b w:val="0"/>
          <w:color w:val="auto"/>
        </w:rPr>
        <w:t xml:space="preserve"> </w:t>
      </w:r>
      <w:proofErr w:type="spellStart"/>
      <w:r w:rsidRPr="006529BB">
        <w:rPr>
          <w:rFonts w:ascii="Bahnschrift Light SemiCondensed" w:eastAsia="Arial Unicode MS" w:hAnsi="Bahnschrift Light SemiCondensed" w:cs="Arial Unicode MS"/>
          <w:b w:val="0"/>
          <w:color w:val="auto"/>
        </w:rPr>
        <w:t>casestudy</w:t>
      </w:r>
      <w:proofErr w:type="spellEnd"/>
      <w:r w:rsidRPr="006529BB">
        <w:rPr>
          <w:rFonts w:ascii="Bahnschrift Light SemiCondensed" w:eastAsia="Arial Unicode MS" w:hAnsi="Bahnschrift Light SemiCondensed" w:cs="Arial Unicode MS"/>
          <w:b w:val="0"/>
          <w:color w:val="auto"/>
        </w:rPr>
        <w:t>;</w:t>
      </w:r>
    </w:p>
    <w:p w:rsidR="00D74571" w:rsidRPr="00D74571" w:rsidRDefault="00D74571" w:rsidP="00D74571">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6529BB" w:rsidRPr="006529BB" w:rsidTr="006529BB">
        <w:tc>
          <w:tcPr>
            <w:tcW w:w="9926" w:type="dxa"/>
            <w:tcBorders>
              <w:top w:val="nil"/>
              <w:left w:val="nil"/>
              <w:bottom w:val="nil"/>
              <w:right w:val="nil"/>
            </w:tcBorders>
            <w:shd w:val="clear" w:color="auto" w:fill="E7E6E6" w:themeFill="background2"/>
          </w:tcPr>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hive&gt; create database if not exists </w:t>
            </w:r>
            <w:proofErr w:type="spellStart"/>
            <w:r w:rsidRPr="006529BB">
              <w:rPr>
                <w:rFonts w:ascii="Lucida Console" w:eastAsia="Arial Unicode MS" w:hAnsi="Lucida Console" w:cs="Arial Unicode MS"/>
                <w:b w:val="0"/>
                <w:color w:val="auto"/>
                <w:sz w:val="24"/>
              </w:rPr>
              <w:t>casestudy</w:t>
            </w:r>
            <w:proofErr w:type="spellEnd"/>
            <w:r w:rsidRPr="006529BB">
              <w:rPr>
                <w:rFonts w:ascii="Lucida Console" w:eastAsia="Arial Unicode MS" w:hAnsi="Lucida Console" w:cs="Arial Unicode MS"/>
                <w:b w:val="0"/>
                <w:color w:val="auto"/>
                <w:sz w:val="24"/>
              </w:rPr>
              <w:t>;</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OK</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Time taken: 0.389 seconds</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hive&gt; use </w:t>
            </w:r>
            <w:proofErr w:type="spellStart"/>
            <w:r w:rsidRPr="006529BB">
              <w:rPr>
                <w:rFonts w:ascii="Lucida Console" w:eastAsia="Arial Unicode MS" w:hAnsi="Lucida Console" w:cs="Arial Unicode MS"/>
                <w:b w:val="0"/>
                <w:color w:val="auto"/>
                <w:sz w:val="24"/>
              </w:rPr>
              <w:t>casestudy</w:t>
            </w:r>
            <w:proofErr w:type="spellEnd"/>
            <w:r w:rsidRPr="006529BB">
              <w:rPr>
                <w:rFonts w:ascii="Lucida Console" w:eastAsia="Arial Unicode MS" w:hAnsi="Lucida Console" w:cs="Arial Unicode MS"/>
                <w:b w:val="0"/>
                <w:color w:val="auto"/>
                <w:sz w:val="24"/>
              </w:rPr>
              <w:t>;</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OK</w:t>
            </w:r>
          </w:p>
          <w:p w:rsidR="006529BB" w:rsidRPr="006529BB" w:rsidRDefault="006529BB" w:rsidP="006529BB">
            <w:pPr>
              <w:rPr>
                <w:rFonts w:ascii="Lucida Console" w:eastAsia="Arial Unicode MS" w:hAnsi="Lucida Console" w:cs="Arial Unicode MS"/>
                <w:color w:val="auto"/>
                <w:sz w:val="24"/>
              </w:rPr>
            </w:pPr>
            <w:r w:rsidRPr="006529BB">
              <w:rPr>
                <w:rFonts w:ascii="Lucida Console" w:eastAsia="Arial Unicode MS" w:hAnsi="Lucida Console" w:cs="Arial Unicode MS"/>
                <w:b w:val="0"/>
                <w:color w:val="auto"/>
                <w:sz w:val="24"/>
              </w:rPr>
              <w:t>Time taken: 0.045 seconds</w:t>
            </w:r>
          </w:p>
        </w:tc>
      </w:tr>
    </w:tbl>
    <w:p w:rsidR="00D74571" w:rsidRPr="00FC5686" w:rsidRDefault="00D74571" w:rsidP="00D74571">
      <w:pPr>
        <w:rPr>
          <w:rFonts w:ascii="Bahnschrift Light SemiCondensed" w:eastAsia="Arial Unicode MS" w:hAnsi="Bahnschrift Light SemiCondensed" w:cs="Arial Unicode MS"/>
        </w:rPr>
      </w:pPr>
    </w:p>
    <w:p w:rsidR="00CA6EAF" w:rsidRPr="007B335A" w:rsidRDefault="00CA6EAF"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0875156F" wp14:editId="0EC3F90D">
            <wp:extent cx="6309360" cy="10998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360" cy="1099820"/>
                    </a:xfrm>
                    <a:prstGeom prst="rect">
                      <a:avLst/>
                    </a:prstGeom>
                  </pic:spPr>
                </pic:pic>
              </a:graphicData>
            </a:graphic>
          </wp:inline>
        </w:drawing>
      </w:r>
    </w:p>
    <w:p w:rsidR="00CA6EAF" w:rsidRDefault="00CA6EAF" w:rsidP="00750EAB">
      <w:pPr>
        <w:rPr>
          <w:rFonts w:ascii="Bahnschrift Light SemiCondensed" w:eastAsia="Arial Unicode MS" w:hAnsi="Bahnschrift Light SemiCondensed" w:cs="Arial Unicode MS"/>
        </w:rPr>
      </w:pPr>
    </w:p>
    <w:p w:rsidR="00A15DA1" w:rsidRPr="007B335A" w:rsidRDefault="00A15DA1" w:rsidP="00750EAB">
      <w:pPr>
        <w:rPr>
          <w:rFonts w:ascii="Bahnschrift Light SemiCondensed" w:eastAsia="Arial Unicode MS" w:hAnsi="Bahnschrift Light SemiCondensed" w:cs="Arial Unicode MS"/>
        </w:rPr>
      </w:pPr>
    </w:p>
    <w:p w:rsidR="00A15DA1" w:rsidRDefault="006529BB" w:rsidP="00E03CAB">
      <w:pPr>
        <w:spacing w:after="240"/>
        <w:rPr>
          <w:rFonts w:ascii="Bahnschrift Light SemiCondensed" w:eastAsia="Arial Unicode MS" w:hAnsi="Bahnschrift Light SemiCondensed" w:cs="Arial Unicode MS"/>
          <w:color w:val="auto"/>
          <w:u w:val="single"/>
        </w:rPr>
      </w:pPr>
      <w:r w:rsidRPr="00FC5686">
        <w:rPr>
          <w:rFonts w:ascii="Bahnschrift Light SemiCondensed" w:eastAsia="Arial Unicode MS" w:hAnsi="Bahnschrift Light SemiCondensed" w:cs="Arial Unicode MS"/>
          <w:color w:val="auto"/>
          <w:u w:val="single"/>
        </w:rPr>
        <w:lastRenderedPageBreak/>
        <w:t>-</w:t>
      </w:r>
      <w:r>
        <w:rPr>
          <w:rFonts w:ascii="Bahnschrift Light SemiCondensed" w:eastAsia="Arial Unicode MS" w:hAnsi="Bahnschrift Light SemiCondensed" w:cs="Arial Unicode MS"/>
          <w:color w:val="auto"/>
          <w:u w:val="single"/>
        </w:rPr>
        <w:t xml:space="preserve"> Creating </w:t>
      </w:r>
      <w:proofErr w:type="spellStart"/>
      <w:proofErr w:type="gramStart"/>
      <w:r>
        <w:rPr>
          <w:rFonts w:ascii="Bahnschrift Light SemiCondensed" w:eastAsia="Arial Unicode MS" w:hAnsi="Bahnschrift Light SemiCondensed" w:cs="Arial Unicode MS"/>
          <w:color w:val="auto"/>
          <w:u w:val="single"/>
        </w:rPr>
        <w:t>a</w:t>
      </w:r>
      <w:proofErr w:type="spellEnd"/>
      <w:proofErr w:type="gramEnd"/>
      <w:r>
        <w:rPr>
          <w:rFonts w:ascii="Bahnschrift Light SemiCondensed" w:eastAsia="Arial Unicode MS" w:hAnsi="Bahnschrift Light SemiCondensed" w:cs="Arial Unicode MS"/>
          <w:color w:val="auto"/>
          <w:u w:val="single"/>
        </w:rPr>
        <w:t xml:space="preserve"> external table to load the data</w:t>
      </w:r>
    </w:p>
    <w:p w:rsidR="006529BB" w:rsidRDefault="006529BB" w:rsidP="006529BB">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sidRPr="006529BB">
        <w:rPr>
          <w:rFonts w:ascii="Bahnschrift Light SemiCondensed" w:eastAsia="Arial Unicode MS" w:hAnsi="Bahnschrift Light SemiCondensed" w:cs="Arial Unicode MS"/>
          <w:b w:val="0"/>
          <w:color w:val="auto"/>
        </w:rPr>
        <w:t xml:space="preserve">CREATE EXTERNAL TABLE IF NOT EXISTS </w:t>
      </w:r>
      <w:proofErr w:type="spellStart"/>
      <w:r w:rsidRPr="006529BB">
        <w:rPr>
          <w:rFonts w:ascii="Bahnschrift Light SemiCondensed" w:eastAsia="Arial Unicode MS" w:hAnsi="Bahnschrift Light SemiCondensed" w:cs="Arial Unicode MS"/>
          <w:b w:val="0"/>
          <w:color w:val="auto"/>
        </w:rPr>
        <w:t>cosmeticdata</w:t>
      </w:r>
      <w:proofErr w:type="spellEnd"/>
      <w:r w:rsidRPr="006529BB">
        <w:rPr>
          <w:rFonts w:ascii="Bahnschrift Light SemiCondensed" w:eastAsia="Arial Unicode MS" w:hAnsi="Bahnschrift Light SemiCondensed" w:cs="Arial Unicode MS"/>
          <w:b w:val="0"/>
          <w:color w:val="auto"/>
        </w:rPr>
        <w:t xml:space="preserve"> (</w:t>
      </w:r>
      <w:proofErr w:type="spellStart"/>
      <w:r w:rsidRPr="006529BB">
        <w:rPr>
          <w:rFonts w:ascii="Bahnschrift Light SemiCondensed" w:eastAsia="Arial Unicode MS" w:hAnsi="Bahnschrift Light SemiCondensed" w:cs="Arial Unicode MS"/>
          <w:b w:val="0"/>
          <w:color w:val="auto"/>
        </w:rPr>
        <w:t>event_time</w:t>
      </w:r>
      <w:proofErr w:type="spellEnd"/>
      <w:r w:rsidRPr="006529BB">
        <w:rPr>
          <w:rFonts w:ascii="Bahnschrift Light SemiCondensed" w:eastAsia="Arial Unicode MS" w:hAnsi="Bahnschrift Light SemiCondensed" w:cs="Arial Unicode MS"/>
          <w:b w:val="0"/>
          <w:color w:val="auto"/>
        </w:rPr>
        <w:t xml:space="preserve"> timestamp, </w:t>
      </w:r>
      <w:proofErr w:type="spellStart"/>
      <w:r w:rsidRPr="006529BB">
        <w:rPr>
          <w:rFonts w:ascii="Bahnschrift Light SemiCondensed" w:eastAsia="Arial Unicode MS" w:hAnsi="Bahnschrift Light SemiCondensed" w:cs="Arial Unicode MS"/>
          <w:b w:val="0"/>
          <w:color w:val="auto"/>
        </w:rPr>
        <w:t>event_type</w:t>
      </w:r>
      <w:proofErr w:type="spellEnd"/>
      <w:r w:rsidRPr="006529BB">
        <w:rPr>
          <w:rFonts w:ascii="Bahnschrift Light SemiCondensed" w:eastAsia="Arial Unicode MS" w:hAnsi="Bahnschrift Light SemiCondensed" w:cs="Arial Unicode MS"/>
          <w:b w:val="0"/>
          <w:color w:val="auto"/>
        </w:rPr>
        <w:t xml:space="preserve"> string, </w:t>
      </w:r>
      <w:proofErr w:type="spellStart"/>
      <w:r w:rsidRPr="006529BB">
        <w:rPr>
          <w:rFonts w:ascii="Bahnschrift Light SemiCondensed" w:eastAsia="Arial Unicode MS" w:hAnsi="Bahnschrift Light SemiCondensed" w:cs="Arial Unicode MS"/>
          <w:b w:val="0"/>
          <w:color w:val="auto"/>
        </w:rPr>
        <w:t>product_id</w:t>
      </w:r>
      <w:proofErr w:type="spellEnd"/>
      <w:r w:rsidRPr="006529BB">
        <w:rPr>
          <w:rFonts w:ascii="Bahnschrift Light SemiCondensed" w:eastAsia="Arial Unicode MS" w:hAnsi="Bahnschrift Light SemiCondensed" w:cs="Arial Unicode MS"/>
          <w:b w:val="0"/>
          <w:color w:val="auto"/>
        </w:rPr>
        <w:t xml:space="preserve"> string, </w:t>
      </w:r>
      <w:proofErr w:type="spellStart"/>
      <w:r w:rsidRPr="006529BB">
        <w:rPr>
          <w:rFonts w:ascii="Bahnschrift Light SemiCondensed" w:eastAsia="Arial Unicode MS" w:hAnsi="Bahnschrift Light SemiCondensed" w:cs="Arial Unicode MS"/>
          <w:b w:val="0"/>
          <w:color w:val="auto"/>
        </w:rPr>
        <w:t>category_id</w:t>
      </w:r>
      <w:proofErr w:type="spellEnd"/>
      <w:r w:rsidRPr="006529BB">
        <w:rPr>
          <w:rFonts w:ascii="Bahnschrift Light SemiCondensed" w:eastAsia="Arial Unicode MS" w:hAnsi="Bahnschrift Light SemiCondensed" w:cs="Arial Unicode MS"/>
          <w:b w:val="0"/>
          <w:color w:val="auto"/>
        </w:rPr>
        <w:t xml:space="preserve"> string, </w:t>
      </w:r>
      <w:proofErr w:type="spellStart"/>
      <w:r w:rsidRPr="006529BB">
        <w:rPr>
          <w:rFonts w:ascii="Bahnschrift Light SemiCondensed" w:eastAsia="Arial Unicode MS" w:hAnsi="Bahnschrift Light SemiCondensed" w:cs="Arial Unicode MS"/>
          <w:b w:val="0"/>
          <w:color w:val="auto"/>
        </w:rPr>
        <w:t>category_code</w:t>
      </w:r>
      <w:proofErr w:type="spellEnd"/>
      <w:r w:rsidRPr="006529BB">
        <w:rPr>
          <w:rFonts w:ascii="Bahnschrift Light SemiCondensed" w:eastAsia="Arial Unicode MS" w:hAnsi="Bahnschrift Light SemiCondensed" w:cs="Arial Unicode MS"/>
          <w:b w:val="0"/>
          <w:color w:val="auto"/>
        </w:rPr>
        <w:t xml:space="preserve"> string, brand string, price float, </w:t>
      </w:r>
      <w:proofErr w:type="spellStart"/>
      <w:r w:rsidRPr="006529BB">
        <w:rPr>
          <w:rFonts w:ascii="Bahnschrift Light SemiCondensed" w:eastAsia="Arial Unicode MS" w:hAnsi="Bahnschrift Light SemiCondensed" w:cs="Arial Unicode MS"/>
          <w:b w:val="0"/>
          <w:color w:val="auto"/>
        </w:rPr>
        <w:t>user_id</w:t>
      </w:r>
      <w:proofErr w:type="spellEnd"/>
      <w:r w:rsidRPr="006529BB">
        <w:rPr>
          <w:rFonts w:ascii="Bahnschrift Light SemiCondensed" w:eastAsia="Arial Unicode MS" w:hAnsi="Bahnschrift Light SemiCondensed" w:cs="Arial Unicode MS"/>
          <w:b w:val="0"/>
          <w:color w:val="auto"/>
        </w:rPr>
        <w:t xml:space="preserve"> </w:t>
      </w:r>
      <w:proofErr w:type="spellStart"/>
      <w:r w:rsidRPr="006529BB">
        <w:rPr>
          <w:rFonts w:ascii="Bahnschrift Light SemiCondensed" w:eastAsia="Arial Unicode MS" w:hAnsi="Bahnschrift Light SemiCondensed" w:cs="Arial Unicode MS"/>
          <w:b w:val="0"/>
          <w:color w:val="auto"/>
        </w:rPr>
        <w:t>bigint</w:t>
      </w:r>
      <w:proofErr w:type="spellEnd"/>
      <w:r w:rsidRPr="006529BB">
        <w:rPr>
          <w:rFonts w:ascii="Bahnschrift Light SemiCondensed" w:eastAsia="Arial Unicode MS" w:hAnsi="Bahnschrift Light SemiCondensed" w:cs="Arial Unicode MS"/>
          <w:b w:val="0"/>
          <w:color w:val="auto"/>
        </w:rPr>
        <w:t xml:space="preserve">, </w:t>
      </w:r>
      <w:proofErr w:type="spellStart"/>
      <w:r w:rsidRPr="006529BB">
        <w:rPr>
          <w:rFonts w:ascii="Bahnschrift Light SemiCondensed" w:eastAsia="Arial Unicode MS" w:hAnsi="Bahnschrift Light SemiCondensed" w:cs="Arial Unicode MS"/>
          <w:b w:val="0"/>
          <w:color w:val="auto"/>
        </w:rPr>
        <w:t>user_session</w:t>
      </w:r>
      <w:proofErr w:type="spellEnd"/>
      <w:r w:rsidRPr="006529BB">
        <w:rPr>
          <w:rFonts w:ascii="Bahnschrift Light SemiCondensed" w:eastAsia="Arial Unicode MS" w:hAnsi="Bahnschrift Light SemiCondensed" w:cs="Arial Unicode MS"/>
          <w:b w:val="0"/>
          <w:color w:val="auto"/>
        </w:rPr>
        <w:t xml:space="preserve"> string) ROW FORMAT SERDE 'org.apache.h</w:t>
      </w:r>
      <w:r>
        <w:rPr>
          <w:rFonts w:ascii="Bahnschrift Light SemiCondensed" w:eastAsia="Arial Unicode MS" w:hAnsi="Bahnschrift Light SemiCondensed" w:cs="Arial Unicode MS"/>
          <w:b w:val="0"/>
          <w:color w:val="auto"/>
        </w:rPr>
        <w:t>adoop.hive.serde2.OpenCSVSerde'</w:t>
      </w:r>
    </w:p>
    <w:p w:rsidR="006529BB" w:rsidRDefault="006529BB" w:rsidP="006529BB">
      <w:pPr>
        <w:jc w:val="both"/>
        <w:rPr>
          <w:rFonts w:ascii="Bahnschrift Light SemiCondensed" w:eastAsia="Arial Unicode MS" w:hAnsi="Bahnschrift Light SemiCondensed" w:cs="Arial Unicode MS"/>
          <w:b w:val="0"/>
          <w:color w:val="auto"/>
        </w:rPr>
      </w:pPr>
      <w:r w:rsidRPr="006529BB">
        <w:rPr>
          <w:rFonts w:ascii="Bahnschrift Light SemiCondensed" w:eastAsia="Arial Unicode MS" w:hAnsi="Bahnschrift Light SemiCondensed" w:cs="Arial Unicode MS"/>
          <w:b w:val="0"/>
          <w:color w:val="auto"/>
        </w:rPr>
        <w:t xml:space="preserve">STORED AS TEXTFILE </w:t>
      </w:r>
      <w:r>
        <w:rPr>
          <w:rFonts w:ascii="Bahnschrift Light SemiCondensed" w:eastAsia="Arial Unicode MS" w:hAnsi="Bahnschrift Light SemiCondensed" w:cs="Arial Unicode MS"/>
          <w:b w:val="0"/>
          <w:color w:val="auto"/>
        </w:rPr>
        <w:t>LOCATION '/user/</w:t>
      </w:r>
      <w:proofErr w:type="spellStart"/>
      <w:r>
        <w:rPr>
          <w:rFonts w:ascii="Bahnschrift Light SemiCondensed" w:eastAsia="Arial Unicode MS" w:hAnsi="Bahnschrift Light SemiCondensed" w:cs="Arial Unicode MS"/>
          <w:b w:val="0"/>
          <w:color w:val="auto"/>
        </w:rPr>
        <w:t>hivecasestudy</w:t>
      </w:r>
      <w:proofErr w:type="spellEnd"/>
      <w:r>
        <w:rPr>
          <w:rFonts w:ascii="Bahnschrift Light SemiCondensed" w:eastAsia="Arial Unicode MS" w:hAnsi="Bahnschrift Light SemiCondensed" w:cs="Arial Unicode MS"/>
          <w:b w:val="0"/>
          <w:color w:val="auto"/>
        </w:rPr>
        <w:t>/'</w:t>
      </w:r>
    </w:p>
    <w:p w:rsidR="006529BB" w:rsidRDefault="006529BB" w:rsidP="006529BB">
      <w:pPr>
        <w:jc w:val="both"/>
        <w:rPr>
          <w:rFonts w:ascii="Bahnschrift Light SemiCondensed" w:eastAsia="Arial Unicode MS" w:hAnsi="Bahnschrift Light SemiCondensed" w:cs="Arial Unicode MS"/>
          <w:b w:val="0"/>
          <w:color w:val="auto"/>
        </w:rPr>
      </w:pPr>
      <w:r w:rsidRPr="006529BB">
        <w:rPr>
          <w:rFonts w:ascii="Bahnschrift Light SemiCondensed" w:eastAsia="Arial Unicode MS" w:hAnsi="Bahnschrift Light SemiCondensed" w:cs="Arial Unicode MS"/>
          <w:b w:val="0"/>
          <w:color w:val="auto"/>
        </w:rPr>
        <w:t>TBLPROPERTIES ("</w:t>
      </w:r>
      <w:proofErr w:type="spellStart"/>
      <w:r w:rsidRPr="006529BB">
        <w:rPr>
          <w:rFonts w:ascii="Bahnschrift Light SemiCondensed" w:eastAsia="Arial Unicode MS" w:hAnsi="Bahnschrift Light SemiCondensed" w:cs="Arial Unicode MS"/>
          <w:b w:val="0"/>
          <w:color w:val="auto"/>
        </w:rPr>
        <w:t>skip.header.line.count</w:t>
      </w:r>
      <w:proofErr w:type="spellEnd"/>
      <w:r w:rsidRPr="006529BB">
        <w:rPr>
          <w:rFonts w:ascii="Bahnschrift Light SemiCondensed" w:eastAsia="Arial Unicode MS" w:hAnsi="Bahnschrift Light SemiCondensed" w:cs="Arial Unicode MS"/>
          <w:b w:val="0"/>
          <w:color w:val="auto"/>
        </w:rPr>
        <w:t>"="1");</w:t>
      </w:r>
    </w:p>
    <w:p w:rsidR="006529BB" w:rsidRPr="00D74571" w:rsidRDefault="006529BB" w:rsidP="006529BB">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6529BB" w:rsidRPr="006529BB" w:rsidTr="00FC773A">
        <w:tc>
          <w:tcPr>
            <w:tcW w:w="9926" w:type="dxa"/>
            <w:tcBorders>
              <w:top w:val="nil"/>
              <w:left w:val="nil"/>
              <w:bottom w:val="nil"/>
              <w:right w:val="nil"/>
            </w:tcBorders>
            <w:shd w:val="clear" w:color="auto" w:fill="E7E6E6" w:themeFill="background2"/>
          </w:tcPr>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hive&gt; CREATE EXTERNAL TABLE IF NOT EXISTS </w:t>
            </w:r>
            <w:proofErr w:type="spellStart"/>
            <w:r w:rsidRPr="006529BB">
              <w:rPr>
                <w:rFonts w:ascii="Lucida Console" w:eastAsia="Arial Unicode MS" w:hAnsi="Lucida Console" w:cs="Arial Unicode MS"/>
                <w:b w:val="0"/>
                <w:color w:val="auto"/>
                <w:sz w:val="24"/>
              </w:rPr>
              <w:t>cosmeticdata</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event_time</w:t>
            </w:r>
            <w:proofErr w:type="spellEnd"/>
            <w:r w:rsidRPr="006529BB">
              <w:rPr>
                <w:rFonts w:ascii="Lucida Console" w:eastAsia="Arial Unicode MS" w:hAnsi="Lucida Console" w:cs="Arial Unicode MS"/>
                <w:b w:val="0"/>
                <w:color w:val="auto"/>
                <w:sz w:val="24"/>
              </w:rPr>
              <w:t xml:space="preserve"> timestamp, </w:t>
            </w:r>
            <w:proofErr w:type="spellStart"/>
            <w:r w:rsidRPr="006529BB">
              <w:rPr>
                <w:rFonts w:ascii="Lucida Console" w:eastAsia="Arial Unicode MS" w:hAnsi="Lucida Console" w:cs="Arial Unicode MS"/>
                <w:b w:val="0"/>
                <w:color w:val="auto"/>
                <w:sz w:val="24"/>
              </w:rPr>
              <w:t>event_type</w:t>
            </w:r>
            <w:proofErr w:type="spellEnd"/>
            <w:r w:rsidRPr="006529BB">
              <w:rPr>
                <w:rFonts w:ascii="Lucida Console" w:eastAsia="Arial Unicode MS" w:hAnsi="Lucida Console" w:cs="Arial Unicode MS"/>
                <w:b w:val="0"/>
                <w:color w:val="auto"/>
                <w:sz w:val="24"/>
              </w:rPr>
              <w:t xml:space="preserve"> string, </w:t>
            </w:r>
            <w:proofErr w:type="spellStart"/>
            <w:r w:rsidRPr="006529BB">
              <w:rPr>
                <w:rFonts w:ascii="Lucida Console" w:eastAsia="Arial Unicode MS" w:hAnsi="Lucida Console" w:cs="Arial Unicode MS"/>
                <w:b w:val="0"/>
                <w:color w:val="auto"/>
                <w:sz w:val="24"/>
              </w:rPr>
              <w:t>product_id</w:t>
            </w:r>
            <w:proofErr w:type="spellEnd"/>
            <w:r w:rsidRPr="006529BB">
              <w:rPr>
                <w:rFonts w:ascii="Lucida Console" w:eastAsia="Arial Unicode MS" w:hAnsi="Lucida Console" w:cs="Arial Unicode MS"/>
                <w:b w:val="0"/>
                <w:color w:val="auto"/>
                <w:sz w:val="24"/>
              </w:rPr>
              <w:t xml:space="preserve"> string, </w:t>
            </w:r>
            <w:proofErr w:type="spellStart"/>
            <w:r w:rsidRPr="006529BB">
              <w:rPr>
                <w:rFonts w:ascii="Lucida Console" w:eastAsia="Arial Unicode MS" w:hAnsi="Lucida Console" w:cs="Arial Unicode MS"/>
                <w:b w:val="0"/>
                <w:color w:val="auto"/>
                <w:sz w:val="24"/>
              </w:rPr>
              <w:t>category_id</w:t>
            </w:r>
            <w:proofErr w:type="spellEnd"/>
            <w:r w:rsidRPr="006529BB">
              <w:rPr>
                <w:rFonts w:ascii="Lucida Console" w:eastAsia="Arial Unicode MS" w:hAnsi="Lucida Console" w:cs="Arial Unicode MS"/>
                <w:b w:val="0"/>
                <w:color w:val="auto"/>
                <w:sz w:val="24"/>
              </w:rPr>
              <w:t xml:space="preserve"> string, </w:t>
            </w:r>
            <w:proofErr w:type="spellStart"/>
            <w:r w:rsidRPr="006529BB">
              <w:rPr>
                <w:rFonts w:ascii="Lucida Console" w:eastAsia="Arial Unicode MS" w:hAnsi="Lucida Console" w:cs="Arial Unicode MS"/>
                <w:b w:val="0"/>
                <w:color w:val="auto"/>
                <w:sz w:val="24"/>
              </w:rPr>
              <w:t>category_code</w:t>
            </w:r>
            <w:proofErr w:type="spellEnd"/>
            <w:r w:rsidRPr="006529BB">
              <w:rPr>
                <w:rFonts w:ascii="Lucida Console" w:eastAsia="Arial Unicode MS" w:hAnsi="Lucida Console" w:cs="Arial Unicode MS"/>
                <w:b w:val="0"/>
                <w:color w:val="auto"/>
                <w:sz w:val="24"/>
              </w:rPr>
              <w:t xml:space="preserve"> string, brand string, price float, </w:t>
            </w:r>
            <w:proofErr w:type="spellStart"/>
            <w:r w:rsidRPr="006529BB">
              <w:rPr>
                <w:rFonts w:ascii="Lucida Console" w:eastAsia="Arial Unicode MS" w:hAnsi="Lucida Console" w:cs="Arial Unicode MS"/>
                <w:b w:val="0"/>
                <w:color w:val="auto"/>
                <w:sz w:val="24"/>
              </w:rPr>
              <w:t>user_id</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bigint</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user_session</w:t>
            </w:r>
            <w:proofErr w:type="spellEnd"/>
            <w:r w:rsidRPr="006529BB">
              <w:rPr>
                <w:rFonts w:ascii="Lucida Console" w:eastAsia="Arial Unicode MS" w:hAnsi="Lucida Console" w:cs="Arial Unicode MS"/>
                <w:b w:val="0"/>
                <w:color w:val="auto"/>
                <w:sz w:val="24"/>
              </w:rPr>
              <w:t xml:space="preserve"> string) ROW FORMAT SERDE 'org.apache.hadoop.hive.serde2.OpenCSVSerde'</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    &gt; STORED AS TEXTFILE LOCATION '/user/</w:t>
            </w:r>
            <w:proofErr w:type="spellStart"/>
            <w:r w:rsidRPr="006529BB">
              <w:rPr>
                <w:rFonts w:ascii="Lucida Console" w:eastAsia="Arial Unicode MS" w:hAnsi="Lucida Console" w:cs="Arial Unicode MS"/>
                <w:b w:val="0"/>
                <w:color w:val="auto"/>
                <w:sz w:val="24"/>
              </w:rPr>
              <w:t>hivecasestudy</w:t>
            </w:r>
            <w:proofErr w:type="spellEnd"/>
            <w:r w:rsidRPr="006529BB">
              <w:rPr>
                <w:rFonts w:ascii="Lucida Console" w:eastAsia="Arial Unicode MS" w:hAnsi="Lucida Console" w:cs="Arial Unicode MS"/>
                <w:b w:val="0"/>
                <w:color w:val="auto"/>
                <w:sz w:val="24"/>
              </w:rPr>
              <w:t>/'</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    &gt; TBLPROPERTIES ("</w:t>
            </w:r>
            <w:proofErr w:type="spellStart"/>
            <w:r w:rsidRPr="006529BB">
              <w:rPr>
                <w:rFonts w:ascii="Lucida Console" w:eastAsia="Arial Unicode MS" w:hAnsi="Lucida Console" w:cs="Arial Unicode MS"/>
                <w:b w:val="0"/>
                <w:color w:val="auto"/>
                <w:sz w:val="24"/>
              </w:rPr>
              <w:t>skip.header.line.count</w:t>
            </w:r>
            <w:proofErr w:type="spellEnd"/>
            <w:r w:rsidRPr="006529BB">
              <w:rPr>
                <w:rFonts w:ascii="Lucida Console" w:eastAsia="Arial Unicode MS" w:hAnsi="Lucida Console" w:cs="Arial Unicode MS"/>
                <w:b w:val="0"/>
                <w:color w:val="auto"/>
                <w:sz w:val="24"/>
              </w:rPr>
              <w:t>"="1");</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OK</w:t>
            </w:r>
          </w:p>
          <w:p w:rsidR="006529BB" w:rsidRPr="006529BB" w:rsidRDefault="006529BB" w:rsidP="006529BB">
            <w:pPr>
              <w:rPr>
                <w:rFonts w:ascii="Lucida Console" w:eastAsia="Arial Unicode MS" w:hAnsi="Lucida Console" w:cs="Arial Unicode MS"/>
                <w:color w:val="auto"/>
                <w:sz w:val="24"/>
              </w:rPr>
            </w:pPr>
            <w:r w:rsidRPr="006529BB">
              <w:rPr>
                <w:rFonts w:ascii="Lucida Console" w:eastAsia="Arial Unicode MS" w:hAnsi="Lucida Console" w:cs="Arial Unicode MS"/>
                <w:b w:val="0"/>
                <w:color w:val="auto"/>
                <w:sz w:val="24"/>
              </w:rPr>
              <w:t>Time taken: 0.313 seconds</w:t>
            </w:r>
          </w:p>
        </w:tc>
      </w:tr>
    </w:tbl>
    <w:p w:rsidR="00FA05B3" w:rsidRPr="007B335A" w:rsidRDefault="00FA05B3" w:rsidP="00750EAB">
      <w:pPr>
        <w:rPr>
          <w:rFonts w:ascii="Bahnschrift Light SemiCondensed" w:eastAsia="Arial Unicode MS" w:hAnsi="Bahnschrift Light SemiCondensed" w:cs="Arial Unicode MS"/>
        </w:rPr>
      </w:pPr>
    </w:p>
    <w:p w:rsidR="00FA05B3" w:rsidRPr="007B335A" w:rsidRDefault="00FA05B3"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0F362445" wp14:editId="2B1A158D">
            <wp:extent cx="630936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9360" cy="1285875"/>
                    </a:xfrm>
                    <a:prstGeom prst="rect">
                      <a:avLst/>
                    </a:prstGeom>
                  </pic:spPr>
                </pic:pic>
              </a:graphicData>
            </a:graphic>
          </wp:inline>
        </w:drawing>
      </w:r>
    </w:p>
    <w:p w:rsidR="00FA05B3" w:rsidRPr="007B335A" w:rsidRDefault="00FA05B3" w:rsidP="00750EAB">
      <w:pPr>
        <w:rPr>
          <w:rFonts w:ascii="Bahnschrift Light SemiCondensed" w:eastAsia="Arial Unicode MS" w:hAnsi="Bahnschrift Light SemiCondensed" w:cs="Arial Unicode MS"/>
        </w:rPr>
      </w:pPr>
    </w:p>
    <w:p w:rsidR="006529BB" w:rsidRDefault="006529BB" w:rsidP="006529BB">
      <w:pPr>
        <w:rPr>
          <w:rFonts w:ascii="Bahnschrift Light SemiCondensed" w:eastAsia="Arial Unicode MS" w:hAnsi="Bahnschrift Light SemiCondensed" w:cs="Arial Unicode MS"/>
          <w:color w:val="auto"/>
          <w:u w:val="single"/>
        </w:rPr>
      </w:pPr>
      <w:r w:rsidRPr="00FC5686">
        <w:rPr>
          <w:rFonts w:ascii="Bahnschrift Light SemiCondensed" w:eastAsia="Arial Unicode MS" w:hAnsi="Bahnschrift Light SemiCondensed" w:cs="Arial Unicode MS"/>
          <w:color w:val="auto"/>
          <w:u w:val="single"/>
        </w:rPr>
        <w:t>-</w:t>
      </w:r>
      <w:r>
        <w:rPr>
          <w:rFonts w:ascii="Bahnschrift Light SemiCondensed" w:eastAsia="Arial Unicode MS" w:hAnsi="Bahnschrift Light SemiCondensed" w:cs="Arial Unicode MS"/>
          <w:color w:val="auto"/>
          <w:u w:val="single"/>
        </w:rPr>
        <w:t xml:space="preserve"> Checking the table ‘</w:t>
      </w:r>
      <w:proofErr w:type="spellStart"/>
      <w:r>
        <w:rPr>
          <w:rFonts w:ascii="Bahnschrift Light SemiCondensed" w:eastAsia="Arial Unicode MS" w:hAnsi="Bahnschrift Light SemiCondensed" w:cs="Arial Unicode MS"/>
          <w:color w:val="auto"/>
          <w:u w:val="single"/>
        </w:rPr>
        <w:t>cosmeticdata</w:t>
      </w:r>
      <w:proofErr w:type="spellEnd"/>
      <w:r>
        <w:rPr>
          <w:rFonts w:ascii="Bahnschrift Light SemiCondensed" w:eastAsia="Arial Unicode MS" w:hAnsi="Bahnschrift Light SemiCondensed" w:cs="Arial Unicode MS"/>
          <w:color w:val="auto"/>
          <w:u w:val="single"/>
        </w:rPr>
        <w:t>;</w:t>
      </w:r>
    </w:p>
    <w:p w:rsidR="00FA05B3" w:rsidRDefault="00FA05B3" w:rsidP="00750EAB">
      <w:pPr>
        <w:rPr>
          <w:rFonts w:ascii="Bahnschrift Light SemiCondensed" w:eastAsia="Arial Unicode MS" w:hAnsi="Bahnschrift Light SemiCondensed" w:cs="Arial Unicode MS"/>
        </w:rPr>
      </w:pPr>
    </w:p>
    <w:p w:rsidR="006529BB" w:rsidRDefault="006529BB" w:rsidP="006529BB">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sidRPr="006529BB">
        <w:rPr>
          <w:rFonts w:ascii="Bahnschrift Light SemiCondensed" w:eastAsia="Arial Unicode MS" w:hAnsi="Bahnschrift Light SemiCondensed" w:cs="Arial Unicode MS"/>
          <w:b w:val="0"/>
          <w:color w:val="auto"/>
        </w:rPr>
        <w:t xml:space="preserve">describe </w:t>
      </w:r>
      <w:proofErr w:type="spellStart"/>
      <w:r w:rsidRPr="006529BB">
        <w:rPr>
          <w:rFonts w:ascii="Bahnschrift Light SemiCondensed" w:eastAsia="Arial Unicode MS" w:hAnsi="Bahnschrift Light SemiCondensed" w:cs="Arial Unicode MS"/>
          <w:b w:val="0"/>
          <w:color w:val="auto"/>
        </w:rPr>
        <w:t>cosmeticdata</w:t>
      </w:r>
      <w:proofErr w:type="spellEnd"/>
      <w:r w:rsidRPr="006529BB">
        <w:rPr>
          <w:rFonts w:ascii="Bahnschrift Light SemiCondensed" w:eastAsia="Arial Unicode MS" w:hAnsi="Bahnschrift Light SemiCondensed" w:cs="Arial Unicode MS"/>
          <w:b w:val="0"/>
          <w:color w:val="auto"/>
        </w:rPr>
        <w:t>;</w:t>
      </w:r>
    </w:p>
    <w:p w:rsidR="006529BB" w:rsidRPr="00D74571" w:rsidRDefault="006529BB" w:rsidP="006529BB">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6529BB" w:rsidRPr="006529BB" w:rsidTr="00FC773A">
        <w:tc>
          <w:tcPr>
            <w:tcW w:w="9926" w:type="dxa"/>
            <w:tcBorders>
              <w:top w:val="nil"/>
              <w:left w:val="nil"/>
              <w:bottom w:val="nil"/>
              <w:right w:val="nil"/>
            </w:tcBorders>
            <w:shd w:val="clear" w:color="auto" w:fill="E7E6E6" w:themeFill="background2"/>
          </w:tcPr>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hive&gt; describe </w:t>
            </w:r>
            <w:proofErr w:type="spellStart"/>
            <w:r w:rsidRPr="006529BB">
              <w:rPr>
                <w:rFonts w:ascii="Lucida Console" w:eastAsia="Arial Unicode MS" w:hAnsi="Lucida Console" w:cs="Arial Unicode MS"/>
                <w:b w:val="0"/>
                <w:color w:val="auto"/>
                <w:sz w:val="24"/>
              </w:rPr>
              <w:t>cosmeticdata</w:t>
            </w:r>
            <w:proofErr w:type="spellEnd"/>
            <w:r w:rsidRPr="006529BB">
              <w:rPr>
                <w:rFonts w:ascii="Lucida Console" w:eastAsia="Arial Unicode MS" w:hAnsi="Lucida Console" w:cs="Arial Unicode MS"/>
                <w:b w:val="0"/>
                <w:color w:val="auto"/>
                <w:sz w:val="24"/>
              </w:rPr>
              <w:t>;</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OK</w:t>
            </w:r>
          </w:p>
          <w:p w:rsidR="006529BB" w:rsidRPr="006529BB" w:rsidRDefault="006529BB" w:rsidP="006529BB">
            <w:pPr>
              <w:rPr>
                <w:rFonts w:ascii="Lucida Console" w:eastAsia="Arial Unicode MS" w:hAnsi="Lucida Console" w:cs="Arial Unicode MS"/>
                <w:b w:val="0"/>
                <w:color w:val="auto"/>
                <w:sz w:val="24"/>
              </w:rPr>
            </w:pPr>
            <w:proofErr w:type="spellStart"/>
            <w:r w:rsidRPr="006529BB">
              <w:rPr>
                <w:rFonts w:ascii="Lucida Console" w:eastAsia="Arial Unicode MS" w:hAnsi="Lucida Console" w:cs="Arial Unicode MS"/>
                <w:b w:val="0"/>
                <w:color w:val="auto"/>
                <w:sz w:val="24"/>
              </w:rPr>
              <w:t>event_time</w:t>
            </w:r>
            <w:proofErr w:type="spellEnd"/>
            <w:r w:rsidRPr="006529BB">
              <w:rPr>
                <w:rFonts w:ascii="Lucida Console" w:eastAsia="Arial Unicode MS" w:hAnsi="Lucida Console" w:cs="Arial Unicode MS"/>
                <w:b w:val="0"/>
                <w:color w:val="auto"/>
                <w:sz w:val="24"/>
              </w:rPr>
              <w:t xml:space="preserve">              string                  from </w:t>
            </w:r>
            <w:proofErr w:type="spellStart"/>
            <w:r w:rsidRPr="006529BB">
              <w:rPr>
                <w:rFonts w:ascii="Lucida Console" w:eastAsia="Arial Unicode MS" w:hAnsi="Lucida Console" w:cs="Arial Unicode MS"/>
                <w:b w:val="0"/>
                <w:color w:val="auto"/>
                <w:sz w:val="24"/>
              </w:rPr>
              <w:t>deserializer</w:t>
            </w:r>
            <w:proofErr w:type="spellEnd"/>
          </w:p>
          <w:p w:rsidR="006529BB" w:rsidRPr="006529BB" w:rsidRDefault="006529BB" w:rsidP="006529BB">
            <w:pPr>
              <w:rPr>
                <w:rFonts w:ascii="Lucida Console" w:eastAsia="Arial Unicode MS" w:hAnsi="Lucida Console" w:cs="Arial Unicode MS"/>
                <w:b w:val="0"/>
                <w:color w:val="auto"/>
                <w:sz w:val="24"/>
              </w:rPr>
            </w:pPr>
            <w:proofErr w:type="spellStart"/>
            <w:r w:rsidRPr="006529BB">
              <w:rPr>
                <w:rFonts w:ascii="Lucida Console" w:eastAsia="Arial Unicode MS" w:hAnsi="Lucida Console" w:cs="Arial Unicode MS"/>
                <w:b w:val="0"/>
                <w:color w:val="auto"/>
                <w:sz w:val="24"/>
              </w:rPr>
              <w:t>event_type</w:t>
            </w:r>
            <w:proofErr w:type="spellEnd"/>
            <w:r w:rsidRPr="006529BB">
              <w:rPr>
                <w:rFonts w:ascii="Lucida Console" w:eastAsia="Arial Unicode MS" w:hAnsi="Lucida Console" w:cs="Arial Unicode MS"/>
                <w:b w:val="0"/>
                <w:color w:val="auto"/>
                <w:sz w:val="24"/>
              </w:rPr>
              <w:t xml:space="preserve">              string                  from </w:t>
            </w:r>
            <w:proofErr w:type="spellStart"/>
            <w:r w:rsidRPr="006529BB">
              <w:rPr>
                <w:rFonts w:ascii="Lucida Console" w:eastAsia="Arial Unicode MS" w:hAnsi="Lucida Console" w:cs="Arial Unicode MS"/>
                <w:b w:val="0"/>
                <w:color w:val="auto"/>
                <w:sz w:val="24"/>
              </w:rPr>
              <w:t>deserializer</w:t>
            </w:r>
            <w:proofErr w:type="spellEnd"/>
          </w:p>
          <w:p w:rsidR="006529BB" w:rsidRPr="006529BB" w:rsidRDefault="006529BB" w:rsidP="006529BB">
            <w:pPr>
              <w:rPr>
                <w:rFonts w:ascii="Lucida Console" w:eastAsia="Arial Unicode MS" w:hAnsi="Lucida Console" w:cs="Arial Unicode MS"/>
                <w:b w:val="0"/>
                <w:color w:val="auto"/>
                <w:sz w:val="24"/>
              </w:rPr>
            </w:pPr>
            <w:proofErr w:type="spellStart"/>
            <w:r w:rsidRPr="006529BB">
              <w:rPr>
                <w:rFonts w:ascii="Lucida Console" w:eastAsia="Arial Unicode MS" w:hAnsi="Lucida Console" w:cs="Arial Unicode MS"/>
                <w:b w:val="0"/>
                <w:color w:val="auto"/>
                <w:sz w:val="24"/>
              </w:rPr>
              <w:t>product_id</w:t>
            </w:r>
            <w:proofErr w:type="spellEnd"/>
            <w:r w:rsidRPr="006529BB">
              <w:rPr>
                <w:rFonts w:ascii="Lucida Console" w:eastAsia="Arial Unicode MS" w:hAnsi="Lucida Console" w:cs="Arial Unicode MS"/>
                <w:b w:val="0"/>
                <w:color w:val="auto"/>
                <w:sz w:val="24"/>
              </w:rPr>
              <w:t xml:space="preserve">              string                  from </w:t>
            </w:r>
            <w:proofErr w:type="spellStart"/>
            <w:r w:rsidRPr="006529BB">
              <w:rPr>
                <w:rFonts w:ascii="Lucida Console" w:eastAsia="Arial Unicode MS" w:hAnsi="Lucida Console" w:cs="Arial Unicode MS"/>
                <w:b w:val="0"/>
                <w:color w:val="auto"/>
                <w:sz w:val="24"/>
              </w:rPr>
              <w:t>deserializer</w:t>
            </w:r>
            <w:proofErr w:type="spellEnd"/>
          </w:p>
          <w:p w:rsidR="006529BB" w:rsidRPr="006529BB" w:rsidRDefault="006529BB" w:rsidP="006529BB">
            <w:pPr>
              <w:rPr>
                <w:rFonts w:ascii="Lucida Console" w:eastAsia="Arial Unicode MS" w:hAnsi="Lucida Console" w:cs="Arial Unicode MS"/>
                <w:b w:val="0"/>
                <w:color w:val="auto"/>
                <w:sz w:val="24"/>
              </w:rPr>
            </w:pPr>
            <w:proofErr w:type="spellStart"/>
            <w:r w:rsidRPr="006529BB">
              <w:rPr>
                <w:rFonts w:ascii="Lucida Console" w:eastAsia="Arial Unicode MS" w:hAnsi="Lucida Console" w:cs="Arial Unicode MS"/>
                <w:b w:val="0"/>
                <w:color w:val="auto"/>
                <w:sz w:val="24"/>
              </w:rPr>
              <w:t>category_id</w:t>
            </w:r>
            <w:proofErr w:type="spellEnd"/>
            <w:r w:rsidRPr="006529BB">
              <w:rPr>
                <w:rFonts w:ascii="Lucida Console" w:eastAsia="Arial Unicode MS" w:hAnsi="Lucida Console" w:cs="Arial Unicode MS"/>
                <w:b w:val="0"/>
                <w:color w:val="auto"/>
                <w:sz w:val="24"/>
              </w:rPr>
              <w:t xml:space="preserve">             string                  from </w:t>
            </w:r>
            <w:proofErr w:type="spellStart"/>
            <w:r w:rsidRPr="006529BB">
              <w:rPr>
                <w:rFonts w:ascii="Lucida Console" w:eastAsia="Arial Unicode MS" w:hAnsi="Lucida Console" w:cs="Arial Unicode MS"/>
                <w:b w:val="0"/>
                <w:color w:val="auto"/>
                <w:sz w:val="24"/>
              </w:rPr>
              <w:t>deserializer</w:t>
            </w:r>
            <w:proofErr w:type="spellEnd"/>
          </w:p>
          <w:p w:rsidR="006529BB" w:rsidRPr="006529BB" w:rsidRDefault="006529BB" w:rsidP="006529BB">
            <w:pPr>
              <w:rPr>
                <w:rFonts w:ascii="Lucida Console" w:eastAsia="Arial Unicode MS" w:hAnsi="Lucida Console" w:cs="Arial Unicode MS"/>
                <w:b w:val="0"/>
                <w:color w:val="auto"/>
                <w:sz w:val="24"/>
              </w:rPr>
            </w:pPr>
            <w:proofErr w:type="spellStart"/>
            <w:r w:rsidRPr="006529BB">
              <w:rPr>
                <w:rFonts w:ascii="Lucida Console" w:eastAsia="Arial Unicode MS" w:hAnsi="Lucida Console" w:cs="Arial Unicode MS"/>
                <w:b w:val="0"/>
                <w:color w:val="auto"/>
                <w:sz w:val="24"/>
              </w:rPr>
              <w:t>category_code</w:t>
            </w:r>
            <w:proofErr w:type="spellEnd"/>
            <w:r w:rsidRPr="006529BB">
              <w:rPr>
                <w:rFonts w:ascii="Lucida Console" w:eastAsia="Arial Unicode MS" w:hAnsi="Lucida Console" w:cs="Arial Unicode MS"/>
                <w:b w:val="0"/>
                <w:color w:val="auto"/>
                <w:sz w:val="24"/>
              </w:rPr>
              <w:t xml:space="preserve">           string                  from </w:t>
            </w:r>
            <w:proofErr w:type="spellStart"/>
            <w:r w:rsidRPr="006529BB">
              <w:rPr>
                <w:rFonts w:ascii="Lucida Console" w:eastAsia="Arial Unicode MS" w:hAnsi="Lucida Console" w:cs="Arial Unicode MS"/>
                <w:b w:val="0"/>
                <w:color w:val="auto"/>
                <w:sz w:val="24"/>
              </w:rPr>
              <w:t>deserializer</w:t>
            </w:r>
            <w:proofErr w:type="spellEnd"/>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brand                   string                  from </w:t>
            </w:r>
            <w:proofErr w:type="spellStart"/>
            <w:r w:rsidRPr="006529BB">
              <w:rPr>
                <w:rFonts w:ascii="Lucida Console" w:eastAsia="Arial Unicode MS" w:hAnsi="Lucida Console" w:cs="Arial Unicode MS"/>
                <w:b w:val="0"/>
                <w:color w:val="auto"/>
                <w:sz w:val="24"/>
              </w:rPr>
              <w:t>deserializer</w:t>
            </w:r>
            <w:proofErr w:type="spellEnd"/>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price                   string                  from </w:t>
            </w:r>
            <w:proofErr w:type="spellStart"/>
            <w:r w:rsidRPr="006529BB">
              <w:rPr>
                <w:rFonts w:ascii="Lucida Console" w:eastAsia="Arial Unicode MS" w:hAnsi="Lucida Console" w:cs="Arial Unicode MS"/>
                <w:b w:val="0"/>
                <w:color w:val="auto"/>
                <w:sz w:val="24"/>
              </w:rPr>
              <w:t>deserializer</w:t>
            </w:r>
            <w:proofErr w:type="spellEnd"/>
          </w:p>
          <w:p w:rsidR="006529BB" w:rsidRPr="006529BB" w:rsidRDefault="006529BB" w:rsidP="006529BB">
            <w:pPr>
              <w:rPr>
                <w:rFonts w:ascii="Lucida Console" w:eastAsia="Arial Unicode MS" w:hAnsi="Lucida Console" w:cs="Arial Unicode MS"/>
                <w:b w:val="0"/>
                <w:color w:val="auto"/>
                <w:sz w:val="24"/>
              </w:rPr>
            </w:pPr>
            <w:proofErr w:type="spellStart"/>
            <w:r w:rsidRPr="006529BB">
              <w:rPr>
                <w:rFonts w:ascii="Lucida Console" w:eastAsia="Arial Unicode MS" w:hAnsi="Lucida Console" w:cs="Arial Unicode MS"/>
                <w:b w:val="0"/>
                <w:color w:val="auto"/>
                <w:sz w:val="24"/>
              </w:rPr>
              <w:t>user_id</w:t>
            </w:r>
            <w:proofErr w:type="spellEnd"/>
            <w:r w:rsidRPr="006529BB">
              <w:rPr>
                <w:rFonts w:ascii="Lucida Console" w:eastAsia="Arial Unicode MS" w:hAnsi="Lucida Console" w:cs="Arial Unicode MS"/>
                <w:b w:val="0"/>
                <w:color w:val="auto"/>
                <w:sz w:val="24"/>
              </w:rPr>
              <w:t xml:space="preserve">                 string                  from </w:t>
            </w:r>
            <w:proofErr w:type="spellStart"/>
            <w:r w:rsidRPr="006529BB">
              <w:rPr>
                <w:rFonts w:ascii="Lucida Console" w:eastAsia="Arial Unicode MS" w:hAnsi="Lucida Console" w:cs="Arial Unicode MS"/>
                <w:b w:val="0"/>
                <w:color w:val="auto"/>
                <w:sz w:val="24"/>
              </w:rPr>
              <w:t>deserializer</w:t>
            </w:r>
            <w:proofErr w:type="spellEnd"/>
          </w:p>
          <w:p w:rsidR="006529BB" w:rsidRPr="006529BB" w:rsidRDefault="006529BB" w:rsidP="006529BB">
            <w:pPr>
              <w:rPr>
                <w:rFonts w:ascii="Lucida Console" w:eastAsia="Arial Unicode MS" w:hAnsi="Lucida Console" w:cs="Arial Unicode MS"/>
                <w:b w:val="0"/>
                <w:color w:val="auto"/>
                <w:sz w:val="24"/>
              </w:rPr>
            </w:pPr>
            <w:proofErr w:type="spellStart"/>
            <w:r w:rsidRPr="006529BB">
              <w:rPr>
                <w:rFonts w:ascii="Lucida Console" w:eastAsia="Arial Unicode MS" w:hAnsi="Lucida Console" w:cs="Arial Unicode MS"/>
                <w:b w:val="0"/>
                <w:color w:val="auto"/>
                <w:sz w:val="24"/>
              </w:rPr>
              <w:t>user_session</w:t>
            </w:r>
            <w:proofErr w:type="spellEnd"/>
            <w:r w:rsidRPr="006529BB">
              <w:rPr>
                <w:rFonts w:ascii="Lucida Console" w:eastAsia="Arial Unicode MS" w:hAnsi="Lucida Console" w:cs="Arial Unicode MS"/>
                <w:b w:val="0"/>
                <w:color w:val="auto"/>
                <w:sz w:val="24"/>
              </w:rPr>
              <w:t xml:space="preserve">            string                  from </w:t>
            </w:r>
            <w:proofErr w:type="spellStart"/>
            <w:r w:rsidRPr="006529BB">
              <w:rPr>
                <w:rFonts w:ascii="Lucida Console" w:eastAsia="Arial Unicode MS" w:hAnsi="Lucida Console" w:cs="Arial Unicode MS"/>
                <w:b w:val="0"/>
                <w:color w:val="auto"/>
                <w:sz w:val="24"/>
              </w:rPr>
              <w:t>deserializer</w:t>
            </w:r>
            <w:proofErr w:type="spellEnd"/>
          </w:p>
          <w:p w:rsidR="006529BB" w:rsidRPr="006529BB" w:rsidRDefault="006529BB" w:rsidP="006529BB">
            <w:pPr>
              <w:rPr>
                <w:rFonts w:ascii="Lucida Console" w:eastAsia="Arial Unicode MS" w:hAnsi="Lucida Console" w:cs="Arial Unicode MS"/>
                <w:color w:val="auto"/>
                <w:sz w:val="24"/>
              </w:rPr>
            </w:pPr>
            <w:r w:rsidRPr="006529BB">
              <w:rPr>
                <w:rFonts w:ascii="Lucida Console" w:eastAsia="Arial Unicode MS" w:hAnsi="Lucida Console" w:cs="Arial Unicode MS"/>
                <w:b w:val="0"/>
                <w:color w:val="auto"/>
                <w:sz w:val="24"/>
              </w:rPr>
              <w:t>Time taken: 0.221 seconds, Fetched: 9 row(s)</w:t>
            </w:r>
          </w:p>
        </w:tc>
      </w:tr>
    </w:tbl>
    <w:p w:rsidR="00FA05B3" w:rsidRPr="007B335A" w:rsidRDefault="00FA05B3"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22B99BB0" wp14:editId="45968422">
            <wp:extent cx="6309360" cy="18611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9360" cy="1861185"/>
                    </a:xfrm>
                    <a:prstGeom prst="rect">
                      <a:avLst/>
                    </a:prstGeom>
                  </pic:spPr>
                </pic:pic>
              </a:graphicData>
            </a:graphic>
          </wp:inline>
        </w:drawing>
      </w:r>
    </w:p>
    <w:p w:rsidR="00CA6EAF" w:rsidRPr="007B335A" w:rsidRDefault="00CA6EAF" w:rsidP="00750EAB">
      <w:pPr>
        <w:rPr>
          <w:rFonts w:ascii="Bahnschrift Light SemiCondensed" w:eastAsia="Arial Unicode MS" w:hAnsi="Bahnschrift Light SemiCondensed" w:cs="Arial Unicode MS"/>
        </w:rPr>
      </w:pPr>
    </w:p>
    <w:p w:rsidR="00DC3BD3" w:rsidRPr="006529BB" w:rsidRDefault="006529BB" w:rsidP="006529BB">
      <w:pPr>
        <w:rPr>
          <w:rFonts w:ascii="Bahnschrift Light SemiCondensed" w:eastAsia="Arial Unicode MS" w:hAnsi="Bahnschrift Light SemiCondensed" w:cs="Arial Unicode MS"/>
        </w:rPr>
      </w:pPr>
      <w:r w:rsidRPr="006529BB">
        <w:rPr>
          <w:rFonts w:ascii="Bahnschrift Light SemiCondensed" w:eastAsia="Arial Unicode MS" w:hAnsi="Bahnschrift Light SemiCondensed" w:cs="Arial Unicode MS"/>
          <w:color w:val="auto"/>
          <w:u w:val="single"/>
        </w:rPr>
        <w:t>-</w:t>
      </w:r>
      <w:r>
        <w:rPr>
          <w:rFonts w:ascii="Bahnschrift Light SemiCondensed" w:eastAsia="Arial Unicode MS" w:hAnsi="Bahnschrift Light SemiCondensed" w:cs="Arial Unicode MS"/>
          <w:color w:val="auto"/>
          <w:u w:val="single"/>
        </w:rPr>
        <w:t xml:space="preserve"> Checking the </w:t>
      </w:r>
      <w:r w:rsidR="00510841" w:rsidRPr="006529BB">
        <w:rPr>
          <w:rFonts w:ascii="Bahnschrift Light SemiCondensed" w:eastAsia="Arial Unicode MS" w:hAnsi="Bahnschrift Light SemiCondensed" w:cs="Arial Unicode MS"/>
          <w:color w:val="auto"/>
          <w:u w:val="single"/>
        </w:rPr>
        <w:t xml:space="preserve">successful creation of table and </w:t>
      </w:r>
      <w:r>
        <w:rPr>
          <w:rFonts w:ascii="Bahnschrift Light SemiCondensed" w:eastAsia="Arial Unicode MS" w:hAnsi="Bahnschrift Light SemiCondensed" w:cs="Arial Unicode MS"/>
          <w:color w:val="auto"/>
          <w:u w:val="single"/>
        </w:rPr>
        <w:t>transfer</w:t>
      </w:r>
      <w:r w:rsidR="00510841" w:rsidRPr="006529BB">
        <w:rPr>
          <w:rFonts w:ascii="Bahnschrift Light SemiCondensed" w:eastAsia="Arial Unicode MS" w:hAnsi="Bahnschrift Light SemiCondensed" w:cs="Arial Unicode MS"/>
          <w:color w:val="auto"/>
          <w:u w:val="single"/>
        </w:rPr>
        <w:t xml:space="preserve"> of data </w:t>
      </w:r>
      <w:r>
        <w:rPr>
          <w:rFonts w:ascii="Bahnschrift Light SemiCondensed" w:eastAsia="Arial Unicode MS" w:hAnsi="Bahnschrift Light SemiCondensed" w:cs="Arial Unicode MS"/>
          <w:color w:val="auto"/>
          <w:u w:val="single"/>
        </w:rPr>
        <w:t>into the table</w:t>
      </w:r>
    </w:p>
    <w:p w:rsidR="00510841" w:rsidRDefault="00510841" w:rsidP="00750EAB">
      <w:pPr>
        <w:rPr>
          <w:rFonts w:ascii="Bahnschrift Light SemiCondensed" w:eastAsia="Arial Unicode MS" w:hAnsi="Bahnschrift Light SemiCondensed" w:cs="Arial Unicode MS"/>
        </w:rPr>
      </w:pPr>
    </w:p>
    <w:p w:rsidR="006529BB" w:rsidRDefault="006529BB" w:rsidP="006529BB">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t xml:space="preserve">SELECT * FROM </w:t>
      </w:r>
      <w:proofErr w:type="spellStart"/>
      <w:r>
        <w:rPr>
          <w:rFonts w:ascii="Bahnschrift Light SemiCondensed" w:eastAsia="Arial Unicode MS" w:hAnsi="Bahnschrift Light SemiCondensed" w:cs="Arial Unicode MS"/>
          <w:b w:val="0"/>
          <w:color w:val="auto"/>
        </w:rPr>
        <w:t>cosmeticdata</w:t>
      </w:r>
      <w:proofErr w:type="spellEnd"/>
    </w:p>
    <w:p w:rsidR="006529BB" w:rsidRDefault="006529BB" w:rsidP="006529BB">
      <w:pPr>
        <w:ind w:left="720" w:firstLine="720"/>
        <w:jc w:val="both"/>
        <w:rPr>
          <w:rFonts w:ascii="Bahnschrift Light SemiCondensed" w:eastAsia="Arial Unicode MS" w:hAnsi="Bahnschrift Light SemiCondensed" w:cs="Arial Unicode MS"/>
          <w:b w:val="0"/>
          <w:color w:val="auto"/>
        </w:rPr>
      </w:pPr>
      <w:r w:rsidRPr="006529BB">
        <w:rPr>
          <w:rFonts w:ascii="Bahnschrift Light SemiCondensed" w:eastAsia="Arial Unicode MS" w:hAnsi="Bahnschrift Light SemiCondensed" w:cs="Arial Unicode MS"/>
          <w:b w:val="0"/>
          <w:color w:val="auto"/>
        </w:rPr>
        <w:t>LIMIT 10;</w:t>
      </w:r>
    </w:p>
    <w:p w:rsidR="006529BB" w:rsidRPr="00D74571" w:rsidRDefault="006529BB" w:rsidP="006529BB">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6529BB" w:rsidRPr="006529BB" w:rsidTr="00FC773A">
        <w:tc>
          <w:tcPr>
            <w:tcW w:w="9926" w:type="dxa"/>
            <w:tcBorders>
              <w:top w:val="nil"/>
              <w:left w:val="nil"/>
              <w:bottom w:val="nil"/>
              <w:right w:val="nil"/>
            </w:tcBorders>
            <w:shd w:val="clear" w:color="auto" w:fill="E7E6E6" w:themeFill="background2"/>
          </w:tcPr>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hive&gt; SELECT * FROM </w:t>
            </w:r>
            <w:proofErr w:type="spellStart"/>
            <w:r w:rsidRPr="006529BB">
              <w:rPr>
                <w:rFonts w:ascii="Lucida Console" w:eastAsia="Arial Unicode MS" w:hAnsi="Lucida Console" w:cs="Arial Unicode MS"/>
                <w:b w:val="0"/>
                <w:color w:val="auto"/>
                <w:sz w:val="24"/>
              </w:rPr>
              <w:t>cosmeticdata</w:t>
            </w:r>
            <w:proofErr w:type="spellEnd"/>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    &gt; LIMIT 10;</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OK</w:t>
            </w:r>
          </w:p>
          <w:p w:rsidR="006529BB" w:rsidRPr="006529BB" w:rsidRDefault="006529BB" w:rsidP="006529BB">
            <w:pPr>
              <w:rPr>
                <w:rFonts w:ascii="Lucida Console" w:eastAsia="Arial Unicode MS" w:hAnsi="Lucida Console" w:cs="Arial Unicode MS"/>
                <w:b w:val="0"/>
                <w:color w:val="auto"/>
                <w:sz w:val="24"/>
              </w:rPr>
            </w:pPr>
            <w:proofErr w:type="spellStart"/>
            <w:r w:rsidRPr="006529BB">
              <w:rPr>
                <w:rFonts w:ascii="Lucida Console" w:eastAsia="Arial Unicode MS" w:hAnsi="Lucida Console" w:cs="Arial Unicode MS"/>
                <w:b w:val="0"/>
                <w:color w:val="auto"/>
                <w:sz w:val="24"/>
              </w:rPr>
              <w:t>event_time</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event_type</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product_id</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category_id</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category_code</w:t>
            </w:r>
            <w:proofErr w:type="spellEnd"/>
            <w:r w:rsidRPr="006529BB">
              <w:rPr>
                <w:rFonts w:ascii="Lucida Console" w:eastAsia="Arial Unicode MS" w:hAnsi="Lucida Console" w:cs="Arial Unicode MS"/>
                <w:b w:val="0"/>
                <w:color w:val="auto"/>
                <w:sz w:val="24"/>
              </w:rPr>
              <w:t xml:space="preserve">   brand      price   </w:t>
            </w:r>
            <w:proofErr w:type="spellStart"/>
            <w:r w:rsidRPr="006529BB">
              <w:rPr>
                <w:rFonts w:ascii="Lucida Console" w:eastAsia="Arial Unicode MS" w:hAnsi="Lucida Console" w:cs="Arial Unicode MS"/>
                <w:b w:val="0"/>
                <w:color w:val="auto"/>
                <w:sz w:val="24"/>
              </w:rPr>
              <w:t>user_id</w:t>
            </w:r>
            <w:proofErr w:type="spellEnd"/>
            <w:r w:rsidRPr="006529BB">
              <w:rPr>
                <w:rFonts w:ascii="Lucida Console" w:eastAsia="Arial Unicode MS" w:hAnsi="Lucida Console" w:cs="Arial Unicode MS"/>
                <w:b w:val="0"/>
                <w:color w:val="auto"/>
                <w:sz w:val="24"/>
              </w:rPr>
              <w:t xml:space="preserve"> </w:t>
            </w:r>
            <w:proofErr w:type="spellStart"/>
            <w:r w:rsidRPr="006529BB">
              <w:rPr>
                <w:rFonts w:ascii="Lucida Console" w:eastAsia="Arial Unicode MS" w:hAnsi="Lucida Console" w:cs="Arial Unicode MS"/>
                <w:b w:val="0"/>
                <w:color w:val="auto"/>
                <w:sz w:val="24"/>
              </w:rPr>
              <w:t>user_session</w:t>
            </w:r>
            <w:proofErr w:type="spellEnd"/>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2019-11-01 00:00:02 UTC view    5802432 1487580009286598681                     0.32       562076640       09fafd6c-6c99-46b1-834f-33527f4de241</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2019-11-01 00:00:09 UTC cart    5844397 1487580006317032337                     2.38       553329724       2067216c-31b5-455d-a1cc-af0575a34ffb</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2019-11-01 00:00:10 UTC view    5837166 1783999064103190764             </w:t>
            </w:r>
            <w:proofErr w:type="spellStart"/>
            <w:r w:rsidRPr="006529BB">
              <w:rPr>
                <w:rFonts w:ascii="Lucida Console" w:eastAsia="Arial Unicode MS" w:hAnsi="Lucida Console" w:cs="Arial Unicode MS"/>
                <w:b w:val="0"/>
                <w:color w:val="auto"/>
                <w:sz w:val="24"/>
              </w:rPr>
              <w:t>pnb</w:t>
            </w:r>
            <w:proofErr w:type="spellEnd"/>
            <w:r w:rsidRPr="006529BB">
              <w:rPr>
                <w:rFonts w:ascii="Lucida Console" w:eastAsia="Arial Unicode MS" w:hAnsi="Lucida Console" w:cs="Arial Unicode MS"/>
                <w:b w:val="0"/>
                <w:color w:val="auto"/>
                <w:sz w:val="24"/>
              </w:rPr>
              <w:t xml:space="preserve">     22.22      556138645       57ed222e-a54a-4907-9944-5a875c2d7f4f</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2019-11-01 00:00:11 UTC cart    5876812 148758001010</w:t>
            </w:r>
            <w:r w:rsidR="00D538F1">
              <w:rPr>
                <w:rFonts w:ascii="Lucida Console" w:eastAsia="Arial Unicode MS" w:hAnsi="Lucida Console" w:cs="Arial Unicode MS"/>
                <w:b w:val="0"/>
                <w:color w:val="auto"/>
                <w:sz w:val="24"/>
              </w:rPr>
              <w:t xml:space="preserve">0293687             </w:t>
            </w:r>
            <w:proofErr w:type="spellStart"/>
            <w:r w:rsidR="00D538F1">
              <w:rPr>
                <w:rFonts w:ascii="Lucida Console" w:eastAsia="Arial Unicode MS" w:hAnsi="Lucida Console" w:cs="Arial Unicode MS"/>
                <w:b w:val="0"/>
                <w:color w:val="auto"/>
                <w:sz w:val="24"/>
              </w:rPr>
              <w:t>jessnail</w:t>
            </w:r>
            <w:proofErr w:type="spellEnd"/>
            <w:r w:rsidR="00D538F1">
              <w:rPr>
                <w:rFonts w:ascii="Lucida Console" w:eastAsia="Arial Unicode MS" w:hAnsi="Lucida Console" w:cs="Arial Unicode MS"/>
                <w:b w:val="0"/>
                <w:color w:val="auto"/>
                <w:sz w:val="24"/>
              </w:rPr>
              <w:t xml:space="preserve">  3</w:t>
            </w:r>
            <w:r w:rsidRPr="006529BB">
              <w:rPr>
                <w:rFonts w:ascii="Lucida Console" w:eastAsia="Arial Unicode MS" w:hAnsi="Lucida Console" w:cs="Arial Unicode MS"/>
                <w:b w:val="0"/>
                <w:color w:val="auto"/>
                <w:sz w:val="24"/>
              </w:rPr>
              <w:t>.16     564506666       186c1951-8052-4b37-adce-dd9644b1d5f7</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2019-11-01 00:00:24 UTC </w:t>
            </w:r>
            <w:proofErr w:type="spellStart"/>
            <w:r w:rsidRPr="006529BB">
              <w:rPr>
                <w:rFonts w:ascii="Lucida Console" w:eastAsia="Arial Unicode MS" w:hAnsi="Lucida Console" w:cs="Arial Unicode MS"/>
                <w:b w:val="0"/>
                <w:color w:val="auto"/>
                <w:sz w:val="24"/>
              </w:rPr>
              <w:t>remove_from_cart</w:t>
            </w:r>
            <w:proofErr w:type="spellEnd"/>
            <w:r w:rsidRPr="006529BB">
              <w:rPr>
                <w:rFonts w:ascii="Lucida Console" w:eastAsia="Arial Unicode MS" w:hAnsi="Lucida Console" w:cs="Arial Unicode MS"/>
                <w:b w:val="0"/>
                <w:color w:val="auto"/>
                <w:sz w:val="24"/>
              </w:rPr>
              <w:t xml:space="preserve">        5826182 1487580007483048900       3.33     553329724       2067216c-31b5-455d-a1cc-af0575a34ffb</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2019-11-01 00:00:24 UTC </w:t>
            </w:r>
            <w:proofErr w:type="spellStart"/>
            <w:r w:rsidRPr="006529BB">
              <w:rPr>
                <w:rFonts w:ascii="Lucida Console" w:eastAsia="Arial Unicode MS" w:hAnsi="Lucida Console" w:cs="Arial Unicode MS"/>
                <w:b w:val="0"/>
                <w:color w:val="auto"/>
                <w:sz w:val="24"/>
              </w:rPr>
              <w:t>remove_from_cart</w:t>
            </w:r>
            <w:proofErr w:type="spellEnd"/>
            <w:r w:rsidRPr="006529BB">
              <w:rPr>
                <w:rFonts w:ascii="Lucida Console" w:eastAsia="Arial Unicode MS" w:hAnsi="Lucida Console" w:cs="Arial Unicode MS"/>
                <w:b w:val="0"/>
                <w:color w:val="auto"/>
                <w:sz w:val="24"/>
              </w:rPr>
              <w:t xml:space="preserve">        5826182 148758000748304</w:t>
            </w:r>
            <w:r w:rsidR="00D538F1">
              <w:rPr>
                <w:rFonts w:ascii="Lucida Console" w:eastAsia="Arial Unicode MS" w:hAnsi="Lucida Console" w:cs="Arial Unicode MS"/>
                <w:b w:val="0"/>
                <w:color w:val="auto"/>
                <w:sz w:val="24"/>
              </w:rPr>
              <w:t>8900       3</w:t>
            </w:r>
            <w:r w:rsidRPr="006529BB">
              <w:rPr>
                <w:rFonts w:ascii="Lucida Console" w:eastAsia="Arial Unicode MS" w:hAnsi="Lucida Console" w:cs="Arial Unicode MS"/>
                <w:b w:val="0"/>
                <w:color w:val="auto"/>
                <w:sz w:val="24"/>
              </w:rPr>
              <w:t>.33     553329724       2067216c-31b5-455d-a1cc-af0575a34ffb</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2019-11-01 00:00:25 UTC view    5856189 1487580009026551821             </w:t>
            </w:r>
            <w:proofErr w:type="spellStart"/>
            <w:r w:rsidRPr="006529BB">
              <w:rPr>
                <w:rFonts w:ascii="Lucida Console" w:eastAsia="Arial Unicode MS" w:hAnsi="Lucida Console" w:cs="Arial Unicode MS"/>
                <w:b w:val="0"/>
                <w:color w:val="auto"/>
                <w:sz w:val="24"/>
              </w:rPr>
              <w:t>runail</w:t>
            </w:r>
            <w:proofErr w:type="spellEnd"/>
            <w:r w:rsidR="00D538F1">
              <w:rPr>
                <w:rFonts w:ascii="Lucida Console" w:eastAsia="Arial Unicode MS" w:hAnsi="Lucida Console" w:cs="Arial Unicode MS"/>
                <w:b w:val="0"/>
                <w:color w:val="auto"/>
                <w:sz w:val="24"/>
              </w:rPr>
              <w:t xml:space="preserve">  15.</w:t>
            </w:r>
            <w:r w:rsidRPr="006529BB">
              <w:rPr>
                <w:rFonts w:ascii="Lucida Console" w:eastAsia="Arial Unicode MS" w:hAnsi="Lucida Console" w:cs="Arial Unicode MS"/>
                <w:b w:val="0"/>
                <w:color w:val="auto"/>
                <w:sz w:val="24"/>
              </w:rPr>
              <w:t>71      562076640       09fafd6c-6c99-46b1-834f-33527f4de241</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2019-11-01 00:00:32 UTC view    5837835 1933472286753424063                   </w:t>
            </w:r>
            <w:r w:rsidR="00D538F1">
              <w:rPr>
                <w:rFonts w:ascii="Lucida Console" w:eastAsia="Arial Unicode MS" w:hAnsi="Lucida Console" w:cs="Arial Unicode MS"/>
                <w:b w:val="0"/>
                <w:color w:val="auto"/>
                <w:sz w:val="24"/>
              </w:rPr>
              <w:t xml:space="preserve">  3.4</w:t>
            </w:r>
            <w:r w:rsidRPr="006529BB">
              <w:rPr>
                <w:rFonts w:ascii="Lucida Console" w:eastAsia="Arial Unicode MS" w:hAnsi="Lucida Console" w:cs="Arial Unicode MS"/>
                <w:b w:val="0"/>
                <w:color w:val="auto"/>
                <w:sz w:val="24"/>
              </w:rPr>
              <w:t>9       514649199       432a4e95-375c-4b40-bd36-0fc039e77580</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2019-11-01 00:00:34 UTC </w:t>
            </w:r>
            <w:proofErr w:type="spellStart"/>
            <w:r w:rsidRPr="006529BB">
              <w:rPr>
                <w:rFonts w:ascii="Lucida Console" w:eastAsia="Arial Unicode MS" w:hAnsi="Lucida Console" w:cs="Arial Unicode MS"/>
                <w:b w:val="0"/>
                <w:color w:val="auto"/>
                <w:sz w:val="24"/>
              </w:rPr>
              <w:t>remove_from_cart</w:t>
            </w:r>
            <w:proofErr w:type="spellEnd"/>
            <w:r w:rsidRPr="006529BB">
              <w:rPr>
                <w:rFonts w:ascii="Lucida Console" w:eastAsia="Arial Unicode MS" w:hAnsi="Lucida Console" w:cs="Arial Unicode MS"/>
                <w:b w:val="0"/>
                <w:color w:val="auto"/>
                <w:sz w:val="24"/>
              </w:rPr>
              <w:t xml:space="preserve">        5870838 1487580007675986893       </w:t>
            </w:r>
            <w:proofErr w:type="spellStart"/>
            <w:r w:rsidRPr="006529BB">
              <w:rPr>
                <w:rFonts w:ascii="Lucida Console" w:eastAsia="Arial Unicode MS" w:hAnsi="Lucida Console" w:cs="Arial Unicode MS"/>
                <w:b w:val="0"/>
                <w:color w:val="auto"/>
                <w:sz w:val="24"/>
              </w:rPr>
              <w:t>milv</w:t>
            </w:r>
            <w:proofErr w:type="spellEnd"/>
            <w:r w:rsidRPr="006529BB">
              <w:rPr>
                <w:rFonts w:ascii="Lucida Console" w:eastAsia="Arial Unicode MS" w:hAnsi="Lucida Console" w:cs="Arial Unicode MS"/>
                <w:b w:val="0"/>
                <w:color w:val="auto"/>
                <w:sz w:val="24"/>
              </w:rPr>
              <w:t xml:space="preserve">     0.79    429913900       2f0bff3c-252f-4fe6-afcd-5d8a6a92839a</w:t>
            </w:r>
          </w:p>
          <w:p w:rsidR="006529BB" w:rsidRPr="006529BB" w:rsidRDefault="006529BB" w:rsidP="006529BB">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2019-11-01 00:00:37 UTC view    5870803 1487580007675986893             </w:t>
            </w:r>
            <w:proofErr w:type="spellStart"/>
            <w:r w:rsidRPr="006529BB">
              <w:rPr>
                <w:rFonts w:ascii="Lucida Console" w:eastAsia="Arial Unicode MS" w:hAnsi="Lucida Console" w:cs="Arial Unicode MS"/>
                <w:b w:val="0"/>
                <w:color w:val="auto"/>
                <w:sz w:val="24"/>
              </w:rPr>
              <w:t>milv</w:t>
            </w:r>
            <w:proofErr w:type="spellEnd"/>
            <w:r w:rsidRPr="006529BB">
              <w:rPr>
                <w:rFonts w:ascii="Lucida Console" w:eastAsia="Arial Unicode MS" w:hAnsi="Lucida Console" w:cs="Arial Unicode MS"/>
                <w:b w:val="0"/>
                <w:color w:val="auto"/>
                <w:sz w:val="24"/>
              </w:rPr>
              <w:t xml:space="preserve">  </w:t>
            </w:r>
            <w:r w:rsidR="00D538F1">
              <w:rPr>
                <w:rFonts w:ascii="Lucida Console" w:eastAsia="Arial Unicode MS" w:hAnsi="Lucida Console" w:cs="Arial Unicode MS"/>
                <w:b w:val="0"/>
                <w:color w:val="auto"/>
                <w:sz w:val="24"/>
              </w:rPr>
              <w:t xml:space="preserve">  0.7</w:t>
            </w:r>
            <w:r w:rsidRPr="006529BB">
              <w:rPr>
                <w:rFonts w:ascii="Lucida Console" w:eastAsia="Arial Unicode MS" w:hAnsi="Lucida Console" w:cs="Arial Unicode MS"/>
                <w:b w:val="0"/>
                <w:color w:val="auto"/>
                <w:sz w:val="24"/>
              </w:rPr>
              <w:t>9       429913900       2f0bff3c-252f-4fe6-afcd-5d8a6a92839a</w:t>
            </w:r>
          </w:p>
          <w:p w:rsidR="006529BB" w:rsidRPr="006529BB" w:rsidRDefault="006529BB" w:rsidP="006529BB">
            <w:pPr>
              <w:rPr>
                <w:rFonts w:ascii="Lucida Console" w:eastAsia="Arial Unicode MS" w:hAnsi="Lucida Console" w:cs="Arial Unicode MS"/>
                <w:color w:val="auto"/>
                <w:sz w:val="24"/>
              </w:rPr>
            </w:pPr>
            <w:r w:rsidRPr="006529BB">
              <w:rPr>
                <w:rFonts w:ascii="Lucida Console" w:eastAsia="Arial Unicode MS" w:hAnsi="Lucida Console" w:cs="Arial Unicode MS"/>
                <w:b w:val="0"/>
                <w:color w:val="auto"/>
                <w:sz w:val="24"/>
              </w:rPr>
              <w:t>Time taken: 1.935 seconds, Fetched: 10 row(s)</w:t>
            </w:r>
          </w:p>
        </w:tc>
      </w:tr>
    </w:tbl>
    <w:p w:rsidR="006529BB" w:rsidRPr="007B335A" w:rsidRDefault="006529BB" w:rsidP="00750EAB">
      <w:pPr>
        <w:rPr>
          <w:rFonts w:ascii="Bahnschrift Light SemiCondensed" w:eastAsia="Arial Unicode MS" w:hAnsi="Bahnschrift Light SemiCondensed" w:cs="Arial Unicode MS"/>
        </w:rPr>
      </w:pPr>
    </w:p>
    <w:p w:rsidR="00510841" w:rsidRPr="007B335A" w:rsidRDefault="00510841" w:rsidP="00750EAB">
      <w:pPr>
        <w:rPr>
          <w:rFonts w:ascii="Bahnschrift Light SemiCondensed" w:eastAsia="Arial Unicode MS" w:hAnsi="Bahnschrift Light SemiCondensed" w:cs="Arial Unicode MS"/>
        </w:rPr>
      </w:pPr>
    </w:p>
    <w:p w:rsidR="00510841" w:rsidRPr="007B335A" w:rsidRDefault="00510841"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3A57D3FC" wp14:editId="566C36E6">
            <wp:extent cx="6309360" cy="3702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360" cy="3702050"/>
                    </a:xfrm>
                    <a:prstGeom prst="rect">
                      <a:avLst/>
                    </a:prstGeom>
                  </pic:spPr>
                </pic:pic>
              </a:graphicData>
            </a:graphic>
          </wp:inline>
        </w:drawing>
      </w:r>
    </w:p>
    <w:p w:rsidR="00D23D21" w:rsidRDefault="00D23D21" w:rsidP="00750EAB">
      <w:pPr>
        <w:rPr>
          <w:rFonts w:ascii="Bahnschrift Light SemiCondensed" w:eastAsia="Arial Unicode MS" w:hAnsi="Bahnschrift Light SemiCondensed" w:cs="Arial Unicode MS"/>
        </w:rPr>
      </w:pPr>
    </w:p>
    <w:p w:rsidR="00FC5686" w:rsidRPr="00D538F1" w:rsidRDefault="00D538F1" w:rsidP="00D538F1">
      <w:pPr>
        <w:pStyle w:val="Heading2"/>
        <w:rPr>
          <w:rFonts w:ascii="Bahnschrift Light SemiCondensed" w:hAnsi="Bahnschrift Light SemiCondensed"/>
          <w:b/>
        </w:rPr>
      </w:pPr>
      <w:bookmarkStart w:id="12" w:name="_3.2_Enabling_easy"/>
      <w:bookmarkEnd w:id="12"/>
      <w:r w:rsidRPr="00D538F1">
        <w:rPr>
          <w:rFonts w:ascii="Bahnschrift Light SemiCondensed" w:hAnsi="Bahnschrift Light SemiCondensed"/>
          <w:b/>
        </w:rPr>
        <w:t>3.2 Enabling easy view-ability</w:t>
      </w:r>
    </w:p>
    <w:p w:rsidR="00B7704A" w:rsidRDefault="00B7704A" w:rsidP="00B7704A">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ab/>
        <w:t xml:space="preserve">set </w:t>
      </w:r>
      <w:proofErr w:type="spellStart"/>
      <w:r>
        <w:rPr>
          <w:rFonts w:ascii="Bahnschrift Light SemiCondensed" w:eastAsia="Arial Unicode MS" w:hAnsi="Bahnschrift Light SemiCondensed" w:cs="Arial Unicode MS"/>
          <w:b w:val="0"/>
          <w:color w:val="auto"/>
        </w:rPr>
        <w:t>hive.cli.print.header</w:t>
      </w:r>
      <w:proofErr w:type="spellEnd"/>
      <w:r>
        <w:rPr>
          <w:rFonts w:ascii="Bahnschrift Light SemiCondensed" w:eastAsia="Arial Unicode MS" w:hAnsi="Bahnschrift Light SemiCondensed" w:cs="Arial Unicode MS"/>
          <w:b w:val="0"/>
          <w:color w:val="auto"/>
        </w:rPr>
        <w:t>=True;</w:t>
      </w:r>
    </w:p>
    <w:p w:rsidR="00B7704A" w:rsidRDefault="00B7704A" w:rsidP="00B7704A">
      <w:pPr>
        <w:ind w:left="720" w:firstLine="720"/>
        <w:jc w:val="both"/>
        <w:rPr>
          <w:rFonts w:ascii="Bahnschrift Light SemiCondensed" w:eastAsia="Arial Unicode MS" w:hAnsi="Bahnschrift Light SemiCondensed" w:cs="Arial Unicode MS"/>
          <w:b w:val="0"/>
          <w:color w:val="auto"/>
        </w:rPr>
      </w:pPr>
      <w:proofErr w:type="gramStart"/>
      <w:r w:rsidRPr="00B7704A">
        <w:rPr>
          <w:rFonts w:ascii="Bahnschrift Light SemiCondensed" w:eastAsia="Arial Unicode MS" w:hAnsi="Bahnschrift Light SemiCondensed" w:cs="Arial Unicode MS"/>
          <w:b w:val="0"/>
          <w:color w:val="auto"/>
        </w:rPr>
        <w:t>set</w:t>
      </w:r>
      <w:proofErr w:type="gramEnd"/>
      <w:r w:rsidRPr="00B7704A">
        <w:rPr>
          <w:rFonts w:ascii="Bahnschrift Light SemiCondensed" w:eastAsia="Arial Unicode MS" w:hAnsi="Bahnschrift Light SemiCondensed" w:cs="Arial Unicode MS"/>
          <w:b w:val="0"/>
          <w:color w:val="auto"/>
        </w:rPr>
        <w:t xml:space="preserve"> </w:t>
      </w:r>
      <w:proofErr w:type="spellStart"/>
      <w:r w:rsidRPr="00B7704A">
        <w:rPr>
          <w:rFonts w:ascii="Bahnschrift Light SemiCondensed" w:eastAsia="Arial Unicode MS" w:hAnsi="Bahnschrift Light SemiCondensed" w:cs="Arial Unicode MS"/>
          <w:b w:val="0"/>
          <w:color w:val="auto"/>
        </w:rPr>
        <w:t>hive.resultset</w:t>
      </w:r>
      <w:r>
        <w:rPr>
          <w:rFonts w:ascii="Bahnschrift Light SemiCondensed" w:eastAsia="Arial Unicode MS" w:hAnsi="Bahnschrift Light SemiCondensed" w:cs="Arial Unicode MS"/>
          <w:b w:val="0"/>
          <w:color w:val="auto"/>
        </w:rPr>
        <w:t>.use.unique.column.names</w:t>
      </w:r>
      <w:proofErr w:type="spellEnd"/>
      <w:r>
        <w:rPr>
          <w:rFonts w:ascii="Bahnschrift Light SemiCondensed" w:eastAsia="Arial Unicode MS" w:hAnsi="Bahnschrift Light SemiCondensed" w:cs="Arial Unicode MS"/>
          <w:b w:val="0"/>
          <w:color w:val="auto"/>
        </w:rPr>
        <w:t>=false;</w:t>
      </w:r>
    </w:p>
    <w:p w:rsidR="00B7704A" w:rsidRPr="00B7704A" w:rsidRDefault="00B7704A" w:rsidP="00B7704A">
      <w:pPr>
        <w:ind w:left="720" w:firstLine="720"/>
        <w:jc w:val="both"/>
        <w:rPr>
          <w:rFonts w:ascii="Bahnschrift Light SemiCondensed" w:eastAsia="Arial Unicode MS" w:hAnsi="Bahnschrift Light SemiCondensed" w:cs="Arial Unicode MS"/>
          <w:b w:val="0"/>
          <w:color w:val="auto"/>
        </w:rPr>
      </w:pPr>
      <w:proofErr w:type="gramStart"/>
      <w:r w:rsidRPr="00B7704A">
        <w:rPr>
          <w:rFonts w:ascii="Bahnschrift Light SemiCondensed" w:eastAsia="Arial Unicode MS" w:hAnsi="Bahnschrift Light SemiCondensed" w:cs="Arial Unicode MS"/>
          <w:b w:val="0"/>
          <w:color w:val="auto"/>
        </w:rPr>
        <w:t>set</w:t>
      </w:r>
      <w:proofErr w:type="gramEnd"/>
      <w:r w:rsidRPr="00B7704A">
        <w:rPr>
          <w:rFonts w:ascii="Bahnschrift Light SemiCondensed" w:eastAsia="Arial Unicode MS" w:hAnsi="Bahnschrift Light SemiCondensed" w:cs="Arial Unicode MS"/>
          <w:b w:val="0"/>
          <w:color w:val="auto"/>
        </w:rPr>
        <w:t xml:space="preserve"> </w:t>
      </w:r>
      <w:proofErr w:type="spellStart"/>
      <w:r w:rsidRPr="00B7704A">
        <w:rPr>
          <w:rFonts w:ascii="Bahnschrift Light SemiCondensed" w:eastAsia="Arial Unicode MS" w:hAnsi="Bahnschrift Light SemiCondensed" w:cs="Arial Unicode MS"/>
          <w:b w:val="0"/>
          <w:color w:val="auto"/>
        </w:rPr>
        <w:t>hive.exec.dynamic.partition</w:t>
      </w:r>
      <w:proofErr w:type="spellEnd"/>
      <w:r w:rsidRPr="00B7704A">
        <w:rPr>
          <w:rFonts w:ascii="Bahnschrift Light SemiCondensed" w:eastAsia="Arial Unicode MS" w:hAnsi="Bahnschrift Light SemiCondensed" w:cs="Arial Unicode MS"/>
          <w:b w:val="0"/>
          <w:color w:val="auto"/>
        </w:rPr>
        <w:t>=true;</w:t>
      </w:r>
    </w:p>
    <w:p w:rsidR="00B7704A" w:rsidRDefault="00B7704A" w:rsidP="00B7704A">
      <w:pPr>
        <w:ind w:left="720" w:firstLine="720"/>
        <w:jc w:val="both"/>
        <w:rPr>
          <w:rFonts w:ascii="Bahnschrift Light SemiCondensed" w:eastAsia="Arial Unicode MS" w:hAnsi="Bahnschrift Light SemiCondensed" w:cs="Arial Unicode MS"/>
          <w:b w:val="0"/>
          <w:color w:val="auto"/>
        </w:rPr>
      </w:pPr>
      <w:proofErr w:type="gramStart"/>
      <w:r w:rsidRPr="00B7704A">
        <w:rPr>
          <w:rFonts w:ascii="Bahnschrift Light SemiCondensed" w:eastAsia="Arial Unicode MS" w:hAnsi="Bahnschrift Light SemiCondensed" w:cs="Arial Unicode MS"/>
          <w:b w:val="0"/>
          <w:color w:val="auto"/>
        </w:rPr>
        <w:t>set</w:t>
      </w:r>
      <w:proofErr w:type="gramEnd"/>
      <w:r w:rsidRPr="00B7704A">
        <w:rPr>
          <w:rFonts w:ascii="Bahnschrift Light SemiCondensed" w:eastAsia="Arial Unicode MS" w:hAnsi="Bahnschrift Light SemiCondensed" w:cs="Arial Unicode MS"/>
          <w:b w:val="0"/>
          <w:color w:val="auto"/>
        </w:rPr>
        <w:t xml:space="preserve"> </w:t>
      </w:r>
      <w:proofErr w:type="spellStart"/>
      <w:r w:rsidRPr="00B7704A">
        <w:rPr>
          <w:rFonts w:ascii="Bahnschrift Light SemiCondensed" w:eastAsia="Arial Unicode MS" w:hAnsi="Bahnschrift Light SemiCondensed" w:cs="Arial Unicode MS"/>
          <w:b w:val="0"/>
          <w:color w:val="auto"/>
        </w:rPr>
        <w:t>hive.exec.dynamic.partition.mode</w:t>
      </w:r>
      <w:proofErr w:type="spellEnd"/>
      <w:r w:rsidRPr="00B7704A">
        <w:rPr>
          <w:rFonts w:ascii="Bahnschrift Light SemiCondensed" w:eastAsia="Arial Unicode MS" w:hAnsi="Bahnschrift Light SemiCondensed" w:cs="Arial Unicode MS"/>
          <w:b w:val="0"/>
          <w:color w:val="auto"/>
        </w:rPr>
        <w:t>=</w:t>
      </w:r>
      <w:proofErr w:type="spellStart"/>
      <w:r w:rsidRPr="00B7704A">
        <w:rPr>
          <w:rFonts w:ascii="Bahnschrift Light SemiCondensed" w:eastAsia="Arial Unicode MS" w:hAnsi="Bahnschrift Light SemiCondensed" w:cs="Arial Unicode MS"/>
          <w:b w:val="0"/>
          <w:color w:val="auto"/>
        </w:rPr>
        <w:t>nonstrict</w:t>
      </w:r>
      <w:proofErr w:type="spellEnd"/>
      <w:r w:rsidRPr="00B7704A">
        <w:rPr>
          <w:rFonts w:ascii="Bahnschrift Light SemiCondensed" w:eastAsia="Arial Unicode MS" w:hAnsi="Bahnschrift Light SemiCondensed" w:cs="Arial Unicode MS"/>
          <w:b w:val="0"/>
          <w:color w:val="auto"/>
        </w:rPr>
        <w:t>;</w:t>
      </w:r>
    </w:p>
    <w:p w:rsidR="00B7704A" w:rsidRDefault="00B7704A" w:rsidP="00B7704A">
      <w:pPr>
        <w:ind w:left="720" w:firstLine="720"/>
        <w:jc w:val="both"/>
        <w:rPr>
          <w:rFonts w:ascii="Bahnschrift Light SemiCondensed" w:eastAsia="Arial Unicode MS" w:hAnsi="Bahnschrift Light SemiCondensed" w:cs="Arial Unicode MS"/>
          <w:b w:val="0"/>
          <w:color w:val="auto"/>
        </w:rPr>
      </w:pPr>
      <w:proofErr w:type="gramStart"/>
      <w:r>
        <w:rPr>
          <w:rFonts w:ascii="Bahnschrift Light SemiCondensed" w:eastAsia="Arial Unicode MS" w:hAnsi="Bahnschrift Light SemiCondensed" w:cs="Arial Unicode MS"/>
          <w:b w:val="0"/>
          <w:color w:val="auto"/>
        </w:rPr>
        <w:t>set</w:t>
      </w:r>
      <w:proofErr w:type="gramEnd"/>
      <w:r>
        <w:rPr>
          <w:rFonts w:ascii="Bahnschrift Light SemiCondensed" w:eastAsia="Arial Unicode MS" w:hAnsi="Bahnschrift Light SemiCondensed" w:cs="Arial Unicode MS"/>
          <w:b w:val="0"/>
          <w:color w:val="auto"/>
        </w:rPr>
        <w:t xml:space="preserve"> </w:t>
      </w:r>
      <w:proofErr w:type="spellStart"/>
      <w:r>
        <w:rPr>
          <w:rFonts w:ascii="Bahnschrift Light SemiCondensed" w:eastAsia="Arial Unicode MS" w:hAnsi="Bahnschrift Light SemiCondensed" w:cs="Arial Unicode MS"/>
          <w:b w:val="0"/>
          <w:color w:val="auto"/>
        </w:rPr>
        <w:t>hive.enforce.bucketing</w:t>
      </w:r>
      <w:proofErr w:type="spellEnd"/>
      <w:r>
        <w:rPr>
          <w:rFonts w:ascii="Bahnschrift Light SemiCondensed" w:eastAsia="Arial Unicode MS" w:hAnsi="Bahnschrift Light SemiCondensed" w:cs="Arial Unicode MS"/>
          <w:b w:val="0"/>
          <w:color w:val="auto"/>
        </w:rPr>
        <w:t>=true;</w:t>
      </w:r>
    </w:p>
    <w:p w:rsidR="00B7704A" w:rsidRPr="00B7704A" w:rsidRDefault="00B7704A" w:rsidP="00B7704A">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B7704A" w:rsidRPr="006529BB" w:rsidTr="00FC773A">
        <w:tc>
          <w:tcPr>
            <w:tcW w:w="9926" w:type="dxa"/>
            <w:tcBorders>
              <w:top w:val="nil"/>
              <w:left w:val="nil"/>
              <w:bottom w:val="nil"/>
              <w:right w:val="nil"/>
            </w:tcBorders>
            <w:shd w:val="clear" w:color="auto" w:fill="E7E6E6" w:themeFill="background2"/>
          </w:tcPr>
          <w:p w:rsidR="00B7704A" w:rsidRPr="00B7704A" w:rsidRDefault="00B7704A" w:rsidP="00B7704A">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hive&gt; </w:t>
            </w:r>
            <w:r w:rsidRPr="00B7704A">
              <w:rPr>
                <w:rFonts w:ascii="Lucida Console" w:eastAsia="Arial Unicode MS" w:hAnsi="Lucida Console" w:cs="Arial Unicode MS"/>
                <w:b w:val="0"/>
                <w:color w:val="auto"/>
                <w:sz w:val="24"/>
              </w:rPr>
              <w:t xml:space="preserve">set </w:t>
            </w:r>
            <w:proofErr w:type="spellStart"/>
            <w:r w:rsidRPr="00B7704A">
              <w:rPr>
                <w:rFonts w:ascii="Lucida Console" w:eastAsia="Arial Unicode MS" w:hAnsi="Lucida Console" w:cs="Arial Unicode MS"/>
                <w:b w:val="0"/>
                <w:color w:val="auto"/>
                <w:sz w:val="24"/>
              </w:rPr>
              <w:t>hive.cli.print.header</w:t>
            </w:r>
            <w:proofErr w:type="spellEnd"/>
            <w:r w:rsidRPr="00B7704A">
              <w:rPr>
                <w:rFonts w:ascii="Lucida Console" w:eastAsia="Arial Unicode MS" w:hAnsi="Lucida Console" w:cs="Arial Unicode MS"/>
                <w:b w:val="0"/>
                <w:color w:val="auto"/>
                <w:sz w:val="24"/>
              </w:rPr>
              <w:t>=True;</w:t>
            </w:r>
          </w:p>
          <w:p w:rsidR="00B7704A" w:rsidRPr="00B7704A" w:rsidRDefault="00B7704A" w:rsidP="00B7704A">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hive&gt; </w:t>
            </w:r>
            <w:r w:rsidRPr="00B7704A">
              <w:rPr>
                <w:rFonts w:ascii="Lucida Console" w:eastAsia="Arial Unicode MS" w:hAnsi="Lucida Console" w:cs="Arial Unicode MS"/>
                <w:b w:val="0"/>
                <w:color w:val="auto"/>
                <w:sz w:val="24"/>
              </w:rPr>
              <w:t xml:space="preserve">set </w:t>
            </w:r>
            <w:proofErr w:type="spellStart"/>
            <w:r w:rsidRPr="00B7704A">
              <w:rPr>
                <w:rFonts w:ascii="Lucida Console" w:eastAsia="Arial Unicode MS" w:hAnsi="Lucida Console" w:cs="Arial Unicode MS"/>
                <w:b w:val="0"/>
                <w:color w:val="auto"/>
                <w:sz w:val="24"/>
              </w:rPr>
              <w:t>hive.resultset.use.unique.column.names</w:t>
            </w:r>
            <w:proofErr w:type="spellEnd"/>
            <w:r w:rsidRPr="00B7704A">
              <w:rPr>
                <w:rFonts w:ascii="Lucida Console" w:eastAsia="Arial Unicode MS" w:hAnsi="Lucida Console" w:cs="Arial Unicode MS"/>
                <w:b w:val="0"/>
                <w:color w:val="auto"/>
                <w:sz w:val="24"/>
              </w:rPr>
              <w:t>=false;</w:t>
            </w:r>
          </w:p>
          <w:p w:rsidR="00B7704A" w:rsidRPr="00B7704A" w:rsidRDefault="00B7704A" w:rsidP="00B7704A">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hive&gt; </w:t>
            </w:r>
            <w:r w:rsidRPr="00B7704A">
              <w:rPr>
                <w:rFonts w:ascii="Lucida Console" w:eastAsia="Arial Unicode MS" w:hAnsi="Lucida Console" w:cs="Arial Unicode MS"/>
                <w:b w:val="0"/>
                <w:color w:val="auto"/>
                <w:sz w:val="24"/>
              </w:rPr>
              <w:t xml:space="preserve">set </w:t>
            </w:r>
            <w:proofErr w:type="spellStart"/>
            <w:r w:rsidRPr="00B7704A">
              <w:rPr>
                <w:rFonts w:ascii="Lucida Console" w:eastAsia="Arial Unicode MS" w:hAnsi="Lucida Console" w:cs="Arial Unicode MS"/>
                <w:b w:val="0"/>
                <w:color w:val="auto"/>
                <w:sz w:val="24"/>
              </w:rPr>
              <w:t>hive.exec.dynamic.partition</w:t>
            </w:r>
            <w:proofErr w:type="spellEnd"/>
            <w:r w:rsidRPr="00B7704A">
              <w:rPr>
                <w:rFonts w:ascii="Lucida Console" w:eastAsia="Arial Unicode MS" w:hAnsi="Lucida Console" w:cs="Arial Unicode MS"/>
                <w:b w:val="0"/>
                <w:color w:val="auto"/>
                <w:sz w:val="24"/>
              </w:rPr>
              <w:t>=true;</w:t>
            </w:r>
          </w:p>
          <w:p w:rsidR="00B7704A" w:rsidRPr="00B7704A" w:rsidRDefault="00B7704A" w:rsidP="00B7704A">
            <w:pPr>
              <w:rPr>
                <w:rFonts w:ascii="Lucida Console" w:eastAsia="Arial Unicode MS" w:hAnsi="Lucida Console" w:cs="Arial Unicode MS"/>
                <w:b w:val="0"/>
                <w:color w:val="auto"/>
                <w:sz w:val="24"/>
              </w:rPr>
            </w:pPr>
            <w:r w:rsidRPr="006529BB">
              <w:rPr>
                <w:rFonts w:ascii="Lucida Console" w:eastAsia="Arial Unicode MS" w:hAnsi="Lucida Console" w:cs="Arial Unicode MS"/>
                <w:b w:val="0"/>
                <w:color w:val="auto"/>
                <w:sz w:val="24"/>
              </w:rPr>
              <w:t xml:space="preserve">hive&gt; </w:t>
            </w:r>
            <w:r w:rsidRPr="00B7704A">
              <w:rPr>
                <w:rFonts w:ascii="Lucida Console" w:eastAsia="Arial Unicode MS" w:hAnsi="Lucida Console" w:cs="Arial Unicode MS"/>
                <w:b w:val="0"/>
                <w:color w:val="auto"/>
                <w:sz w:val="24"/>
              </w:rPr>
              <w:t xml:space="preserve">set </w:t>
            </w:r>
            <w:proofErr w:type="spellStart"/>
            <w:r w:rsidRPr="00B7704A">
              <w:rPr>
                <w:rFonts w:ascii="Lucida Console" w:eastAsia="Arial Unicode MS" w:hAnsi="Lucida Console" w:cs="Arial Unicode MS"/>
                <w:b w:val="0"/>
                <w:color w:val="auto"/>
                <w:sz w:val="24"/>
              </w:rPr>
              <w:t>hive.exec.dynamic.partition.mode</w:t>
            </w:r>
            <w:proofErr w:type="spellEnd"/>
            <w:r w:rsidRPr="00B7704A">
              <w:rPr>
                <w:rFonts w:ascii="Lucida Console" w:eastAsia="Arial Unicode MS" w:hAnsi="Lucida Console" w:cs="Arial Unicode MS"/>
                <w:b w:val="0"/>
                <w:color w:val="auto"/>
                <w:sz w:val="24"/>
              </w:rPr>
              <w:t>=</w:t>
            </w:r>
            <w:proofErr w:type="spellStart"/>
            <w:r w:rsidRPr="00B7704A">
              <w:rPr>
                <w:rFonts w:ascii="Lucida Console" w:eastAsia="Arial Unicode MS" w:hAnsi="Lucida Console" w:cs="Arial Unicode MS"/>
                <w:b w:val="0"/>
                <w:color w:val="auto"/>
                <w:sz w:val="24"/>
              </w:rPr>
              <w:t>nonstrict</w:t>
            </w:r>
            <w:proofErr w:type="spellEnd"/>
            <w:r w:rsidRPr="00B7704A">
              <w:rPr>
                <w:rFonts w:ascii="Lucida Console" w:eastAsia="Arial Unicode MS" w:hAnsi="Lucida Console" w:cs="Arial Unicode MS"/>
                <w:b w:val="0"/>
                <w:color w:val="auto"/>
                <w:sz w:val="24"/>
              </w:rPr>
              <w:t>;</w:t>
            </w:r>
          </w:p>
          <w:p w:rsidR="00B7704A" w:rsidRPr="006529BB" w:rsidRDefault="00B7704A" w:rsidP="00B7704A">
            <w:pPr>
              <w:rPr>
                <w:rFonts w:ascii="Lucida Console" w:eastAsia="Arial Unicode MS" w:hAnsi="Lucida Console" w:cs="Arial Unicode MS"/>
                <w:color w:val="auto"/>
                <w:sz w:val="24"/>
              </w:rPr>
            </w:pPr>
            <w:r w:rsidRPr="006529BB">
              <w:rPr>
                <w:rFonts w:ascii="Lucida Console" w:eastAsia="Arial Unicode MS" w:hAnsi="Lucida Console" w:cs="Arial Unicode MS"/>
                <w:b w:val="0"/>
                <w:color w:val="auto"/>
                <w:sz w:val="24"/>
              </w:rPr>
              <w:t xml:space="preserve">hive&gt; </w:t>
            </w:r>
            <w:r w:rsidRPr="00B7704A">
              <w:rPr>
                <w:rFonts w:ascii="Lucida Console" w:eastAsia="Arial Unicode MS" w:hAnsi="Lucida Console" w:cs="Arial Unicode MS"/>
                <w:b w:val="0"/>
                <w:color w:val="auto"/>
                <w:sz w:val="24"/>
              </w:rPr>
              <w:t xml:space="preserve">set </w:t>
            </w:r>
            <w:proofErr w:type="spellStart"/>
            <w:r w:rsidRPr="00B7704A">
              <w:rPr>
                <w:rFonts w:ascii="Lucida Console" w:eastAsia="Arial Unicode MS" w:hAnsi="Lucida Console" w:cs="Arial Unicode MS"/>
                <w:b w:val="0"/>
                <w:color w:val="auto"/>
                <w:sz w:val="24"/>
              </w:rPr>
              <w:t>hive.enforce.bucketing</w:t>
            </w:r>
            <w:proofErr w:type="spellEnd"/>
            <w:r w:rsidRPr="00B7704A">
              <w:rPr>
                <w:rFonts w:ascii="Lucida Console" w:eastAsia="Arial Unicode MS" w:hAnsi="Lucida Console" w:cs="Arial Unicode MS"/>
                <w:b w:val="0"/>
                <w:color w:val="auto"/>
                <w:sz w:val="24"/>
              </w:rPr>
              <w:t>=true;</w:t>
            </w:r>
          </w:p>
        </w:tc>
      </w:tr>
    </w:tbl>
    <w:p w:rsidR="00FC5686" w:rsidRPr="007B335A" w:rsidRDefault="00FC5686" w:rsidP="00FC5686">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1082F2EB" wp14:editId="0AADE14A">
            <wp:extent cx="6309360" cy="9124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9360" cy="912495"/>
                    </a:xfrm>
                    <a:prstGeom prst="rect">
                      <a:avLst/>
                    </a:prstGeom>
                  </pic:spPr>
                </pic:pic>
              </a:graphicData>
            </a:graphic>
          </wp:inline>
        </w:drawing>
      </w:r>
    </w:p>
    <w:p w:rsidR="00FC5686" w:rsidRDefault="00B7704A" w:rsidP="00750EAB">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Comment</w:t>
      </w:r>
      <w:r w:rsidRPr="00D74571">
        <w:rPr>
          <w:rFonts w:ascii="Bahnschrift Light SemiCondensed" w:eastAsia="Arial Unicode MS" w:hAnsi="Bahnschrift Light SemiCondensed" w:cs="Arial Unicode MS"/>
          <w:color w:val="auto"/>
        </w:rPr>
        <w:t>:</w:t>
      </w:r>
      <w:r>
        <w:rPr>
          <w:rFonts w:ascii="Bahnschrift Light SemiCondensed" w:eastAsia="Arial Unicode MS" w:hAnsi="Bahnschrift Light SemiCondensed" w:cs="Arial Unicode MS"/>
          <w:color w:val="auto"/>
        </w:rPr>
        <w:t xml:space="preserve"> </w:t>
      </w:r>
      <w:r w:rsidRPr="00B7704A">
        <w:rPr>
          <w:rFonts w:ascii="Bahnschrift Light SemiCondensed" w:eastAsia="Arial Unicode MS" w:hAnsi="Bahnschrift Light SemiCondensed" w:cs="Arial Unicode MS"/>
          <w:b w:val="0"/>
          <w:color w:val="auto"/>
        </w:rPr>
        <w:t>The below explanation is provided for the executed commands.</w:t>
      </w:r>
      <w:r>
        <w:rPr>
          <w:rFonts w:ascii="Bahnschrift Light SemiCondensed" w:eastAsia="Arial Unicode MS" w:hAnsi="Bahnschrift Light SemiCondensed" w:cs="Arial Unicode MS"/>
          <w:b w:val="0"/>
          <w:color w:val="auto"/>
        </w:rPr>
        <w:t xml:space="preserve"> </w:t>
      </w:r>
    </w:p>
    <w:p w:rsidR="00B7704A" w:rsidRPr="00B7704A" w:rsidRDefault="00B7704A" w:rsidP="00B7704A">
      <w:pPr>
        <w:pStyle w:val="ListParagraph"/>
        <w:numPr>
          <w:ilvl w:val="0"/>
          <w:numId w:val="16"/>
        </w:numP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b w:val="0"/>
          <w:color w:val="auto"/>
        </w:rPr>
        <w:t>To display the column header in output</w:t>
      </w:r>
    </w:p>
    <w:p w:rsidR="00B7704A" w:rsidRPr="00B7704A" w:rsidRDefault="00B7704A" w:rsidP="00B7704A">
      <w:pPr>
        <w:pStyle w:val="ListParagraph"/>
        <w:numPr>
          <w:ilvl w:val="0"/>
          <w:numId w:val="16"/>
        </w:numP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b w:val="0"/>
          <w:color w:val="auto"/>
        </w:rPr>
        <w:t>To r</w:t>
      </w:r>
      <w:r w:rsidRPr="00B7704A">
        <w:rPr>
          <w:rFonts w:ascii="Bahnschrift Light SemiCondensed" w:eastAsia="Arial Unicode MS" w:hAnsi="Bahnschrift Light SemiCondensed" w:cs="Arial Unicode MS"/>
          <w:b w:val="0"/>
          <w:color w:val="auto"/>
        </w:rPr>
        <w:t>emove table name before column name</w:t>
      </w:r>
      <w:r>
        <w:rPr>
          <w:rFonts w:ascii="Bahnschrift Light SemiCondensed" w:eastAsia="Arial Unicode MS" w:hAnsi="Bahnschrift Light SemiCondensed" w:cs="Arial Unicode MS"/>
          <w:b w:val="0"/>
          <w:color w:val="auto"/>
        </w:rPr>
        <w:t xml:space="preserve"> separated by ‘.’</w:t>
      </w:r>
    </w:p>
    <w:p w:rsidR="00B7704A" w:rsidRPr="00B7704A" w:rsidRDefault="00B7704A" w:rsidP="00B7704A">
      <w:pPr>
        <w:pStyle w:val="ListParagraph"/>
        <w:numPr>
          <w:ilvl w:val="0"/>
          <w:numId w:val="16"/>
        </w:numP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b w:val="0"/>
          <w:color w:val="auto"/>
        </w:rPr>
        <w:t>&amp; 4. To enable Dynamic partitioning</w:t>
      </w:r>
    </w:p>
    <w:p w:rsidR="00B7704A" w:rsidRPr="00B7704A" w:rsidRDefault="00B7704A" w:rsidP="00B7704A">
      <w:pPr>
        <w:ind w:left="360"/>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b w:val="0"/>
          <w:color w:val="auto"/>
        </w:rPr>
        <w:t xml:space="preserve">5. </w:t>
      </w:r>
      <w:r w:rsidRPr="00B7704A">
        <w:rPr>
          <w:rFonts w:ascii="Bahnschrift Light SemiCondensed" w:eastAsia="Arial Unicode MS" w:hAnsi="Bahnschrift Light SemiCondensed" w:cs="Arial Unicode MS"/>
          <w:b w:val="0"/>
          <w:color w:val="auto"/>
        </w:rPr>
        <w:t>To enable Bucketing</w:t>
      </w:r>
    </w:p>
    <w:p w:rsidR="00B7704A" w:rsidRDefault="00B7704A" w:rsidP="00750EAB">
      <w:pPr>
        <w:rPr>
          <w:rFonts w:ascii="Bahnschrift Light SemiCondensed" w:eastAsia="Arial Unicode MS" w:hAnsi="Bahnschrift Light SemiCondensed" w:cs="Arial Unicode MS"/>
        </w:rPr>
      </w:pPr>
    </w:p>
    <w:p w:rsidR="00B7704A" w:rsidRPr="00B7704A" w:rsidRDefault="00B7704A" w:rsidP="00B7704A">
      <w:pPr>
        <w:pStyle w:val="Heading2"/>
        <w:rPr>
          <w:rFonts w:ascii="Bahnschrift Light SemiCondensed" w:hAnsi="Bahnschrift Light SemiCondensed"/>
          <w:b/>
        </w:rPr>
      </w:pPr>
      <w:bookmarkStart w:id="13" w:name="_3.3_Optimization_of"/>
      <w:bookmarkEnd w:id="13"/>
      <w:r w:rsidRPr="00B7704A">
        <w:rPr>
          <w:rFonts w:ascii="Bahnschrift Light SemiCondensed" w:hAnsi="Bahnschrift Light SemiCondensed"/>
          <w:b/>
        </w:rPr>
        <w:t>3.3 Optimization of tables - Partitioning and Bucketing</w:t>
      </w:r>
    </w:p>
    <w:p w:rsidR="005643D9" w:rsidRDefault="00B7704A" w:rsidP="00750EAB">
      <w:pPr>
        <w:rPr>
          <w:rFonts w:ascii="Bahnschrift Light SemiCondensed" w:eastAsia="Arial Unicode MS" w:hAnsi="Bahnschrift Light SemiCondensed" w:cs="Arial Unicode MS"/>
          <w:b w:val="0"/>
          <w:color w:val="auto"/>
        </w:rPr>
      </w:pPr>
      <w:r w:rsidRPr="00B7704A">
        <w:rPr>
          <w:rFonts w:ascii="Bahnschrift Light SemiCondensed" w:eastAsia="Arial Unicode MS" w:hAnsi="Bahnschrift Light SemiCondensed" w:cs="Arial Unicode MS"/>
          <w:b w:val="0"/>
          <w:color w:val="auto"/>
        </w:rPr>
        <w:t xml:space="preserve">We </w:t>
      </w:r>
      <w:r>
        <w:rPr>
          <w:rFonts w:ascii="Bahnschrift Light SemiCondensed" w:eastAsia="Arial Unicode MS" w:hAnsi="Bahnschrift Light SemiCondensed" w:cs="Arial Unicode MS"/>
          <w:b w:val="0"/>
          <w:color w:val="auto"/>
        </w:rPr>
        <w:t>will be partitioning on the attribute “</w:t>
      </w:r>
      <w:proofErr w:type="spellStart"/>
      <w:r>
        <w:rPr>
          <w:rFonts w:ascii="Bahnschrift Light SemiCondensed" w:eastAsia="Arial Unicode MS" w:hAnsi="Bahnschrift Light SemiCondensed" w:cs="Arial Unicode MS"/>
          <w:b w:val="0"/>
          <w:color w:val="auto"/>
        </w:rPr>
        <w:t>event_type</w:t>
      </w:r>
      <w:proofErr w:type="spellEnd"/>
      <w:r>
        <w:rPr>
          <w:rFonts w:ascii="Bahnschrift Light SemiCondensed" w:eastAsia="Arial Unicode MS" w:hAnsi="Bahnschrift Light SemiCondensed" w:cs="Arial Unicode MS"/>
          <w:b w:val="0"/>
          <w:color w:val="auto"/>
        </w:rPr>
        <w:t xml:space="preserve">”. </w:t>
      </w:r>
      <w:r w:rsidR="00FB45F5">
        <w:rPr>
          <w:rFonts w:ascii="Bahnschrift Light SemiCondensed" w:eastAsia="Arial Unicode MS" w:hAnsi="Bahnschrift Light SemiCondensed" w:cs="Arial Unicode MS"/>
          <w:b w:val="0"/>
          <w:color w:val="auto"/>
        </w:rPr>
        <w:t xml:space="preserve">We have chosen this because it has unique set of categorical values and it will give us a definitive number of partitions (4). This will also reduce the load to the </w:t>
      </w:r>
      <w:proofErr w:type="spellStart"/>
      <w:r w:rsidR="00FB45F5">
        <w:rPr>
          <w:rFonts w:ascii="Bahnschrift Light SemiCondensed" w:eastAsia="Arial Unicode MS" w:hAnsi="Bahnschrift Light SemiCondensed" w:cs="Arial Unicode MS"/>
          <w:b w:val="0"/>
          <w:color w:val="auto"/>
        </w:rPr>
        <w:t>Namenode</w:t>
      </w:r>
      <w:proofErr w:type="spellEnd"/>
      <w:r w:rsidR="00FB45F5">
        <w:rPr>
          <w:rFonts w:ascii="Bahnschrift Light SemiCondensed" w:eastAsia="Arial Unicode MS" w:hAnsi="Bahnschrift Light SemiCondensed" w:cs="Arial Unicode MS"/>
          <w:b w:val="0"/>
          <w:color w:val="auto"/>
        </w:rPr>
        <w:t>.</w:t>
      </w:r>
    </w:p>
    <w:p w:rsidR="00FB45F5" w:rsidRDefault="00FB45F5" w:rsidP="00750EAB">
      <w:pPr>
        <w:rPr>
          <w:rFonts w:ascii="Bahnschrift Light SemiCondensed" w:eastAsia="Arial Unicode MS" w:hAnsi="Bahnschrift Light SemiCondensed" w:cs="Arial Unicode MS"/>
          <w:b w:val="0"/>
          <w:color w:val="auto"/>
        </w:rPr>
      </w:pPr>
    </w:p>
    <w:p w:rsidR="00FB45F5" w:rsidRDefault="00FB45F5" w:rsidP="00750EAB">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We will be bucketing on the attribute “price”. The number of buckets to be created should depend on the data size and the size of HDFS block (default value is 128 MB). Based on the above information and our data size, we have calculated to create a minimum of 8 buckets.</w:t>
      </w:r>
    </w:p>
    <w:p w:rsidR="00FB45F5" w:rsidRPr="00B7704A" w:rsidRDefault="00FB45F5" w:rsidP="00750EAB">
      <w:pPr>
        <w:rPr>
          <w:rFonts w:ascii="Bahnschrift Light SemiCondensed" w:eastAsia="Arial Unicode MS" w:hAnsi="Bahnschrift Light SemiCondensed" w:cs="Arial Unicode MS"/>
          <w:b w:val="0"/>
          <w:color w:val="auto"/>
        </w:rPr>
      </w:pPr>
    </w:p>
    <w:p w:rsidR="00FB45F5" w:rsidRPr="00FB45F5" w:rsidRDefault="00FB45F5" w:rsidP="00FB45F5">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sidRPr="00FB45F5">
        <w:rPr>
          <w:rFonts w:ascii="Bahnschrift Light SemiCondensed" w:eastAsia="Arial Unicode MS" w:hAnsi="Bahnschrift Light SemiCondensed" w:cs="Arial Unicode MS"/>
          <w:b w:val="0"/>
          <w:color w:val="auto"/>
        </w:rPr>
        <w:t xml:space="preserve">CREATE EXTERNAL TABLE </w:t>
      </w:r>
      <w:proofErr w:type="spellStart"/>
      <w:r w:rsidRPr="00FB45F5">
        <w:rPr>
          <w:rFonts w:ascii="Bahnschrift Light SemiCondensed" w:eastAsia="Arial Unicode MS" w:hAnsi="Bahnschrift Light SemiCondensed" w:cs="Arial Unicode MS"/>
          <w:b w:val="0"/>
          <w:color w:val="auto"/>
        </w:rPr>
        <w:t>cosmetic_partbuck</w:t>
      </w:r>
      <w:proofErr w:type="spellEnd"/>
      <w:r w:rsidRPr="00FB45F5">
        <w:rPr>
          <w:rFonts w:ascii="Bahnschrift Light SemiCondensed" w:eastAsia="Arial Unicode MS" w:hAnsi="Bahnschrift Light SemiCondensed" w:cs="Arial Unicode MS"/>
          <w:b w:val="0"/>
          <w:color w:val="auto"/>
        </w:rPr>
        <w:t xml:space="preserve"> (</w:t>
      </w:r>
      <w:proofErr w:type="spellStart"/>
      <w:r w:rsidRPr="00FB45F5">
        <w:rPr>
          <w:rFonts w:ascii="Bahnschrift Light SemiCondensed" w:eastAsia="Arial Unicode MS" w:hAnsi="Bahnschrift Light SemiCondensed" w:cs="Arial Unicode MS"/>
          <w:b w:val="0"/>
          <w:color w:val="auto"/>
        </w:rPr>
        <w:t>event_time</w:t>
      </w:r>
      <w:proofErr w:type="spellEnd"/>
      <w:r w:rsidRPr="00FB45F5">
        <w:rPr>
          <w:rFonts w:ascii="Bahnschrift Light SemiCondensed" w:eastAsia="Arial Unicode MS" w:hAnsi="Bahnschrift Light SemiCondensed" w:cs="Arial Unicode MS"/>
          <w:b w:val="0"/>
          <w:color w:val="auto"/>
        </w:rPr>
        <w:t xml:space="preserve"> timestamp, </w:t>
      </w:r>
      <w:proofErr w:type="spellStart"/>
      <w:r w:rsidRPr="00FB45F5">
        <w:rPr>
          <w:rFonts w:ascii="Bahnschrift Light SemiCondensed" w:eastAsia="Arial Unicode MS" w:hAnsi="Bahnschrift Light SemiCondensed" w:cs="Arial Unicode MS"/>
          <w:b w:val="0"/>
          <w:color w:val="auto"/>
        </w:rPr>
        <w:t>product_id</w:t>
      </w:r>
      <w:proofErr w:type="spellEnd"/>
      <w:r w:rsidRPr="00FB45F5">
        <w:rPr>
          <w:rFonts w:ascii="Bahnschrift Light SemiCondensed" w:eastAsia="Arial Unicode MS" w:hAnsi="Bahnschrift Light SemiCondensed" w:cs="Arial Unicode MS"/>
          <w:b w:val="0"/>
          <w:color w:val="auto"/>
        </w:rPr>
        <w:t xml:space="preserve"> string, </w:t>
      </w:r>
      <w:proofErr w:type="spellStart"/>
      <w:r w:rsidRPr="00FB45F5">
        <w:rPr>
          <w:rFonts w:ascii="Bahnschrift Light SemiCondensed" w:eastAsia="Arial Unicode MS" w:hAnsi="Bahnschrift Light SemiCondensed" w:cs="Arial Unicode MS"/>
          <w:b w:val="0"/>
          <w:color w:val="auto"/>
        </w:rPr>
        <w:t>category_id</w:t>
      </w:r>
      <w:proofErr w:type="spellEnd"/>
      <w:r w:rsidRPr="00FB45F5">
        <w:rPr>
          <w:rFonts w:ascii="Bahnschrift Light SemiCondensed" w:eastAsia="Arial Unicode MS" w:hAnsi="Bahnschrift Light SemiCondensed" w:cs="Arial Unicode MS"/>
          <w:b w:val="0"/>
          <w:color w:val="auto"/>
        </w:rPr>
        <w:t xml:space="preserve"> string, </w:t>
      </w:r>
      <w:proofErr w:type="spellStart"/>
      <w:r w:rsidRPr="00FB45F5">
        <w:rPr>
          <w:rFonts w:ascii="Bahnschrift Light SemiCondensed" w:eastAsia="Arial Unicode MS" w:hAnsi="Bahnschrift Light SemiCondensed" w:cs="Arial Unicode MS"/>
          <w:b w:val="0"/>
          <w:color w:val="auto"/>
        </w:rPr>
        <w:t>category_code</w:t>
      </w:r>
      <w:proofErr w:type="spellEnd"/>
      <w:r w:rsidRPr="00FB45F5">
        <w:rPr>
          <w:rFonts w:ascii="Bahnschrift Light SemiCondensed" w:eastAsia="Arial Unicode MS" w:hAnsi="Bahnschrift Light SemiCondensed" w:cs="Arial Unicode MS"/>
          <w:b w:val="0"/>
          <w:color w:val="auto"/>
        </w:rPr>
        <w:t xml:space="preserve"> string, brand string, price float, </w:t>
      </w:r>
      <w:proofErr w:type="spellStart"/>
      <w:r w:rsidRPr="00FB45F5">
        <w:rPr>
          <w:rFonts w:ascii="Bahnschrift Light SemiCondensed" w:eastAsia="Arial Unicode MS" w:hAnsi="Bahnschrift Light SemiCondensed" w:cs="Arial Unicode MS"/>
          <w:b w:val="0"/>
          <w:color w:val="auto"/>
        </w:rPr>
        <w:t>user_id</w:t>
      </w:r>
      <w:proofErr w:type="spellEnd"/>
      <w:r w:rsidRPr="00FB45F5">
        <w:rPr>
          <w:rFonts w:ascii="Bahnschrift Light SemiCondensed" w:eastAsia="Arial Unicode MS" w:hAnsi="Bahnschrift Light SemiCondensed" w:cs="Arial Unicode MS"/>
          <w:b w:val="0"/>
          <w:color w:val="auto"/>
        </w:rPr>
        <w:t xml:space="preserve"> </w:t>
      </w:r>
      <w:proofErr w:type="spellStart"/>
      <w:r w:rsidRPr="00FB45F5">
        <w:rPr>
          <w:rFonts w:ascii="Bahnschrift Light SemiCondensed" w:eastAsia="Arial Unicode MS" w:hAnsi="Bahnschrift Light SemiCondensed" w:cs="Arial Unicode MS"/>
          <w:b w:val="0"/>
          <w:color w:val="auto"/>
        </w:rPr>
        <w:t>bigint</w:t>
      </w:r>
      <w:proofErr w:type="spellEnd"/>
      <w:r w:rsidRPr="00FB45F5">
        <w:rPr>
          <w:rFonts w:ascii="Bahnschrift Light SemiCondensed" w:eastAsia="Arial Unicode MS" w:hAnsi="Bahnschrift Light SemiCondensed" w:cs="Arial Unicode MS"/>
          <w:b w:val="0"/>
          <w:color w:val="auto"/>
        </w:rPr>
        <w:t xml:space="preserve">, </w:t>
      </w:r>
      <w:proofErr w:type="spellStart"/>
      <w:r w:rsidRPr="00FB45F5">
        <w:rPr>
          <w:rFonts w:ascii="Bahnschrift Light SemiCondensed" w:eastAsia="Arial Unicode MS" w:hAnsi="Bahnschrift Light SemiCondensed" w:cs="Arial Unicode MS"/>
          <w:b w:val="0"/>
          <w:color w:val="auto"/>
        </w:rPr>
        <w:t>user_session</w:t>
      </w:r>
      <w:proofErr w:type="spellEnd"/>
      <w:r w:rsidRPr="00FB45F5">
        <w:rPr>
          <w:rFonts w:ascii="Bahnschrift Light SemiCondensed" w:eastAsia="Arial Unicode MS" w:hAnsi="Bahnschrift Light SemiCondensed" w:cs="Arial Unicode MS"/>
          <w:b w:val="0"/>
          <w:color w:val="auto"/>
        </w:rPr>
        <w:t xml:space="preserve"> string)</w:t>
      </w:r>
    </w:p>
    <w:p w:rsidR="00FB45F5" w:rsidRDefault="00FB45F5" w:rsidP="00FB45F5">
      <w:pPr>
        <w:jc w:val="both"/>
        <w:rPr>
          <w:rFonts w:ascii="Bahnschrift Light SemiCondensed" w:eastAsia="Arial Unicode MS" w:hAnsi="Bahnschrift Light SemiCondensed" w:cs="Arial Unicode MS"/>
          <w:b w:val="0"/>
          <w:color w:val="auto"/>
        </w:rPr>
      </w:pPr>
      <w:r w:rsidRPr="00FB45F5">
        <w:rPr>
          <w:rFonts w:ascii="Bahnschrift Light SemiCondensed" w:eastAsia="Arial Unicode MS" w:hAnsi="Bahnschrift Light SemiCondensed" w:cs="Arial Unicode MS"/>
          <w:b w:val="0"/>
          <w:color w:val="auto"/>
        </w:rPr>
        <w:t>PARTITIONED BY (</w:t>
      </w:r>
      <w:proofErr w:type="spellStart"/>
      <w:r w:rsidRPr="00FB45F5">
        <w:rPr>
          <w:rFonts w:ascii="Bahnschrift Light SemiCondensed" w:eastAsia="Arial Unicode MS" w:hAnsi="Bahnschrift Light SemiCondensed" w:cs="Arial Unicode MS"/>
          <w:b w:val="0"/>
          <w:color w:val="auto"/>
        </w:rPr>
        <w:t>event_type</w:t>
      </w:r>
      <w:proofErr w:type="spellEnd"/>
      <w:r w:rsidRPr="00FB45F5">
        <w:rPr>
          <w:rFonts w:ascii="Bahnschrift Light SemiCondensed" w:eastAsia="Arial Unicode MS" w:hAnsi="Bahnschrift Light SemiCondensed" w:cs="Arial Unicode MS"/>
          <w:b w:val="0"/>
          <w:color w:val="auto"/>
        </w:rPr>
        <w:t xml:space="preserve"> string)</w:t>
      </w:r>
    </w:p>
    <w:p w:rsidR="00FB45F5" w:rsidRDefault="00FB45F5" w:rsidP="00FB45F5">
      <w:pPr>
        <w:jc w:val="both"/>
        <w:rPr>
          <w:rFonts w:ascii="Bahnschrift Light SemiCondensed" w:eastAsia="Arial Unicode MS" w:hAnsi="Bahnschrift Light SemiCondensed" w:cs="Arial Unicode MS"/>
          <w:b w:val="0"/>
          <w:color w:val="auto"/>
        </w:rPr>
      </w:pPr>
      <w:r w:rsidRPr="00FB45F5">
        <w:rPr>
          <w:rFonts w:ascii="Bahnschrift Light SemiCondensed" w:eastAsia="Arial Unicode MS" w:hAnsi="Bahnschrift Light SemiCondensed" w:cs="Arial Unicode MS"/>
          <w:b w:val="0"/>
          <w:color w:val="auto"/>
        </w:rPr>
        <w:t>CLUSTERED BY (price) INTO 8 BUCKETS</w:t>
      </w:r>
    </w:p>
    <w:p w:rsidR="00FB45F5" w:rsidRDefault="00FB45F5" w:rsidP="00FB45F5">
      <w:pPr>
        <w:jc w:val="both"/>
        <w:rPr>
          <w:rFonts w:ascii="Bahnschrift Light SemiCondensed" w:eastAsia="Arial Unicode MS" w:hAnsi="Bahnschrift Light SemiCondensed" w:cs="Arial Unicode MS"/>
          <w:b w:val="0"/>
          <w:color w:val="auto"/>
        </w:rPr>
      </w:pPr>
      <w:r w:rsidRPr="00FB45F5">
        <w:rPr>
          <w:rFonts w:ascii="Bahnschrift Light SemiCondensed" w:eastAsia="Arial Unicode MS" w:hAnsi="Bahnschrift Light SemiCondensed" w:cs="Arial Unicode MS"/>
          <w:b w:val="0"/>
          <w:color w:val="auto"/>
        </w:rPr>
        <w:t>ROW FORMAT SERDE 'org.apache.hadoop.hive.serde2.OpenCSVSerde'</w:t>
      </w:r>
    </w:p>
    <w:p w:rsidR="00FB45F5" w:rsidRDefault="00FB45F5" w:rsidP="00FB45F5">
      <w:pPr>
        <w:jc w:val="both"/>
        <w:rPr>
          <w:rFonts w:ascii="Bahnschrift Light SemiCondensed" w:eastAsia="Arial Unicode MS" w:hAnsi="Bahnschrift Light SemiCondensed" w:cs="Arial Unicode MS"/>
          <w:b w:val="0"/>
          <w:color w:val="auto"/>
        </w:rPr>
      </w:pPr>
      <w:r w:rsidRPr="00FB45F5">
        <w:rPr>
          <w:rFonts w:ascii="Bahnschrift Light SemiCondensed" w:eastAsia="Arial Unicode MS" w:hAnsi="Bahnschrift Light SemiCondensed" w:cs="Arial Unicode MS"/>
          <w:b w:val="0"/>
          <w:color w:val="auto"/>
        </w:rPr>
        <w:t xml:space="preserve">STORED AS </w:t>
      </w:r>
      <w:proofErr w:type="spellStart"/>
      <w:r w:rsidRPr="00FB45F5">
        <w:rPr>
          <w:rFonts w:ascii="Bahnschrift Light SemiCondensed" w:eastAsia="Arial Unicode MS" w:hAnsi="Bahnschrift Light SemiCondensed" w:cs="Arial Unicode MS"/>
          <w:b w:val="0"/>
          <w:color w:val="auto"/>
        </w:rPr>
        <w:t>textfile</w:t>
      </w:r>
      <w:proofErr w:type="spellEnd"/>
      <w:r w:rsidRPr="00FB45F5">
        <w:rPr>
          <w:rFonts w:ascii="Bahnschrift Light SemiCondensed" w:eastAsia="Arial Unicode MS" w:hAnsi="Bahnschrift Light SemiCondensed" w:cs="Arial Unicode MS"/>
          <w:b w:val="0"/>
          <w:color w:val="auto"/>
        </w:rPr>
        <w:t xml:space="preserve"> LOCATION '/user/</w:t>
      </w:r>
      <w:proofErr w:type="spellStart"/>
      <w:r w:rsidRPr="00FB45F5">
        <w:rPr>
          <w:rFonts w:ascii="Bahnschrift Light SemiCondensed" w:eastAsia="Arial Unicode MS" w:hAnsi="Bahnschrift Light SemiCondensed" w:cs="Arial Unicode MS"/>
          <w:b w:val="0"/>
          <w:color w:val="auto"/>
        </w:rPr>
        <w:t>hivecasestudy</w:t>
      </w:r>
      <w:proofErr w:type="spellEnd"/>
      <w:r w:rsidRPr="00FB45F5">
        <w:rPr>
          <w:rFonts w:ascii="Bahnschrift Light SemiCondensed" w:eastAsia="Arial Unicode MS" w:hAnsi="Bahnschrift Light SemiCondensed" w:cs="Arial Unicode MS"/>
          <w:b w:val="0"/>
          <w:color w:val="auto"/>
        </w:rPr>
        <w:t>/'</w:t>
      </w:r>
    </w:p>
    <w:p w:rsidR="00FB45F5" w:rsidRDefault="00FB45F5" w:rsidP="00FB45F5">
      <w:pPr>
        <w:jc w:val="both"/>
        <w:rPr>
          <w:rFonts w:ascii="Bahnschrift Light SemiCondensed" w:eastAsia="Arial Unicode MS" w:hAnsi="Bahnschrift Light SemiCondensed" w:cs="Arial Unicode MS"/>
          <w:b w:val="0"/>
          <w:color w:val="auto"/>
        </w:rPr>
      </w:pPr>
      <w:r w:rsidRPr="00FB45F5">
        <w:rPr>
          <w:rFonts w:ascii="Bahnschrift Light SemiCondensed" w:eastAsia="Arial Unicode MS" w:hAnsi="Bahnschrift Light SemiCondensed" w:cs="Arial Unicode MS"/>
          <w:b w:val="0"/>
          <w:color w:val="auto"/>
        </w:rPr>
        <w:t>TBLPROPERTIES ("</w:t>
      </w:r>
      <w:proofErr w:type="spellStart"/>
      <w:r w:rsidRPr="00FB45F5">
        <w:rPr>
          <w:rFonts w:ascii="Bahnschrift Light SemiCondensed" w:eastAsia="Arial Unicode MS" w:hAnsi="Bahnschrift Light SemiCondensed" w:cs="Arial Unicode MS"/>
          <w:b w:val="0"/>
          <w:color w:val="auto"/>
        </w:rPr>
        <w:t>skip.header.line.count</w:t>
      </w:r>
      <w:proofErr w:type="spellEnd"/>
      <w:r w:rsidRPr="00FB45F5">
        <w:rPr>
          <w:rFonts w:ascii="Bahnschrift Light SemiCondensed" w:eastAsia="Arial Unicode MS" w:hAnsi="Bahnschrift Light SemiCondensed" w:cs="Arial Unicode MS"/>
          <w:b w:val="0"/>
          <w:color w:val="auto"/>
        </w:rPr>
        <w:t>"="1");</w:t>
      </w:r>
    </w:p>
    <w:p w:rsidR="00FB45F5" w:rsidRDefault="00FB45F5" w:rsidP="00FB45F5">
      <w:pPr>
        <w:jc w:val="both"/>
        <w:rPr>
          <w:rFonts w:ascii="Bahnschrift Light SemiCondensed" w:eastAsia="Arial Unicode MS" w:hAnsi="Bahnschrift Light SemiCondensed" w:cs="Arial Unicode MS"/>
          <w:b w:val="0"/>
          <w:color w:val="auto"/>
        </w:rPr>
      </w:pPr>
    </w:p>
    <w:p w:rsidR="00FB45F5" w:rsidRPr="00B7704A" w:rsidRDefault="00FB45F5" w:rsidP="00FB45F5">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FB45F5" w:rsidRPr="006529BB" w:rsidTr="00FC773A">
        <w:tc>
          <w:tcPr>
            <w:tcW w:w="9926" w:type="dxa"/>
            <w:tcBorders>
              <w:top w:val="nil"/>
              <w:left w:val="nil"/>
              <w:bottom w:val="nil"/>
              <w:right w:val="nil"/>
            </w:tcBorders>
            <w:shd w:val="clear" w:color="auto" w:fill="E7E6E6" w:themeFill="background2"/>
          </w:tcPr>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hive&gt; CREATE EXTERNAL TABLE </w:t>
            </w:r>
            <w:proofErr w:type="spellStart"/>
            <w:r w:rsidRPr="00FB45F5">
              <w:rPr>
                <w:rFonts w:ascii="Lucida Console" w:eastAsia="Arial Unicode MS" w:hAnsi="Lucida Console" w:cs="Arial Unicode MS"/>
                <w:b w:val="0"/>
                <w:color w:val="auto"/>
                <w:sz w:val="24"/>
              </w:rPr>
              <w:t>cosmetic_partbuck</w:t>
            </w:r>
            <w:proofErr w:type="spellEnd"/>
            <w:r w:rsidRPr="00FB45F5">
              <w:rPr>
                <w:rFonts w:ascii="Lucida Console" w:eastAsia="Arial Unicode MS" w:hAnsi="Lucida Console" w:cs="Arial Unicode MS"/>
                <w:b w:val="0"/>
                <w:color w:val="auto"/>
                <w:sz w:val="24"/>
              </w:rPr>
              <w:t xml:space="preserve"> (</w:t>
            </w:r>
            <w:proofErr w:type="spellStart"/>
            <w:r w:rsidRPr="00FB45F5">
              <w:rPr>
                <w:rFonts w:ascii="Lucida Console" w:eastAsia="Arial Unicode MS" w:hAnsi="Lucida Console" w:cs="Arial Unicode MS"/>
                <w:b w:val="0"/>
                <w:color w:val="auto"/>
                <w:sz w:val="24"/>
              </w:rPr>
              <w:t>event_time</w:t>
            </w:r>
            <w:proofErr w:type="spellEnd"/>
            <w:r w:rsidRPr="00FB45F5">
              <w:rPr>
                <w:rFonts w:ascii="Lucida Console" w:eastAsia="Arial Unicode MS" w:hAnsi="Lucida Console" w:cs="Arial Unicode MS"/>
                <w:b w:val="0"/>
                <w:color w:val="auto"/>
                <w:sz w:val="24"/>
              </w:rPr>
              <w:t xml:space="preserve"> timestamp, </w:t>
            </w:r>
            <w:proofErr w:type="spellStart"/>
            <w:r w:rsidRPr="00FB45F5">
              <w:rPr>
                <w:rFonts w:ascii="Lucida Console" w:eastAsia="Arial Unicode MS" w:hAnsi="Lucida Console" w:cs="Arial Unicode MS"/>
                <w:b w:val="0"/>
                <w:color w:val="auto"/>
                <w:sz w:val="24"/>
              </w:rPr>
              <w:t>product_id</w:t>
            </w:r>
            <w:proofErr w:type="spellEnd"/>
            <w:r w:rsidRPr="00FB45F5">
              <w:rPr>
                <w:rFonts w:ascii="Lucida Console" w:eastAsia="Arial Unicode MS" w:hAnsi="Lucida Console" w:cs="Arial Unicode MS"/>
                <w:b w:val="0"/>
                <w:color w:val="auto"/>
                <w:sz w:val="24"/>
              </w:rPr>
              <w:t xml:space="preserve"> string, </w:t>
            </w:r>
            <w:proofErr w:type="spellStart"/>
            <w:r w:rsidRPr="00FB45F5">
              <w:rPr>
                <w:rFonts w:ascii="Lucida Console" w:eastAsia="Arial Unicode MS" w:hAnsi="Lucida Console" w:cs="Arial Unicode MS"/>
                <w:b w:val="0"/>
                <w:color w:val="auto"/>
                <w:sz w:val="24"/>
              </w:rPr>
              <w:t>category_id</w:t>
            </w:r>
            <w:proofErr w:type="spellEnd"/>
            <w:r w:rsidRPr="00FB45F5">
              <w:rPr>
                <w:rFonts w:ascii="Lucida Console" w:eastAsia="Arial Unicode MS" w:hAnsi="Lucida Console" w:cs="Arial Unicode MS"/>
                <w:b w:val="0"/>
                <w:color w:val="auto"/>
                <w:sz w:val="24"/>
              </w:rPr>
              <w:t xml:space="preserve"> string, </w:t>
            </w:r>
            <w:proofErr w:type="spellStart"/>
            <w:r w:rsidRPr="00FB45F5">
              <w:rPr>
                <w:rFonts w:ascii="Lucida Console" w:eastAsia="Arial Unicode MS" w:hAnsi="Lucida Console" w:cs="Arial Unicode MS"/>
                <w:b w:val="0"/>
                <w:color w:val="auto"/>
                <w:sz w:val="24"/>
              </w:rPr>
              <w:t>category_code</w:t>
            </w:r>
            <w:proofErr w:type="spellEnd"/>
            <w:r w:rsidRPr="00FB45F5">
              <w:rPr>
                <w:rFonts w:ascii="Lucida Console" w:eastAsia="Arial Unicode MS" w:hAnsi="Lucida Console" w:cs="Arial Unicode MS"/>
                <w:b w:val="0"/>
                <w:color w:val="auto"/>
                <w:sz w:val="24"/>
              </w:rPr>
              <w:t xml:space="preserve"> string, brand string, price float, </w:t>
            </w:r>
            <w:proofErr w:type="spellStart"/>
            <w:r w:rsidRPr="00FB45F5">
              <w:rPr>
                <w:rFonts w:ascii="Lucida Console" w:eastAsia="Arial Unicode MS" w:hAnsi="Lucida Console" w:cs="Arial Unicode MS"/>
                <w:b w:val="0"/>
                <w:color w:val="auto"/>
                <w:sz w:val="24"/>
              </w:rPr>
              <w:t>user_id</w:t>
            </w:r>
            <w:proofErr w:type="spellEnd"/>
            <w:r w:rsidRPr="00FB45F5">
              <w:rPr>
                <w:rFonts w:ascii="Lucida Console" w:eastAsia="Arial Unicode MS" w:hAnsi="Lucida Console" w:cs="Arial Unicode MS"/>
                <w:b w:val="0"/>
                <w:color w:val="auto"/>
                <w:sz w:val="24"/>
              </w:rPr>
              <w:t xml:space="preserve"> </w:t>
            </w:r>
            <w:proofErr w:type="spellStart"/>
            <w:r w:rsidRPr="00FB45F5">
              <w:rPr>
                <w:rFonts w:ascii="Lucida Console" w:eastAsia="Arial Unicode MS" w:hAnsi="Lucida Console" w:cs="Arial Unicode MS"/>
                <w:b w:val="0"/>
                <w:color w:val="auto"/>
                <w:sz w:val="24"/>
              </w:rPr>
              <w:t>bigint</w:t>
            </w:r>
            <w:proofErr w:type="spellEnd"/>
            <w:r w:rsidRPr="00FB45F5">
              <w:rPr>
                <w:rFonts w:ascii="Lucida Console" w:eastAsia="Arial Unicode MS" w:hAnsi="Lucida Console" w:cs="Arial Unicode MS"/>
                <w:b w:val="0"/>
                <w:color w:val="auto"/>
                <w:sz w:val="24"/>
              </w:rPr>
              <w:t xml:space="preserve">, </w:t>
            </w:r>
            <w:proofErr w:type="spellStart"/>
            <w:r w:rsidRPr="00FB45F5">
              <w:rPr>
                <w:rFonts w:ascii="Lucida Console" w:eastAsia="Arial Unicode MS" w:hAnsi="Lucida Console" w:cs="Arial Unicode MS"/>
                <w:b w:val="0"/>
                <w:color w:val="auto"/>
                <w:sz w:val="24"/>
              </w:rPr>
              <w:t>user_session</w:t>
            </w:r>
            <w:proofErr w:type="spellEnd"/>
            <w:r w:rsidRPr="00FB45F5">
              <w:rPr>
                <w:rFonts w:ascii="Lucida Console" w:eastAsia="Arial Unicode MS" w:hAnsi="Lucida Console" w:cs="Arial Unicode MS"/>
                <w:b w:val="0"/>
                <w:color w:val="auto"/>
                <w:sz w:val="24"/>
              </w:rPr>
              <w:t xml:space="preserve"> string)</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    &gt; PARTITIONED BY (</w:t>
            </w:r>
            <w:proofErr w:type="spellStart"/>
            <w:r w:rsidRPr="00FB45F5">
              <w:rPr>
                <w:rFonts w:ascii="Lucida Console" w:eastAsia="Arial Unicode MS" w:hAnsi="Lucida Console" w:cs="Arial Unicode MS"/>
                <w:b w:val="0"/>
                <w:color w:val="auto"/>
                <w:sz w:val="24"/>
              </w:rPr>
              <w:t>event_type</w:t>
            </w:r>
            <w:proofErr w:type="spellEnd"/>
            <w:r w:rsidRPr="00FB45F5">
              <w:rPr>
                <w:rFonts w:ascii="Lucida Console" w:eastAsia="Arial Unicode MS" w:hAnsi="Lucida Console" w:cs="Arial Unicode MS"/>
                <w:b w:val="0"/>
                <w:color w:val="auto"/>
                <w:sz w:val="24"/>
              </w:rPr>
              <w:t xml:space="preserve"> string)</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    &gt; CLUSTERED BY (price) INTO 8 BUCKETS</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    &gt; ROW FORMAT SERDE 'org.apache.hadoop.hive.serde2.OpenCSVSerde'</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    &gt; STORED AS </w:t>
            </w:r>
            <w:proofErr w:type="spellStart"/>
            <w:r w:rsidRPr="00FB45F5">
              <w:rPr>
                <w:rFonts w:ascii="Lucida Console" w:eastAsia="Arial Unicode MS" w:hAnsi="Lucida Console" w:cs="Arial Unicode MS"/>
                <w:b w:val="0"/>
                <w:color w:val="auto"/>
                <w:sz w:val="24"/>
              </w:rPr>
              <w:t>textfile</w:t>
            </w:r>
            <w:proofErr w:type="spellEnd"/>
            <w:r w:rsidRPr="00FB45F5">
              <w:rPr>
                <w:rFonts w:ascii="Lucida Console" w:eastAsia="Arial Unicode MS" w:hAnsi="Lucida Console" w:cs="Arial Unicode MS"/>
                <w:b w:val="0"/>
                <w:color w:val="auto"/>
                <w:sz w:val="24"/>
              </w:rPr>
              <w:t xml:space="preserve"> LOCATION '/user/</w:t>
            </w:r>
            <w:proofErr w:type="spellStart"/>
            <w:r w:rsidRPr="00FB45F5">
              <w:rPr>
                <w:rFonts w:ascii="Lucida Console" w:eastAsia="Arial Unicode MS" w:hAnsi="Lucida Console" w:cs="Arial Unicode MS"/>
                <w:b w:val="0"/>
                <w:color w:val="auto"/>
                <w:sz w:val="24"/>
              </w:rPr>
              <w:t>hivecasestudy</w:t>
            </w:r>
            <w:proofErr w:type="spellEnd"/>
            <w:r w:rsidRPr="00FB45F5">
              <w:rPr>
                <w:rFonts w:ascii="Lucida Console" w:eastAsia="Arial Unicode MS" w:hAnsi="Lucida Console" w:cs="Arial Unicode MS"/>
                <w:b w:val="0"/>
                <w:color w:val="auto"/>
                <w:sz w:val="24"/>
              </w:rPr>
              <w:t>/'</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    &gt; TBLPROPERTIES ("</w:t>
            </w:r>
            <w:proofErr w:type="spellStart"/>
            <w:r w:rsidRPr="00FB45F5">
              <w:rPr>
                <w:rFonts w:ascii="Lucida Console" w:eastAsia="Arial Unicode MS" w:hAnsi="Lucida Console" w:cs="Arial Unicode MS"/>
                <w:b w:val="0"/>
                <w:color w:val="auto"/>
                <w:sz w:val="24"/>
              </w:rPr>
              <w:t>skip.header.line.count</w:t>
            </w:r>
            <w:proofErr w:type="spellEnd"/>
            <w:r w:rsidRPr="00FB45F5">
              <w:rPr>
                <w:rFonts w:ascii="Lucida Console" w:eastAsia="Arial Unicode MS" w:hAnsi="Lucida Console" w:cs="Arial Unicode MS"/>
                <w:b w:val="0"/>
                <w:color w:val="auto"/>
                <w:sz w:val="24"/>
              </w:rPr>
              <w:t>"="1");</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OK</w:t>
            </w:r>
          </w:p>
          <w:p w:rsidR="00FB45F5" w:rsidRPr="006529BB" w:rsidRDefault="00FB45F5" w:rsidP="00FB45F5">
            <w:pPr>
              <w:rPr>
                <w:rFonts w:ascii="Lucida Console" w:eastAsia="Arial Unicode MS" w:hAnsi="Lucida Console" w:cs="Arial Unicode MS"/>
                <w:color w:val="auto"/>
                <w:sz w:val="24"/>
              </w:rPr>
            </w:pPr>
            <w:r w:rsidRPr="00FB45F5">
              <w:rPr>
                <w:rFonts w:ascii="Lucida Console" w:eastAsia="Arial Unicode MS" w:hAnsi="Lucida Console" w:cs="Arial Unicode MS"/>
                <w:b w:val="0"/>
                <w:color w:val="auto"/>
                <w:sz w:val="24"/>
              </w:rPr>
              <w:t>Time taken: 0.13 seconds</w:t>
            </w:r>
          </w:p>
        </w:tc>
      </w:tr>
    </w:tbl>
    <w:p w:rsidR="00255FA7" w:rsidRPr="007B335A" w:rsidRDefault="00255FA7" w:rsidP="00750EAB">
      <w:pPr>
        <w:rPr>
          <w:rFonts w:ascii="Bahnschrift Light SemiCondensed" w:eastAsia="Arial Unicode MS" w:hAnsi="Bahnschrift Light SemiCondensed" w:cs="Arial Unicode MS"/>
        </w:rPr>
      </w:pPr>
    </w:p>
    <w:p w:rsidR="00255FA7" w:rsidRPr="007B335A" w:rsidRDefault="00544D81"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4BA88509" wp14:editId="1B048A1B">
            <wp:extent cx="6309360" cy="14630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9360" cy="1463040"/>
                    </a:xfrm>
                    <a:prstGeom prst="rect">
                      <a:avLst/>
                    </a:prstGeom>
                  </pic:spPr>
                </pic:pic>
              </a:graphicData>
            </a:graphic>
          </wp:inline>
        </w:drawing>
      </w:r>
    </w:p>
    <w:p w:rsidR="00FB45F5" w:rsidRDefault="00FB45F5" w:rsidP="00FB45F5">
      <w:pPr>
        <w:rPr>
          <w:rFonts w:ascii="Bahnschrift Light SemiCondensed" w:eastAsia="Arial Unicode MS" w:hAnsi="Bahnschrift Light SemiCondensed" w:cs="Arial Unicode MS"/>
        </w:rPr>
      </w:pPr>
    </w:p>
    <w:p w:rsidR="00FB45F5" w:rsidRPr="00E03CAB" w:rsidRDefault="00FB45F5" w:rsidP="00E03CAB">
      <w:pPr>
        <w:spacing w:after="240"/>
        <w:rPr>
          <w:rFonts w:ascii="Bahnschrift Light SemiCondensed" w:eastAsia="Arial Unicode MS" w:hAnsi="Bahnschrift Light SemiCondensed" w:cs="Arial Unicode MS"/>
          <w:color w:val="auto"/>
          <w:u w:val="single"/>
        </w:rPr>
      </w:pPr>
      <w:r w:rsidRPr="00FC5686">
        <w:rPr>
          <w:rFonts w:ascii="Bahnschrift Light SemiCondensed" w:eastAsia="Arial Unicode MS" w:hAnsi="Bahnschrift Light SemiCondensed" w:cs="Arial Unicode MS"/>
          <w:color w:val="auto"/>
          <w:u w:val="single"/>
        </w:rPr>
        <w:lastRenderedPageBreak/>
        <w:t>-</w:t>
      </w:r>
      <w:r>
        <w:rPr>
          <w:rFonts w:ascii="Bahnschrift Light SemiCondensed" w:eastAsia="Arial Unicode MS" w:hAnsi="Bahnschrift Light SemiCondensed" w:cs="Arial Unicode MS"/>
          <w:color w:val="auto"/>
          <w:u w:val="single"/>
        </w:rPr>
        <w:t xml:space="preserve"> Checking th</w:t>
      </w:r>
      <w:r w:rsidR="00E03CAB">
        <w:rPr>
          <w:rFonts w:ascii="Bahnschrift Light SemiCondensed" w:eastAsia="Arial Unicode MS" w:hAnsi="Bahnschrift Light SemiCondensed" w:cs="Arial Unicode MS"/>
          <w:color w:val="auto"/>
          <w:u w:val="single"/>
        </w:rPr>
        <w:t>e new table ‘</w:t>
      </w:r>
      <w:proofErr w:type="spellStart"/>
      <w:r w:rsidR="00E03CAB">
        <w:rPr>
          <w:rFonts w:ascii="Bahnschrift Light SemiCondensed" w:eastAsia="Arial Unicode MS" w:hAnsi="Bahnschrift Light SemiCondensed" w:cs="Arial Unicode MS"/>
          <w:color w:val="auto"/>
          <w:u w:val="single"/>
        </w:rPr>
        <w:t>cosmetic_partbuck</w:t>
      </w:r>
      <w:proofErr w:type="spellEnd"/>
      <w:r w:rsidR="00E03CAB">
        <w:rPr>
          <w:rFonts w:ascii="Bahnschrift Light SemiCondensed" w:eastAsia="Arial Unicode MS" w:hAnsi="Bahnschrift Light SemiCondensed" w:cs="Arial Unicode MS"/>
          <w:color w:val="auto"/>
          <w:u w:val="single"/>
        </w:rPr>
        <w:t>;</w:t>
      </w:r>
    </w:p>
    <w:p w:rsidR="00FB45F5" w:rsidRDefault="00FB45F5" w:rsidP="00FB45F5">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proofErr w:type="spellStart"/>
      <w:r w:rsidRPr="00FB45F5">
        <w:rPr>
          <w:rFonts w:ascii="Bahnschrift Light SemiCondensed" w:eastAsia="Arial Unicode MS" w:hAnsi="Bahnschrift Light SemiCondensed" w:cs="Arial Unicode MS"/>
          <w:b w:val="0"/>
          <w:color w:val="auto"/>
        </w:rPr>
        <w:t>desc</w:t>
      </w:r>
      <w:proofErr w:type="spellEnd"/>
      <w:r w:rsidRPr="00FB45F5">
        <w:rPr>
          <w:rFonts w:ascii="Bahnschrift Light SemiCondensed" w:eastAsia="Arial Unicode MS" w:hAnsi="Bahnschrift Light SemiCondensed" w:cs="Arial Unicode MS"/>
          <w:b w:val="0"/>
          <w:color w:val="auto"/>
        </w:rPr>
        <w:t xml:space="preserve"> </w:t>
      </w:r>
      <w:proofErr w:type="spellStart"/>
      <w:r w:rsidRPr="00FB45F5">
        <w:rPr>
          <w:rFonts w:ascii="Bahnschrift Light SemiCondensed" w:eastAsia="Arial Unicode MS" w:hAnsi="Bahnschrift Light SemiCondensed" w:cs="Arial Unicode MS"/>
          <w:b w:val="0"/>
          <w:color w:val="auto"/>
        </w:rPr>
        <w:t>cosmetic_partbuck</w:t>
      </w:r>
      <w:proofErr w:type="spellEnd"/>
      <w:r w:rsidRPr="00FB45F5">
        <w:rPr>
          <w:rFonts w:ascii="Bahnschrift Light SemiCondensed" w:eastAsia="Arial Unicode MS" w:hAnsi="Bahnschrift Light SemiCondensed" w:cs="Arial Unicode MS"/>
          <w:b w:val="0"/>
          <w:color w:val="auto"/>
        </w:rPr>
        <w:t>;</w:t>
      </w:r>
    </w:p>
    <w:p w:rsidR="00FB45F5" w:rsidRPr="00B7704A" w:rsidRDefault="00FB45F5" w:rsidP="00FB45F5">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FB45F5" w:rsidRPr="006529BB" w:rsidTr="00FC773A">
        <w:tc>
          <w:tcPr>
            <w:tcW w:w="9926" w:type="dxa"/>
            <w:tcBorders>
              <w:top w:val="nil"/>
              <w:left w:val="nil"/>
              <w:bottom w:val="nil"/>
              <w:right w:val="nil"/>
            </w:tcBorders>
            <w:shd w:val="clear" w:color="auto" w:fill="E7E6E6" w:themeFill="background2"/>
          </w:tcPr>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hive&gt; </w:t>
            </w:r>
            <w:proofErr w:type="spellStart"/>
            <w:r w:rsidRPr="00FB45F5">
              <w:rPr>
                <w:rFonts w:ascii="Lucida Console" w:eastAsia="Arial Unicode MS" w:hAnsi="Lucida Console" w:cs="Arial Unicode MS"/>
                <w:b w:val="0"/>
                <w:color w:val="auto"/>
                <w:sz w:val="24"/>
              </w:rPr>
              <w:t>desc</w:t>
            </w:r>
            <w:proofErr w:type="spellEnd"/>
            <w:r w:rsidRPr="00FB45F5">
              <w:rPr>
                <w:rFonts w:ascii="Lucida Console" w:eastAsia="Arial Unicode MS" w:hAnsi="Lucida Console" w:cs="Arial Unicode MS"/>
                <w:b w:val="0"/>
                <w:color w:val="auto"/>
                <w:sz w:val="24"/>
              </w:rPr>
              <w:t xml:space="preserve"> </w:t>
            </w:r>
            <w:proofErr w:type="spellStart"/>
            <w:r w:rsidRPr="00FB45F5">
              <w:rPr>
                <w:rFonts w:ascii="Lucida Console" w:eastAsia="Arial Unicode MS" w:hAnsi="Lucida Console" w:cs="Arial Unicode MS"/>
                <w:b w:val="0"/>
                <w:color w:val="auto"/>
                <w:sz w:val="24"/>
              </w:rPr>
              <w:t>cosmetic_partbuck</w:t>
            </w:r>
            <w:proofErr w:type="spellEnd"/>
            <w:r w:rsidRPr="00FB45F5">
              <w:rPr>
                <w:rFonts w:ascii="Lucida Console" w:eastAsia="Arial Unicode MS" w:hAnsi="Lucida Console" w:cs="Arial Unicode MS"/>
                <w:b w:val="0"/>
                <w:color w:val="auto"/>
                <w:sz w:val="24"/>
              </w:rPr>
              <w:t>;</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OK</w:t>
            </w:r>
            <w:r w:rsidRPr="00FB45F5">
              <w:rPr>
                <w:rFonts w:ascii="Lucida Console" w:eastAsia="Arial Unicode MS" w:hAnsi="Lucida Console" w:cs="Arial Unicode MS"/>
                <w:b w:val="0"/>
                <w:color w:val="auto"/>
                <w:sz w:val="24"/>
              </w:rPr>
              <w:tab/>
            </w:r>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col_name</w:t>
            </w:r>
            <w:proofErr w:type="spellEnd"/>
            <w:r w:rsidRPr="00FB45F5">
              <w:rPr>
                <w:rFonts w:ascii="Lucida Console" w:eastAsia="Arial Unicode MS" w:hAnsi="Lucida Console" w:cs="Arial Unicode MS"/>
                <w:b w:val="0"/>
                <w:color w:val="auto"/>
                <w:sz w:val="24"/>
              </w:rPr>
              <w:t xml:space="preserve">        </w:t>
            </w:r>
            <w:proofErr w:type="spellStart"/>
            <w:r w:rsidRPr="00FB45F5">
              <w:rPr>
                <w:rFonts w:ascii="Lucida Console" w:eastAsia="Arial Unicode MS" w:hAnsi="Lucida Console" w:cs="Arial Unicode MS"/>
                <w:b w:val="0"/>
                <w:color w:val="auto"/>
                <w:sz w:val="24"/>
              </w:rPr>
              <w:t>data_type</w:t>
            </w:r>
            <w:proofErr w:type="spellEnd"/>
            <w:r w:rsidRPr="00FB45F5">
              <w:rPr>
                <w:rFonts w:ascii="Lucida Console" w:eastAsia="Arial Unicode MS" w:hAnsi="Lucida Console" w:cs="Arial Unicode MS"/>
                <w:b w:val="0"/>
                <w:color w:val="auto"/>
                <w:sz w:val="24"/>
              </w:rPr>
              <w:t xml:space="preserve">       comment</w:t>
            </w:r>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event_time</w:t>
            </w:r>
            <w:proofErr w:type="spellEnd"/>
            <w:r w:rsidRPr="00FB45F5">
              <w:rPr>
                <w:rFonts w:ascii="Lucida Console" w:eastAsia="Arial Unicode MS" w:hAnsi="Lucida Console" w:cs="Arial Unicode MS"/>
                <w:b w:val="0"/>
                <w:color w:val="auto"/>
                <w:sz w:val="24"/>
              </w:rPr>
              <w:t xml:space="preserve">              string                  from </w:t>
            </w:r>
            <w:proofErr w:type="spellStart"/>
            <w:r w:rsidRPr="00FB45F5">
              <w:rPr>
                <w:rFonts w:ascii="Lucida Console" w:eastAsia="Arial Unicode MS" w:hAnsi="Lucida Console" w:cs="Arial Unicode MS"/>
                <w:b w:val="0"/>
                <w:color w:val="auto"/>
                <w:sz w:val="24"/>
              </w:rPr>
              <w:t>deserializer</w:t>
            </w:r>
            <w:proofErr w:type="spellEnd"/>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product_id</w:t>
            </w:r>
            <w:proofErr w:type="spellEnd"/>
            <w:r w:rsidRPr="00FB45F5">
              <w:rPr>
                <w:rFonts w:ascii="Lucida Console" w:eastAsia="Arial Unicode MS" w:hAnsi="Lucida Console" w:cs="Arial Unicode MS"/>
                <w:b w:val="0"/>
                <w:color w:val="auto"/>
                <w:sz w:val="24"/>
              </w:rPr>
              <w:t xml:space="preserve">              string                  from </w:t>
            </w:r>
            <w:proofErr w:type="spellStart"/>
            <w:r w:rsidRPr="00FB45F5">
              <w:rPr>
                <w:rFonts w:ascii="Lucida Console" w:eastAsia="Arial Unicode MS" w:hAnsi="Lucida Console" w:cs="Arial Unicode MS"/>
                <w:b w:val="0"/>
                <w:color w:val="auto"/>
                <w:sz w:val="24"/>
              </w:rPr>
              <w:t>deserializer</w:t>
            </w:r>
            <w:proofErr w:type="spellEnd"/>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category_id</w:t>
            </w:r>
            <w:proofErr w:type="spellEnd"/>
            <w:r w:rsidRPr="00FB45F5">
              <w:rPr>
                <w:rFonts w:ascii="Lucida Console" w:eastAsia="Arial Unicode MS" w:hAnsi="Lucida Console" w:cs="Arial Unicode MS"/>
                <w:b w:val="0"/>
                <w:color w:val="auto"/>
                <w:sz w:val="24"/>
              </w:rPr>
              <w:t xml:space="preserve">             string                  from </w:t>
            </w:r>
            <w:proofErr w:type="spellStart"/>
            <w:r w:rsidRPr="00FB45F5">
              <w:rPr>
                <w:rFonts w:ascii="Lucida Console" w:eastAsia="Arial Unicode MS" w:hAnsi="Lucida Console" w:cs="Arial Unicode MS"/>
                <w:b w:val="0"/>
                <w:color w:val="auto"/>
                <w:sz w:val="24"/>
              </w:rPr>
              <w:t>deserializer</w:t>
            </w:r>
            <w:proofErr w:type="spellEnd"/>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category_code</w:t>
            </w:r>
            <w:proofErr w:type="spellEnd"/>
            <w:r w:rsidRPr="00FB45F5">
              <w:rPr>
                <w:rFonts w:ascii="Lucida Console" w:eastAsia="Arial Unicode MS" w:hAnsi="Lucida Console" w:cs="Arial Unicode MS"/>
                <w:b w:val="0"/>
                <w:color w:val="auto"/>
                <w:sz w:val="24"/>
              </w:rPr>
              <w:t xml:space="preserve">           string                  from </w:t>
            </w:r>
            <w:proofErr w:type="spellStart"/>
            <w:r w:rsidRPr="00FB45F5">
              <w:rPr>
                <w:rFonts w:ascii="Lucida Console" w:eastAsia="Arial Unicode MS" w:hAnsi="Lucida Console" w:cs="Arial Unicode MS"/>
                <w:b w:val="0"/>
                <w:color w:val="auto"/>
                <w:sz w:val="24"/>
              </w:rPr>
              <w:t>deserializer</w:t>
            </w:r>
            <w:proofErr w:type="spellEnd"/>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brand                   string                  from </w:t>
            </w:r>
            <w:proofErr w:type="spellStart"/>
            <w:r w:rsidRPr="00FB45F5">
              <w:rPr>
                <w:rFonts w:ascii="Lucida Console" w:eastAsia="Arial Unicode MS" w:hAnsi="Lucida Console" w:cs="Arial Unicode MS"/>
                <w:b w:val="0"/>
                <w:color w:val="auto"/>
                <w:sz w:val="24"/>
              </w:rPr>
              <w:t>deserializer</w:t>
            </w:r>
            <w:proofErr w:type="spellEnd"/>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price                   string                  from </w:t>
            </w:r>
            <w:proofErr w:type="spellStart"/>
            <w:r w:rsidRPr="00FB45F5">
              <w:rPr>
                <w:rFonts w:ascii="Lucida Console" w:eastAsia="Arial Unicode MS" w:hAnsi="Lucida Console" w:cs="Arial Unicode MS"/>
                <w:b w:val="0"/>
                <w:color w:val="auto"/>
                <w:sz w:val="24"/>
              </w:rPr>
              <w:t>deserializer</w:t>
            </w:r>
            <w:proofErr w:type="spellEnd"/>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user_id</w:t>
            </w:r>
            <w:proofErr w:type="spellEnd"/>
            <w:r w:rsidRPr="00FB45F5">
              <w:rPr>
                <w:rFonts w:ascii="Lucida Console" w:eastAsia="Arial Unicode MS" w:hAnsi="Lucida Console" w:cs="Arial Unicode MS"/>
                <w:b w:val="0"/>
                <w:color w:val="auto"/>
                <w:sz w:val="24"/>
              </w:rPr>
              <w:t xml:space="preserve">                 string                  from </w:t>
            </w:r>
            <w:proofErr w:type="spellStart"/>
            <w:r w:rsidRPr="00FB45F5">
              <w:rPr>
                <w:rFonts w:ascii="Lucida Console" w:eastAsia="Arial Unicode MS" w:hAnsi="Lucida Console" w:cs="Arial Unicode MS"/>
                <w:b w:val="0"/>
                <w:color w:val="auto"/>
                <w:sz w:val="24"/>
              </w:rPr>
              <w:t>deserializer</w:t>
            </w:r>
            <w:proofErr w:type="spellEnd"/>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user_session</w:t>
            </w:r>
            <w:proofErr w:type="spellEnd"/>
            <w:r w:rsidRPr="00FB45F5">
              <w:rPr>
                <w:rFonts w:ascii="Lucida Console" w:eastAsia="Arial Unicode MS" w:hAnsi="Lucida Console" w:cs="Arial Unicode MS"/>
                <w:b w:val="0"/>
                <w:color w:val="auto"/>
                <w:sz w:val="24"/>
              </w:rPr>
              <w:t xml:space="preserve">            string                  from </w:t>
            </w:r>
            <w:proofErr w:type="spellStart"/>
            <w:r w:rsidRPr="00FB45F5">
              <w:rPr>
                <w:rFonts w:ascii="Lucida Console" w:eastAsia="Arial Unicode MS" w:hAnsi="Lucida Console" w:cs="Arial Unicode MS"/>
                <w:b w:val="0"/>
                <w:color w:val="auto"/>
                <w:sz w:val="24"/>
              </w:rPr>
              <w:t>deserializer</w:t>
            </w:r>
            <w:proofErr w:type="spellEnd"/>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event_type</w:t>
            </w:r>
            <w:proofErr w:type="spellEnd"/>
            <w:r w:rsidRPr="00FB45F5">
              <w:rPr>
                <w:rFonts w:ascii="Lucida Console" w:eastAsia="Arial Unicode MS" w:hAnsi="Lucida Console" w:cs="Arial Unicode MS"/>
                <w:b w:val="0"/>
                <w:color w:val="auto"/>
                <w:sz w:val="24"/>
              </w:rPr>
              <w:t xml:space="preserve">              string</w:t>
            </w:r>
          </w:p>
          <w:p w:rsidR="00FB45F5" w:rsidRPr="00FB45F5" w:rsidRDefault="00FB45F5" w:rsidP="00FB45F5">
            <w:pPr>
              <w:rPr>
                <w:rFonts w:ascii="Lucida Console" w:eastAsia="Arial Unicode MS" w:hAnsi="Lucida Console" w:cs="Arial Unicode MS"/>
                <w:b w:val="0"/>
                <w:color w:val="auto"/>
                <w:sz w:val="24"/>
              </w:rPr>
            </w:pP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Partition Information</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 </w:t>
            </w:r>
            <w:proofErr w:type="spellStart"/>
            <w:r w:rsidRPr="00FB45F5">
              <w:rPr>
                <w:rFonts w:ascii="Lucida Console" w:eastAsia="Arial Unicode MS" w:hAnsi="Lucida Console" w:cs="Arial Unicode MS"/>
                <w:b w:val="0"/>
                <w:color w:val="auto"/>
                <w:sz w:val="24"/>
              </w:rPr>
              <w:t>col_name</w:t>
            </w:r>
            <w:proofErr w:type="spellEnd"/>
            <w:r w:rsidRPr="00FB45F5">
              <w:rPr>
                <w:rFonts w:ascii="Lucida Console" w:eastAsia="Arial Unicode MS" w:hAnsi="Lucida Console" w:cs="Arial Unicode MS"/>
                <w:b w:val="0"/>
                <w:color w:val="auto"/>
                <w:sz w:val="24"/>
              </w:rPr>
              <w:t xml:space="preserve">              </w:t>
            </w:r>
            <w:proofErr w:type="spellStart"/>
            <w:r w:rsidRPr="00FB45F5">
              <w:rPr>
                <w:rFonts w:ascii="Lucida Console" w:eastAsia="Arial Unicode MS" w:hAnsi="Lucida Console" w:cs="Arial Unicode MS"/>
                <w:b w:val="0"/>
                <w:color w:val="auto"/>
                <w:sz w:val="24"/>
              </w:rPr>
              <w:t>data_type</w:t>
            </w:r>
            <w:proofErr w:type="spellEnd"/>
            <w:r w:rsidRPr="00FB45F5">
              <w:rPr>
                <w:rFonts w:ascii="Lucida Console" w:eastAsia="Arial Unicode MS" w:hAnsi="Lucida Console" w:cs="Arial Unicode MS"/>
                <w:b w:val="0"/>
                <w:color w:val="auto"/>
                <w:sz w:val="24"/>
              </w:rPr>
              <w:t xml:space="preserve">               comment</w:t>
            </w:r>
          </w:p>
          <w:p w:rsidR="00FB45F5" w:rsidRPr="00FB45F5" w:rsidRDefault="00FB45F5" w:rsidP="00FB45F5">
            <w:pPr>
              <w:rPr>
                <w:rFonts w:ascii="Lucida Console" w:eastAsia="Arial Unicode MS" w:hAnsi="Lucida Console" w:cs="Arial Unicode MS"/>
                <w:b w:val="0"/>
                <w:color w:val="auto"/>
                <w:sz w:val="24"/>
              </w:rPr>
            </w:pPr>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event_type</w:t>
            </w:r>
            <w:proofErr w:type="spellEnd"/>
            <w:r w:rsidRPr="00FB45F5">
              <w:rPr>
                <w:rFonts w:ascii="Lucida Console" w:eastAsia="Arial Unicode MS" w:hAnsi="Lucida Console" w:cs="Arial Unicode MS"/>
                <w:b w:val="0"/>
                <w:color w:val="auto"/>
                <w:sz w:val="24"/>
              </w:rPr>
              <w:t xml:space="preserve">              string</w:t>
            </w:r>
          </w:p>
          <w:p w:rsidR="00FB45F5" w:rsidRPr="006529BB" w:rsidRDefault="00FB45F5" w:rsidP="00FB45F5">
            <w:pPr>
              <w:rPr>
                <w:rFonts w:ascii="Lucida Console" w:eastAsia="Arial Unicode MS" w:hAnsi="Lucida Console" w:cs="Arial Unicode MS"/>
                <w:color w:val="auto"/>
                <w:sz w:val="24"/>
              </w:rPr>
            </w:pPr>
            <w:r w:rsidRPr="00FB45F5">
              <w:rPr>
                <w:rFonts w:ascii="Lucida Console" w:eastAsia="Arial Unicode MS" w:hAnsi="Lucida Console" w:cs="Arial Unicode MS"/>
                <w:b w:val="0"/>
                <w:color w:val="auto"/>
                <w:sz w:val="24"/>
              </w:rPr>
              <w:t>Time taken: 0.298 seconds, Fetched: 14 row(s)</w:t>
            </w:r>
          </w:p>
        </w:tc>
      </w:tr>
    </w:tbl>
    <w:p w:rsidR="00544D81" w:rsidRPr="007B335A" w:rsidRDefault="00544D81" w:rsidP="00750EAB">
      <w:pPr>
        <w:rPr>
          <w:rFonts w:ascii="Bahnschrift Light SemiCondensed" w:eastAsia="Arial Unicode MS" w:hAnsi="Bahnschrift Light SemiCondensed" w:cs="Arial Unicode MS"/>
        </w:rPr>
      </w:pPr>
    </w:p>
    <w:p w:rsidR="00544D81" w:rsidRPr="007B335A" w:rsidRDefault="00544D81"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1832ED80" wp14:editId="74CE0A1C">
            <wp:extent cx="6309360" cy="25514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2551430"/>
                    </a:xfrm>
                    <a:prstGeom prst="rect">
                      <a:avLst/>
                    </a:prstGeom>
                  </pic:spPr>
                </pic:pic>
              </a:graphicData>
            </a:graphic>
          </wp:inline>
        </w:drawing>
      </w:r>
    </w:p>
    <w:p w:rsidR="00544D81" w:rsidRDefault="00544D81" w:rsidP="00750EAB">
      <w:pPr>
        <w:rPr>
          <w:rFonts w:ascii="Bahnschrift Light SemiCondensed" w:eastAsia="Arial Unicode MS" w:hAnsi="Bahnschrift Light SemiCondensed" w:cs="Arial Unicode MS"/>
        </w:rPr>
      </w:pPr>
    </w:p>
    <w:p w:rsidR="00D65ACD" w:rsidRDefault="00FB45F5" w:rsidP="00E03CAB">
      <w:pPr>
        <w:spacing w:after="240"/>
        <w:rPr>
          <w:rFonts w:ascii="Bahnschrift Light SemiCondensed" w:eastAsia="Arial Unicode MS" w:hAnsi="Bahnschrift Light SemiCondensed" w:cs="Arial Unicode MS"/>
          <w:color w:val="auto"/>
          <w:u w:val="single"/>
        </w:rPr>
      </w:pPr>
      <w:r w:rsidRPr="00FB45F5">
        <w:rPr>
          <w:rFonts w:ascii="Bahnschrift Light SemiCondensed" w:eastAsia="Arial Unicode MS" w:hAnsi="Bahnschrift Light SemiCondensed" w:cs="Arial Unicode MS"/>
          <w:color w:val="auto"/>
          <w:u w:val="single"/>
        </w:rPr>
        <w:t>-</w:t>
      </w:r>
      <w:r>
        <w:rPr>
          <w:rFonts w:ascii="Bahnschrift Light SemiCondensed" w:eastAsia="Arial Unicode MS" w:hAnsi="Bahnschrift Light SemiCondensed" w:cs="Arial Unicode MS"/>
          <w:color w:val="auto"/>
          <w:u w:val="single"/>
        </w:rPr>
        <w:t xml:space="preserve"> </w:t>
      </w:r>
      <w:r w:rsidR="00D65ACD" w:rsidRPr="00FB45F5">
        <w:rPr>
          <w:rFonts w:ascii="Bahnschrift Light SemiCondensed" w:eastAsia="Arial Unicode MS" w:hAnsi="Bahnschrift Light SemiCondensed" w:cs="Arial Unicode MS"/>
          <w:color w:val="auto"/>
          <w:u w:val="single"/>
        </w:rPr>
        <w:t xml:space="preserve">Verifying partition creation </w:t>
      </w:r>
      <w:r>
        <w:rPr>
          <w:rFonts w:ascii="Bahnschrift Light SemiCondensed" w:eastAsia="Arial Unicode MS" w:hAnsi="Bahnschrift Light SemiCondensed" w:cs="Arial Unicode MS"/>
          <w:color w:val="auto"/>
          <w:u w:val="single"/>
        </w:rPr>
        <w:t>in Hive</w:t>
      </w:r>
    </w:p>
    <w:p w:rsidR="00FB45F5" w:rsidRDefault="00FB45F5" w:rsidP="00FB45F5">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sidRPr="00FB45F5">
        <w:rPr>
          <w:rFonts w:ascii="Bahnschrift Light SemiCondensed" w:eastAsia="Arial Unicode MS" w:hAnsi="Bahnschrift Light SemiCondensed" w:cs="Arial Unicode MS"/>
          <w:b w:val="0"/>
          <w:color w:val="auto"/>
        </w:rPr>
        <w:t xml:space="preserve">show partitions </w:t>
      </w:r>
      <w:proofErr w:type="spellStart"/>
      <w:r w:rsidRPr="00FB45F5">
        <w:rPr>
          <w:rFonts w:ascii="Bahnschrift Light SemiCondensed" w:eastAsia="Arial Unicode MS" w:hAnsi="Bahnschrift Light SemiCondensed" w:cs="Arial Unicode MS"/>
          <w:b w:val="0"/>
          <w:color w:val="auto"/>
        </w:rPr>
        <w:t>cosmetic_partbuck</w:t>
      </w:r>
      <w:proofErr w:type="spellEnd"/>
      <w:r w:rsidRPr="00FB45F5">
        <w:rPr>
          <w:rFonts w:ascii="Bahnschrift Light SemiCondensed" w:eastAsia="Arial Unicode MS" w:hAnsi="Bahnschrift Light SemiCondensed" w:cs="Arial Unicode MS"/>
          <w:b w:val="0"/>
          <w:color w:val="auto"/>
        </w:rPr>
        <w:t>;</w:t>
      </w:r>
    </w:p>
    <w:p w:rsidR="00FB45F5" w:rsidRPr="00B7704A" w:rsidRDefault="00FB45F5" w:rsidP="00FB45F5">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FB45F5" w:rsidRPr="006529BB" w:rsidTr="00FC773A">
        <w:tc>
          <w:tcPr>
            <w:tcW w:w="9926" w:type="dxa"/>
            <w:tcBorders>
              <w:top w:val="nil"/>
              <w:left w:val="nil"/>
              <w:bottom w:val="nil"/>
              <w:right w:val="nil"/>
            </w:tcBorders>
            <w:shd w:val="clear" w:color="auto" w:fill="E7E6E6" w:themeFill="background2"/>
          </w:tcPr>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 xml:space="preserve">hive&gt; show partitions </w:t>
            </w:r>
            <w:proofErr w:type="spellStart"/>
            <w:r w:rsidRPr="00FB45F5">
              <w:rPr>
                <w:rFonts w:ascii="Lucida Console" w:eastAsia="Arial Unicode MS" w:hAnsi="Lucida Console" w:cs="Arial Unicode MS"/>
                <w:b w:val="0"/>
                <w:color w:val="auto"/>
                <w:sz w:val="24"/>
              </w:rPr>
              <w:t>cosmetic_partbuck</w:t>
            </w:r>
            <w:proofErr w:type="spellEnd"/>
            <w:r w:rsidRPr="00FB45F5">
              <w:rPr>
                <w:rFonts w:ascii="Lucida Console" w:eastAsia="Arial Unicode MS" w:hAnsi="Lucida Console" w:cs="Arial Unicode MS"/>
                <w:b w:val="0"/>
                <w:color w:val="auto"/>
                <w:sz w:val="24"/>
              </w:rPr>
              <w:t>;</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OK</w:t>
            </w:r>
          </w:p>
          <w:p w:rsidR="00FB45F5" w:rsidRPr="00FB45F5" w:rsidRDefault="00FB45F5" w:rsidP="00FB45F5">
            <w:pPr>
              <w:rPr>
                <w:rFonts w:ascii="Lucida Console" w:eastAsia="Arial Unicode MS" w:hAnsi="Lucida Console" w:cs="Arial Unicode MS"/>
                <w:b w:val="0"/>
                <w:color w:val="auto"/>
                <w:sz w:val="24"/>
              </w:rPr>
            </w:pPr>
            <w:r w:rsidRPr="00FB45F5">
              <w:rPr>
                <w:rFonts w:ascii="Lucida Console" w:eastAsia="Arial Unicode MS" w:hAnsi="Lucida Console" w:cs="Arial Unicode MS"/>
                <w:b w:val="0"/>
                <w:color w:val="auto"/>
                <w:sz w:val="24"/>
              </w:rPr>
              <w:t>partition</w:t>
            </w:r>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event_type</w:t>
            </w:r>
            <w:proofErr w:type="spellEnd"/>
            <w:r w:rsidRPr="00FB45F5">
              <w:rPr>
                <w:rFonts w:ascii="Lucida Console" w:eastAsia="Arial Unicode MS" w:hAnsi="Lucida Console" w:cs="Arial Unicode MS"/>
                <w:b w:val="0"/>
                <w:color w:val="auto"/>
                <w:sz w:val="24"/>
              </w:rPr>
              <w:t>=cart</w:t>
            </w:r>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event_type</w:t>
            </w:r>
            <w:proofErr w:type="spellEnd"/>
            <w:r w:rsidRPr="00FB45F5">
              <w:rPr>
                <w:rFonts w:ascii="Lucida Console" w:eastAsia="Arial Unicode MS" w:hAnsi="Lucida Console" w:cs="Arial Unicode MS"/>
                <w:b w:val="0"/>
                <w:color w:val="auto"/>
                <w:sz w:val="24"/>
              </w:rPr>
              <w:t>=purchase</w:t>
            </w:r>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event_type</w:t>
            </w:r>
            <w:proofErr w:type="spellEnd"/>
            <w:r w:rsidRPr="00FB45F5">
              <w:rPr>
                <w:rFonts w:ascii="Lucida Console" w:eastAsia="Arial Unicode MS" w:hAnsi="Lucida Console" w:cs="Arial Unicode MS"/>
                <w:b w:val="0"/>
                <w:color w:val="auto"/>
                <w:sz w:val="24"/>
              </w:rPr>
              <w:t>=</w:t>
            </w:r>
            <w:proofErr w:type="spellStart"/>
            <w:r w:rsidRPr="00FB45F5">
              <w:rPr>
                <w:rFonts w:ascii="Lucida Console" w:eastAsia="Arial Unicode MS" w:hAnsi="Lucida Console" w:cs="Arial Unicode MS"/>
                <w:b w:val="0"/>
                <w:color w:val="auto"/>
                <w:sz w:val="24"/>
              </w:rPr>
              <w:t>remove_from_cart</w:t>
            </w:r>
            <w:proofErr w:type="spellEnd"/>
          </w:p>
          <w:p w:rsidR="00FB45F5" w:rsidRPr="00FB45F5" w:rsidRDefault="00FB45F5" w:rsidP="00FB45F5">
            <w:pPr>
              <w:rPr>
                <w:rFonts w:ascii="Lucida Console" w:eastAsia="Arial Unicode MS" w:hAnsi="Lucida Console" w:cs="Arial Unicode MS"/>
                <w:b w:val="0"/>
                <w:color w:val="auto"/>
                <w:sz w:val="24"/>
              </w:rPr>
            </w:pPr>
            <w:proofErr w:type="spellStart"/>
            <w:r w:rsidRPr="00FB45F5">
              <w:rPr>
                <w:rFonts w:ascii="Lucida Console" w:eastAsia="Arial Unicode MS" w:hAnsi="Lucida Console" w:cs="Arial Unicode MS"/>
                <w:b w:val="0"/>
                <w:color w:val="auto"/>
                <w:sz w:val="24"/>
              </w:rPr>
              <w:t>event_type</w:t>
            </w:r>
            <w:proofErr w:type="spellEnd"/>
            <w:r w:rsidRPr="00FB45F5">
              <w:rPr>
                <w:rFonts w:ascii="Lucida Console" w:eastAsia="Arial Unicode MS" w:hAnsi="Lucida Console" w:cs="Arial Unicode MS"/>
                <w:b w:val="0"/>
                <w:color w:val="auto"/>
                <w:sz w:val="24"/>
              </w:rPr>
              <w:t>=view</w:t>
            </w:r>
          </w:p>
          <w:p w:rsidR="00FB45F5" w:rsidRPr="006529BB" w:rsidRDefault="00FB45F5" w:rsidP="00FB45F5">
            <w:pPr>
              <w:rPr>
                <w:rFonts w:ascii="Lucida Console" w:eastAsia="Arial Unicode MS" w:hAnsi="Lucida Console" w:cs="Arial Unicode MS"/>
                <w:color w:val="auto"/>
                <w:sz w:val="24"/>
              </w:rPr>
            </w:pPr>
            <w:r w:rsidRPr="00FB45F5">
              <w:rPr>
                <w:rFonts w:ascii="Lucida Console" w:eastAsia="Arial Unicode MS" w:hAnsi="Lucida Console" w:cs="Arial Unicode MS"/>
                <w:b w:val="0"/>
                <w:color w:val="auto"/>
                <w:sz w:val="24"/>
              </w:rPr>
              <w:t>Time taken: 0.082 seconds, Fetched: 4 row(s)</w:t>
            </w:r>
          </w:p>
        </w:tc>
      </w:tr>
    </w:tbl>
    <w:p w:rsidR="00FB45F5" w:rsidRDefault="00FB45F5" w:rsidP="00D65ACD">
      <w:pPr>
        <w:rPr>
          <w:rFonts w:ascii="Bahnschrift Light SemiCondensed" w:eastAsia="Arial Unicode MS" w:hAnsi="Bahnschrift Light SemiCondensed" w:cs="Arial Unicode MS"/>
          <w:color w:val="auto"/>
          <w:u w:val="single"/>
        </w:rPr>
      </w:pPr>
    </w:p>
    <w:p w:rsidR="00D65ACD" w:rsidRPr="007B335A" w:rsidRDefault="00D65ACD" w:rsidP="00D65ACD">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1F66C05F" wp14:editId="43EEBB14">
            <wp:extent cx="6271260" cy="12738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04"/>
                    <a:stretch/>
                  </pic:blipFill>
                  <pic:spPr bwMode="auto">
                    <a:xfrm>
                      <a:off x="0" y="0"/>
                      <a:ext cx="6271260" cy="1273810"/>
                    </a:xfrm>
                    <a:prstGeom prst="rect">
                      <a:avLst/>
                    </a:prstGeom>
                    <a:ln>
                      <a:noFill/>
                    </a:ln>
                    <a:extLst>
                      <a:ext uri="{53640926-AAD7-44D8-BBD7-CCE9431645EC}">
                        <a14:shadowObscured xmlns:a14="http://schemas.microsoft.com/office/drawing/2010/main"/>
                      </a:ext>
                    </a:extLst>
                  </pic:spPr>
                </pic:pic>
              </a:graphicData>
            </a:graphic>
          </wp:inline>
        </w:drawing>
      </w:r>
    </w:p>
    <w:p w:rsidR="00D65ACD" w:rsidRPr="007B335A" w:rsidRDefault="00D65ACD" w:rsidP="00D65ACD">
      <w:pPr>
        <w:rPr>
          <w:rFonts w:ascii="Bahnschrift Light SemiCondensed" w:eastAsia="Arial Unicode MS" w:hAnsi="Bahnschrift Light SemiCondensed" w:cs="Arial Unicode MS"/>
        </w:rPr>
      </w:pPr>
    </w:p>
    <w:p w:rsidR="00FB45F5" w:rsidRDefault="00FB45F5" w:rsidP="00FB45F5">
      <w:pPr>
        <w:rPr>
          <w:rFonts w:ascii="Bahnschrift Light SemiCondensed" w:eastAsia="Arial Unicode MS" w:hAnsi="Bahnschrift Light SemiCondensed" w:cs="Arial Unicode MS"/>
          <w:color w:val="auto"/>
          <w:u w:val="single"/>
        </w:rPr>
      </w:pPr>
      <w:r w:rsidRPr="00FB45F5">
        <w:rPr>
          <w:rFonts w:ascii="Bahnschrift Light SemiCondensed" w:eastAsia="Arial Unicode MS" w:hAnsi="Bahnschrift Light SemiCondensed" w:cs="Arial Unicode MS"/>
          <w:color w:val="auto"/>
          <w:u w:val="single"/>
        </w:rPr>
        <w:t>-</w:t>
      </w:r>
      <w:r>
        <w:rPr>
          <w:rFonts w:ascii="Bahnschrift Light SemiCondensed" w:eastAsia="Arial Unicode MS" w:hAnsi="Bahnschrift Light SemiCondensed" w:cs="Arial Unicode MS"/>
          <w:color w:val="auto"/>
          <w:u w:val="single"/>
        </w:rPr>
        <w:t xml:space="preserve"> </w:t>
      </w:r>
      <w:r w:rsidRPr="00FB45F5">
        <w:rPr>
          <w:rFonts w:ascii="Bahnschrift Light SemiCondensed" w:eastAsia="Arial Unicode MS" w:hAnsi="Bahnschrift Light SemiCondensed" w:cs="Arial Unicode MS"/>
          <w:color w:val="auto"/>
          <w:u w:val="single"/>
        </w:rPr>
        <w:t xml:space="preserve">Verifying partition creation </w:t>
      </w:r>
      <w:r>
        <w:rPr>
          <w:rFonts w:ascii="Bahnschrift Light SemiCondensed" w:eastAsia="Arial Unicode MS" w:hAnsi="Bahnschrift Light SemiCondensed" w:cs="Arial Unicode MS"/>
          <w:color w:val="auto"/>
          <w:u w:val="single"/>
        </w:rPr>
        <w:t xml:space="preserve">in </w:t>
      </w:r>
      <w:proofErr w:type="spellStart"/>
      <w:r>
        <w:rPr>
          <w:rFonts w:ascii="Bahnschrift Light SemiCondensed" w:eastAsia="Arial Unicode MS" w:hAnsi="Bahnschrift Light SemiCondensed" w:cs="Arial Unicode MS"/>
          <w:color w:val="auto"/>
          <w:u w:val="single"/>
        </w:rPr>
        <w:t>Hadoop</w:t>
      </w:r>
      <w:proofErr w:type="spellEnd"/>
    </w:p>
    <w:p w:rsidR="00FB45F5" w:rsidRDefault="00FB45F5" w:rsidP="00D65ACD">
      <w:pPr>
        <w:rPr>
          <w:rFonts w:ascii="Bahnschrift Light SemiCondensed" w:eastAsia="Arial Unicode MS" w:hAnsi="Bahnschrift Light SemiCondensed" w:cs="Arial Unicode MS"/>
        </w:rPr>
      </w:pPr>
    </w:p>
    <w:p w:rsidR="006C603A" w:rsidRDefault="00FB45F5" w:rsidP="00E03CAB">
      <w:pPr>
        <w:spacing w:after="240"/>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W</w:t>
      </w:r>
      <w:r w:rsidRPr="00FB45F5">
        <w:rPr>
          <w:rFonts w:ascii="Bahnschrift Light SemiCondensed" w:eastAsia="Arial Unicode MS" w:hAnsi="Bahnschrift Light SemiCondensed" w:cs="Arial Unicode MS"/>
          <w:b w:val="0"/>
          <w:color w:val="auto"/>
        </w:rPr>
        <w:t>e exit from hive environment by executing 'exit;' command</w:t>
      </w:r>
      <w:r w:rsidR="006C603A">
        <w:rPr>
          <w:rFonts w:ascii="Bahnschrift Light SemiCondensed" w:eastAsia="Arial Unicode MS" w:hAnsi="Bahnschrift Light SemiCondensed" w:cs="Arial Unicode MS"/>
          <w:b w:val="0"/>
          <w:color w:val="auto"/>
        </w:rPr>
        <w:t xml:space="preserve">. In the </w:t>
      </w:r>
      <w:proofErr w:type="spellStart"/>
      <w:r w:rsidR="006C603A">
        <w:rPr>
          <w:rFonts w:ascii="Bahnschrift Light SemiCondensed" w:eastAsia="Arial Unicode MS" w:hAnsi="Bahnschrift Light SemiCondensed" w:cs="Arial Unicode MS"/>
          <w:b w:val="0"/>
          <w:color w:val="auto"/>
        </w:rPr>
        <w:t>hadoop</w:t>
      </w:r>
      <w:proofErr w:type="spellEnd"/>
      <w:r w:rsidR="006C603A">
        <w:rPr>
          <w:rFonts w:ascii="Bahnschrift Light SemiCondensed" w:eastAsia="Arial Unicode MS" w:hAnsi="Bahnschrift Light SemiCondensed" w:cs="Arial Unicode MS"/>
          <w:b w:val="0"/>
          <w:color w:val="auto"/>
        </w:rPr>
        <w:t xml:space="preserve"> environ</w:t>
      </w:r>
      <w:r w:rsidR="00E03CAB">
        <w:rPr>
          <w:rFonts w:ascii="Bahnschrift Light SemiCondensed" w:eastAsia="Arial Unicode MS" w:hAnsi="Bahnschrift Light SemiCondensed" w:cs="Arial Unicode MS"/>
          <w:b w:val="0"/>
          <w:color w:val="auto"/>
        </w:rPr>
        <w:t>ment we verify the partitioning.</w:t>
      </w:r>
    </w:p>
    <w:p w:rsidR="006C603A" w:rsidRDefault="006C603A" w:rsidP="006C603A">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proofErr w:type="spellStart"/>
      <w:r w:rsidRPr="006C603A">
        <w:rPr>
          <w:rFonts w:ascii="Bahnschrift Light SemiCondensed" w:eastAsia="Arial Unicode MS" w:hAnsi="Bahnschrift Light SemiCondensed" w:cs="Arial Unicode MS"/>
          <w:b w:val="0"/>
          <w:color w:val="auto"/>
        </w:rPr>
        <w:t>hadoop</w:t>
      </w:r>
      <w:proofErr w:type="spellEnd"/>
      <w:r w:rsidRPr="006C603A">
        <w:rPr>
          <w:rFonts w:ascii="Bahnschrift Light SemiCondensed" w:eastAsia="Arial Unicode MS" w:hAnsi="Bahnschrift Light SemiCondensed" w:cs="Arial Unicode MS"/>
          <w:b w:val="0"/>
          <w:color w:val="auto"/>
        </w:rPr>
        <w:t xml:space="preserve"> </w:t>
      </w:r>
      <w:proofErr w:type="spellStart"/>
      <w:r w:rsidRPr="006C603A">
        <w:rPr>
          <w:rFonts w:ascii="Bahnschrift Light SemiCondensed" w:eastAsia="Arial Unicode MS" w:hAnsi="Bahnschrift Light SemiCondensed" w:cs="Arial Unicode MS"/>
          <w:b w:val="0"/>
          <w:color w:val="auto"/>
        </w:rPr>
        <w:t>fs</w:t>
      </w:r>
      <w:proofErr w:type="spellEnd"/>
      <w:r w:rsidRPr="006C603A">
        <w:rPr>
          <w:rFonts w:ascii="Bahnschrift Light SemiCondensed" w:eastAsia="Arial Unicode MS" w:hAnsi="Bahnschrift Light SemiCondensed" w:cs="Arial Unicode MS"/>
          <w:b w:val="0"/>
          <w:color w:val="auto"/>
        </w:rPr>
        <w:t xml:space="preserve"> -</w:t>
      </w:r>
      <w:proofErr w:type="spellStart"/>
      <w:r w:rsidRPr="006C603A">
        <w:rPr>
          <w:rFonts w:ascii="Bahnschrift Light SemiCondensed" w:eastAsia="Arial Unicode MS" w:hAnsi="Bahnschrift Light SemiCondensed" w:cs="Arial Unicode MS"/>
          <w:b w:val="0"/>
          <w:color w:val="auto"/>
        </w:rPr>
        <w:t>ls</w:t>
      </w:r>
      <w:proofErr w:type="spellEnd"/>
      <w:r w:rsidRPr="006C603A">
        <w:rPr>
          <w:rFonts w:ascii="Bahnschrift Light SemiCondensed" w:eastAsia="Arial Unicode MS" w:hAnsi="Bahnschrift Light SemiCondensed" w:cs="Arial Unicode MS"/>
          <w:b w:val="0"/>
          <w:color w:val="auto"/>
        </w:rPr>
        <w:t xml:space="preserve"> /user/</w:t>
      </w:r>
      <w:proofErr w:type="spellStart"/>
      <w:r w:rsidRPr="006C603A">
        <w:rPr>
          <w:rFonts w:ascii="Bahnschrift Light SemiCondensed" w:eastAsia="Arial Unicode MS" w:hAnsi="Bahnschrift Light SemiCondensed" w:cs="Arial Unicode MS"/>
          <w:b w:val="0"/>
          <w:color w:val="auto"/>
        </w:rPr>
        <w:t>hivecasestudy</w:t>
      </w:r>
      <w:proofErr w:type="spellEnd"/>
      <w:r w:rsidRPr="006C603A">
        <w:rPr>
          <w:rFonts w:ascii="Bahnschrift Light SemiCondensed" w:eastAsia="Arial Unicode MS" w:hAnsi="Bahnschrift Light SemiCondensed" w:cs="Arial Unicode MS"/>
          <w:b w:val="0"/>
          <w:color w:val="auto"/>
        </w:rPr>
        <w:t>/</w:t>
      </w:r>
    </w:p>
    <w:p w:rsidR="006C603A" w:rsidRPr="00B7704A" w:rsidRDefault="006C603A" w:rsidP="006C603A">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6C603A" w:rsidRPr="006529BB" w:rsidTr="00FC773A">
        <w:tc>
          <w:tcPr>
            <w:tcW w:w="9926" w:type="dxa"/>
            <w:tcBorders>
              <w:top w:val="nil"/>
              <w:left w:val="nil"/>
              <w:bottom w:val="nil"/>
              <w:right w:val="nil"/>
            </w:tcBorders>
            <w:shd w:val="clear" w:color="auto" w:fill="E7E6E6" w:themeFill="background2"/>
          </w:tcPr>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 xml:space="preserve">[hadoop@ip-172-31-91-68 ~]$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fs</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ls</w:t>
            </w:r>
            <w:proofErr w:type="spellEnd"/>
            <w:r w:rsidRPr="006C603A">
              <w:rPr>
                <w:rFonts w:ascii="Lucida Console" w:eastAsia="Arial Unicode MS" w:hAnsi="Lucida Console" w:cs="Arial Unicode MS"/>
                <w:b w:val="0"/>
                <w:color w:val="auto"/>
                <w:sz w:val="24"/>
              </w:rPr>
              <w:t xml:space="preserve">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Found 6 items</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w:t>
            </w:r>
            <w:proofErr w:type="spellEnd"/>
            <w:r w:rsidRPr="006C603A">
              <w:rPr>
                <w:rFonts w:ascii="Lucida Console" w:eastAsia="Arial Unicode MS" w:hAnsi="Lucida Console" w:cs="Arial Unicode MS"/>
                <w:b w:val="0"/>
                <w:color w:val="auto"/>
                <w:sz w:val="24"/>
              </w:rPr>
              <w:t xml:space="preserve">-r--r--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545839412 2021-07-04 16:59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/November2019.csv</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w:t>
            </w:r>
            <w:proofErr w:type="spellEnd"/>
            <w:r w:rsidRPr="006C603A">
              <w:rPr>
                <w:rFonts w:ascii="Lucida Console" w:eastAsia="Arial Unicode MS" w:hAnsi="Lucida Console" w:cs="Arial Unicode MS"/>
                <w:b w:val="0"/>
                <w:color w:val="auto"/>
                <w:sz w:val="24"/>
              </w:rPr>
              <w:t xml:space="preserve">-r--r--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482542278 2021-07-04 16:56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/October2019.csv</w:t>
            </w:r>
          </w:p>
          <w:p w:rsidR="006C603A" w:rsidRPr="006C603A" w:rsidRDefault="006C603A" w:rsidP="006C603A">
            <w:pPr>
              <w:rPr>
                <w:rFonts w:ascii="Lucida Console" w:eastAsia="Arial Unicode MS" w:hAnsi="Lucida Console" w:cs="Arial Unicode MS"/>
                <w:b w:val="0"/>
                <w:color w:val="auto"/>
                <w:sz w:val="24"/>
              </w:rPr>
            </w:pPr>
            <w:proofErr w:type="spellStart"/>
            <w:r w:rsidRPr="006C603A">
              <w:rPr>
                <w:rFonts w:ascii="Lucida Console" w:eastAsia="Arial Unicode MS" w:hAnsi="Lucida Console" w:cs="Arial Unicode MS"/>
                <w:b w:val="0"/>
                <w:color w:val="auto"/>
                <w:sz w:val="24"/>
              </w:rPr>
              <w:t>drwxr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0 2021-07-04 18:15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=cart</w:t>
            </w:r>
          </w:p>
          <w:p w:rsidR="006C603A" w:rsidRPr="006C603A" w:rsidRDefault="006C603A" w:rsidP="006C603A">
            <w:pPr>
              <w:rPr>
                <w:rFonts w:ascii="Lucida Console" w:eastAsia="Arial Unicode MS" w:hAnsi="Lucida Console" w:cs="Arial Unicode MS"/>
                <w:b w:val="0"/>
                <w:color w:val="auto"/>
                <w:sz w:val="24"/>
              </w:rPr>
            </w:pPr>
            <w:proofErr w:type="spellStart"/>
            <w:r w:rsidRPr="006C603A">
              <w:rPr>
                <w:rFonts w:ascii="Lucida Console" w:eastAsia="Arial Unicode MS" w:hAnsi="Lucida Console" w:cs="Arial Unicode MS"/>
                <w:b w:val="0"/>
                <w:color w:val="auto"/>
                <w:sz w:val="24"/>
              </w:rPr>
              <w:t>drwxr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0 2021-07-04 18:15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=purchase</w:t>
            </w:r>
          </w:p>
          <w:p w:rsidR="006C603A" w:rsidRPr="006C603A" w:rsidRDefault="006C603A" w:rsidP="006C603A">
            <w:pPr>
              <w:rPr>
                <w:rFonts w:ascii="Lucida Console" w:eastAsia="Arial Unicode MS" w:hAnsi="Lucida Console" w:cs="Arial Unicode MS"/>
                <w:b w:val="0"/>
                <w:color w:val="auto"/>
                <w:sz w:val="24"/>
              </w:rPr>
            </w:pPr>
            <w:proofErr w:type="spellStart"/>
            <w:r w:rsidRPr="006C603A">
              <w:rPr>
                <w:rFonts w:ascii="Lucida Console" w:eastAsia="Arial Unicode MS" w:hAnsi="Lucida Console" w:cs="Arial Unicode MS"/>
                <w:b w:val="0"/>
                <w:color w:val="auto"/>
                <w:sz w:val="24"/>
              </w:rPr>
              <w:t>drwxr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0 2021-07-04 18:15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remove_from_cart</w:t>
            </w:r>
            <w:proofErr w:type="spellEnd"/>
          </w:p>
          <w:p w:rsidR="006C603A" w:rsidRPr="006529BB" w:rsidRDefault="006C603A" w:rsidP="006C603A">
            <w:pPr>
              <w:rPr>
                <w:rFonts w:ascii="Lucida Console" w:eastAsia="Arial Unicode MS" w:hAnsi="Lucida Console" w:cs="Arial Unicode MS"/>
                <w:color w:val="auto"/>
                <w:sz w:val="24"/>
              </w:rPr>
            </w:pPr>
            <w:proofErr w:type="spellStart"/>
            <w:r w:rsidRPr="006C603A">
              <w:rPr>
                <w:rFonts w:ascii="Lucida Console" w:eastAsia="Arial Unicode MS" w:hAnsi="Lucida Console" w:cs="Arial Unicode MS"/>
                <w:b w:val="0"/>
                <w:color w:val="auto"/>
                <w:sz w:val="24"/>
              </w:rPr>
              <w:t>drwxr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0 2021-07-04 18:15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w:t>
            </w:r>
          </w:p>
        </w:tc>
      </w:tr>
    </w:tbl>
    <w:p w:rsidR="006C603A" w:rsidRDefault="006C603A" w:rsidP="00D65ACD">
      <w:pPr>
        <w:rPr>
          <w:rFonts w:ascii="Bahnschrift Light SemiCondensed" w:eastAsia="Arial Unicode MS" w:hAnsi="Bahnschrift Light SemiCondensed" w:cs="Arial Unicode MS"/>
          <w:b w:val="0"/>
          <w:color w:val="auto"/>
        </w:rPr>
      </w:pPr>
    </w:p>
    <w:p w:rsidR="00D65ACD" w:rsidRDefault="006C603A" w:rsidP="00D65ACD">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388BBB71" wp14:editId="63A2BB56">
            <wp:extent cx="6179820" cy="1272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053" b="65329"/>
                    <a:stretch/>
                  </pic:blipFill>
                  <pic:spPr bwMode="auto">
                    <a:xfrm>
                      <a:off x="0" y="0"/>
                      <a:ext cx="6179820" cy="1272540"/>
                    </a:xfrm>
                    <a:prstGeom prst="rect">
                      <a:avLst/>
                    </a:prstGeom>
                    <a:ln>
                      <a:noFill/>
                    </a:ln>
                    <a:extLst>
                      <a:ext uri="{53640926-AAD7-44D8-BBD7-CCE9431645EC}">
                        <a14:shadowObscured xmlns:a14="http://schemas.microsoft.com/office/drawing/2010/main"/>
                      </a:ext>
                    </a:extLst>
                  </pic:spPr>
                </pic:pic>
              </a:graphicData>
            </a:graphic>
          </wp:inline>
        </w:drawing>
      </w:r>
    </w:p>
    <w:p w:rsidR="00E03CAB" w:rsidRDefault="00E03CAB" w:rsidP="00D65ACD">
      <w:pPr>
        <w:rPr>
          <w:rFonts w:ascii="Bahnschrift Light SemiCondensed" w:eastAsia="Arial Unicode MS" w:hAnsi="Bahnschrift Light SemiCondensed" w:cs="Arial Unicode MS"/>
          <w:color w:val="auto"/>
        </w:rPr>
      </w:pPr>
    </w:p>
    <w:p w:rsidR="006C603A" w:rsidRPr="006C603A" w:rsidRDefault="006C603A" w:rsidP="00D65ACD">
      <w:pPr>
        <w:rPr>
          <w:rFonts w:ascii="Bahnschrift Light SemiCondensed" w:eastAsia="Arial Unicode MS" w:hAnsi="Bahnschrift Light SemiCondensed" w:cs="Arial Unicode MS"/>
          <w:color w:val="auto"/>
        </w:rPr>
      </w:pPr>
      <w:r w:rsidRPr="006C603A">
        <w:rPr>
          <w:rFonts w:ascii="Bahnschrift Light SemiCondensed" w:eastAsia="Arial Unicode MS" w:hAnsi="Bahnschrift Light SemiCondensed" w:cs="Arial Unicode MS"/>
          <w:color w:val="auto"/>
        </w:rPr>
        <w:t xml:space="preserve">Comment: </w:t>
      </w:r>
      <w:r w:rsidRPr="006C603A">
        <w:rPr>
          <w:rFonts w:ascii="Bahnschrift Light SemiCondensed" w:eastAsia="Arial Unicode MS" w:hAnsi="Bahnschrift Light SemiCondensed" w:cs="Arial Unicode MS"/>
          <w:b w:val="0"/>
          <w:color w:val="auto"/>
        </w:rPr>
        <w:t>We see that 4 partitions have been created.</w:t>
      </w:r>
    </w:p>
    <w:p w:rsidR="006C603A" w:rsidRPr="007B335A" w:rsidRDefault="006C603A" w:rsidP="00D65ACD">
      <w:pPr>
        <w:rPr>
          <w:rFonts w:ascii="Bahnschrift Light SemiCondensed" w:eastAsia="Arial Unicode MS" w:hAnsi="Bahnschrift Light SemiCondensed" w:cs="Arial Unicode MS"/>
        </w:rPr>
      </w:pPr>
    </w:p>
    <w:p w:rsidR="00D65ACD" w:rsidRDefault="006C603A" w:rsidP="00E03CAB">
      <w:pPr>
        <w:spacing w:after="240"/>
        <w:rPr>
          <w:rFonts w:ascii="Bahnschrift Light SemiCondensed" w:eastAsia="Arial Unicode MS" w:hAnsi="Bahnschrift Light SemiCondensed" w:cs="Arial Unicode MS"/>
        </w:rPr>
      </w:pPr>
      <w:r w:rsidRPr="00FB45F5">
        <w:rPr>
          <w:rFonts w:ascii="Bahnschrift Light SemiCondensed" w:eastAsia="Arial Unicode MS" w:hAnsi="Bahnschrift Light SemiCondensed" w:cs="Arial Unicode MS"/>
          <w:color w:val="auto"/>
          <w:u w:val="single"/>
        </w:rPr>
        <w:t>-</w:t>
      </w:r>
      <w:r>
        <w:rPr>
          <w:rFonts w:ascii="Bahnschrift Light SemiCondensed" w:eastAsia="Arial Unicode MS" w:hAnsi="Bahnschrift Light SemiCondensed" w:cs="Arial Unicode MS"/>
          <w:color w:val="auto"/>
          <w:u w:val="single"/>
        </w:rPr>
        <w:t xml:space="preserve"> </w:t>
      </w:r>
      <w:r w:rsidRPr="00FB45F5">
        <w:rPr>
          <w:rFonts w:ascii="Bahnschrift Light SemiCondensed" w:eastAsia="Arial Unicode MS" w:hAnsi="Bahnschrift Light SemiCondensed" w:cs="Arial Unicode MS"/>
          <w:color w:val="auto"/>
          <w:u w:val="single"/>
        </w:rPr>
        <w:t xml:space="preserve">Verifying </w:t>
      </w:r>
      <w:r>
        <w:rPr>
          <w:rFonts w:ascii="Bahnschrift Light SemiCondensed" w:eastAsia="Arial Unicode MS" w:hAnsi="Bahnschrift Light SemiCondensed" w:cs="Arial Unicode MS"/>
          <w:color w:val="auto"/>
          <w:u w:val="single"/>
        </w:rPr>
        <w:t>Bucketing</w:t>
      </w:r>
      <w:r w:rsidRPr="00FB45F5">
        <w:rPr>
          <w:rFonts w:ascii="Bahnschrift Light SemiCondensed" w:eastAsia="Arial Unicode MS" w:hAnsi="Bahnschrift Light SemiCondensed" w:cs="Arial Unicode MS"/>
          <w:color w:val="auto"/>
          <w:u w:val="single"/>
        </w:rPr>
        <w:t xml:space="preserve"> creation </w:t>
      </w:r>
      <w:r>
        <w:rPr>
          <w:rFonts w:ascii="Bahnschrift Light SemiCondensed" w:eastAsia="Arial Unicode MS" w:hAnsi="Bahnschrift Light SemiCondensed" w:cs="Arial Unicode MS"/>
          <w:color w:val="auto"/>
          <w:u w:val="single"/>
        </w:rPr>
        <w:t xml:space="preserve">in </w:t>
      </w:r>
      <w:proofErr w:type="spellStart"/>
      <w:r>
        <w:rPr>
          <w:rFonts w:ascii="Bahnschrift Light SemiCondensed" w:eastAsia="Arial Unicode MS" w:hAnsi="Bahnschrift Light SemiCondensed" w:cs="Arial Unicode MS"/>
          <w:color w:val="auto"/>
          <w:u w:val="single"/>
        </w:rPr>
        <w:t>Hadoop</w:t>
      </w:r>
      <w:proofErr w:type="spellEnd"/>
    </w:p>
    <w:p w:rsidR="006C603A" w:rsidRDefault="006C603A" w:rsidP="00D65ACD">
      <w:pPr>
        <w:rPr>
          <w:rFonts w:ascii="Bahnschrift Light SemiCondensed" w:eastAsia="Arial Unicode MS" w:hAnsi="Bahnschrift Light SemiCondensed" w:cs="Arial Unicode MS"/>
          <w:b w:val="0"/>
          <w:color w:val="auto"/>
        </w:rPr>
      </w:pPr>
      <w:r w:rsidRPr="006C603A">
        <w:rPr>
          <w:rFonts w:ascii="Bahnschrift Light SemiCondensed" w:eastAsia="Arial Unicode MS" w:hAnsi="Bahnschrift Light SemiCondensed" w:cs="Arial Unicode MS"/>
          <w:b w:val="0"/>
          <w:color w:val="auto"/>
        </w:rPr>
        <w:t xml:space="preserve">We check </w:t>
      </w:r>
      <w:r>
        <w:rPr>
          <w:rFonts w:ascii="Bahnschrift Light SemiCondensed" w:eastAsia="Arial Unicode MS" w:hAnsi="Bahnschrift Light SemiCondensed" w:cs="Arial Unicode MS"/>
          <w:b w:val="0"/>
          <w:color w:val="auto"/>
        </w:rPr>
        <w:t xml:space="preserve">if the bucketing has been executed, </w:t>
      </w:r>
      <w:r w:rsidRPr="006C603A">
        <w:rPr>
          <w:rFonts w:ascii="Bahnschrift Light SemiCondensed" w:eastAsia="Arial Unicode MS" w:hAnsi="Bahnschrift Light SemiCondensed" w:cs="Arial Unicode MS"/>
          <w:b w:val="0"/>
          <w:color w:val="auto"/>
        </w:rPr>
        <w:t>under the partition “</w:t>
      </w:r>
      <w:proofErr w:type="spellStart"/>
      <w:r w:rsidRPr="006C603A">
        <w:rPr>
          <w:rFonts w:ascii="Bahnschrift Light SemiCondensed" w:eastAsia="Arial Unicode MS" w:hAnsi="Bahnschrift Light SemiCondensed" w:cs="Arial Unicode MS"/>
          <w:b w:val="0"/>
          <w:color w:val="auto"/>
        </w:rPr>
        <w:t>event_type</w:t>
      </w:r>
      <w:proofErr w:type="spellEnd"/>
      <w:r w:rsidRPr="006C603A">
        <w:rPr>
          <w:rFonts w:ascii="Bahnschrift Light SemiCondensed" w:eastAsia="Arial Unicode MS" w:hAnsi="Bahnschrift Light SemiCondensed" w:cs="Arial Unicode MS"/>
          <w:b w:val="0"/>
          <w:color w:val="auto"/>
        </w:rPr>
        <w:t>=view”</w:t>
      </w:r>
      <w:r>
        <w:rPr>
          <w:rFonts w:ascii="Bahnschrift Light SemiCondensed" w:eastAsia="Arial Unicode MS" w:hAnsi="Bahnschrift Light SemiCondensed" w:cs="Arial Unicode MS"/>
          <w:b w:val="0"/>
          <w:color w:val="auto"/>
        </w:rPr>
        <w:t>.</w:t>
      </w:r>
    </w:p>
    <w:p w:rsidR="006C603A" w:rsidRPr="006C603A" w:rsidRDefault="006C603A" w:rsidP="00D65ACD">
      <w:pPr>
        <w:rPr>
          <w:rFonts w:ascii="Bahnschrift Light SemiCondensed" w:eastAsia="Arial Unicode MS" w:hAnsi="Bahnschrift Light SemiCondensed" w:cs="Arial Unicode MS"/>
          <w:b w:val="0"/>
          <w:color w:val="auto"/>
        </w:rPr>
      </w:pPr>
    </w:p>
    <w:p w:rsidR="006C603A" w:rsidRDefault="006C603A" w:rsidP="006C603A">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lastRenderedPageBreak/>
        <w:t>Command:</w:t>
      </w:r>
      <w:r>
        <w:rPr>
          <w:rFonts w:ascii="Bahnschrift Light SemiCondensed" w:eastAsia="Arial Unicode MS" w:hAnsi="Bahnschrift Light SemiCondensed" w:cs="Arial Unicode MS"/>
          <w:b w:val="0"/>
          <w:color w:val="auto"/>
        </w:rPr>
        <w:t xml:space="preserve"> </w:t>
      </w:r>
      <w:proofErr w:type="spellStart"/>
      <w:r w:rsidRPr="006C603A">
        <w:rPr>
          <w:rFonts w:ascii="Bahnschrift Light SemiCondensed" w:eastAsia="Arial Unicode MS" w:hAnsi="Bahnschrift Light SemiCondensed" w:cs="Arial Unicode MS"/>
          <w:b w:val="0"/>
          <w:color w:val="auto"/>
        </w:rPr>
        <w:t>hadoop</w:t>
      </w:r>
      <w:proofErr w:type="spellEnd"/>
      <w:r w:rsidRPr="006C603A">
        <w:rPr>
          <w:rFonts w:ascii="Bahnschrift Light SemiCondensed" w:eastAsia="Arial Unicode MS" w:hAnsi="Bahnschrift Light SemiCondensed" w:cs="Arial Unicode MS"/>
          <w:b w:val="0"/>
          <w:color w:val="auto"/>
        </w:rPr>
        <w:t xml:space="preserve"> </w:t>
      </w:r>
      <w:proofErr w:type="spellStart"/>
      <w:r w:rsidRPr="006C603A">
        <w:rPr>
          <w:rFonts w:ascii="Bahnschrift Light SemiCondensed" w:eastAsia="Arial Unicode MS" w:hAnsi="Bahnschrift Light SemiCondensed" w:cs="Arial Unicode MS"/>
          <w:b w:val="0"/>
          <w:color w:val="auto"/>
        </w:rPr>
        <w:t>fs</w:t>
      </w:r>
      <w:proofErr w:type="spellEnd"/>
      <w:r w:rsidRPr="006C603A">
        <w:rPr>
          <w:rFonts w:ascii="Bahnschrift Light SemiCondensed" w:eastAsia="Arial Unicode MS" w:hAnsi="Bahnschrift Light SemiCondensed" w:cs="Arial Unicode MS"/>
          <w:b w:val="0"/>
          <w:color w:val="auto"/>
        </w:rPr>
        <w:t xml:space="preserve"> -</w:t>
      </w:r>
      <w:proofErr w:type="spellStart"/>
      <w:r w:rsidRPr="006C603A">
        <w:rPr>
          <w:rFonts w:ascii="Bahnschrift Light SemiCondensed" w:eastAsia="Arial Unicode MS" w:hAnsi="Bahnschrift Light SemiCondensed" w:cs="Arial Unicode MS"/>
          <w:b w:val="0"/>
          <w:color w:val="auto"/>
        </w:rPr>
        <w:t>ls</w:t>
      </w:r>
      <w:proofErr w:type="spellEnd"/>
      <w:r w:rsidRPr="006C603A">
        <w:rPr>
          <w:rFonts w:ascii="Bahnschrift Light SemiCondensed" w:eastAsia="Arial Unicode MS" w:hAnsi="Bahnschrift Light SemiCondensed" w:cs="Arial Unicode MS"/>
          <w:b w:val="0"/>
          <w:color w:val="auto"/>
        </w:rPr>
        <w:t xml:space="preserve"> /user/</w:t>
      </w:r>
      <w:proofErr w:type="spellStart"/>
      <w:r w:rsidRPr="006C603A">
        <w:rPr>
          <w:rFonts w:ascii="Bahnschrift Light SemiCondensed" w:eastAsia="Arial Unicode MS" w:hAnsi="Bahnschrift Light SemiCondensed" w:cs="Arial Unicode MS"/>
          <w:b w:val="0"/>
          <w:color w:val="auto"/>
        </w:rPr>
        <w:t>hivecasestudy</w:t>
      </w:r>
      <w:proofErr w:type="spellEnd"/>
      <w:r w:rsidRPr="006C603A">
        <w:rPr>
          <w:rFonts w:ascii="Bahnschrift Light SemiCondensed" w:eastAsia="Arial Unicode MS" w:hAnsi="Bahnschrift Light SemiCondensed" w:cs="Arial Unicode MS"/>
          <w:b w:val="0"/>
          <w:color w:val="auto"/>
        </w:rPr>
        <w:t>/</w:t>
      </w:r>
      <w:proofErr w:type="spellStart"/>
      <w:r w:rsidRPr="006C603A">
        <w:rPr>
          <w:rFonts w:ascii="Bahnschrift Light SemiCondensed" w:eastAsia="Arial Unicode MS" w:hAnsi="Bahnschrift Light SemiCondensed" w:cs="Arial Unicode MS"/>
          <w:b w:val="0"/>
          <w:color w:val="auto"/>
        </w:rPr>
        <w:t>event_type</w:t>
      </w:r>
      <w:proofErr w:type="spellEnd"/>
      <w:r w:rsidRPr="006C603A">
        <w:rPr>
          <w:rFonts w:ascii="Bahnschrift Light SemiCondensed" w:eastAsia="Arial Unicode MS" w:hAnsi="Bahnschrift Light SemiCondensed" w:cs="Arial Unicode MS"/>
          <w:b w:val="0"/>
          <w:color w:val="auto"/>
        </w:rPr>
        <w:t>=view</w:t>
      </w:r>
    </w:p>
    <w:p w:rsidR="006C603A" w:rsidRPr="00B7704A" w:rsidRDefault="006C603A" w:rsidP="006C603A">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6C603A" w:rsidRPr="006529BB" w:rsidTr="00FC773A">
        <w:tc>
          <w:tcPr>
            <w:tcW w:w="9926" w:type="dxa"/>
            <w:tcBorders>
              <w:top w:val="nil"/>
              <w:left w:val="nil"/>
              <w:bottom w:val="nil"/>
              <w:right w:val="nil"/>
            </w:tcBorders>
            <w:shd w:val="clear" w:color="auto" w:fill="E7E6E6" w:themeFill="background2"/>
          </w:tcPr>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 xml:space="preserve">[hadoop@ip-172-31-91-68 ~]$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fs</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ls</w:t>
            </w:r>
            <w:proofErr w:type="spellEnd"/>
            <w:r w:rsidRPr="006C603A">
              <w:rPr>
                <w:rFonts w:ascii="Lucida Console" w:eastAsia="Arial Unicode MS" w:hAnsi="Lucida Console" w:cs="Arial Unicode MS"/>
                <w:b w:val="0"/>
                <w:color w:val="auto"/>
                <w:sz w:val="24"/>
              </w:rPr>
              <w:t xml:space="preserve">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Found 8 items</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71177451 2021-07-04 18:15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=view/000000_0</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84122573 2021-07-04 18:15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=view/000001_0</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89264139 2021-07-04 18:14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=view/000002_0</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70514352 2021-07-04 18:14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=view/000003_0</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54161915 2021-07-04 18:14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=view/000004_0</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51902218 2021-07-04 18:15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=view/000005_0</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37613228 2021-07-04 18:15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=view/000006_0</w:t>
            </w:r>
          </w:p>
          <w:p w:rsidR="006C603A" w:rsidRPr="006C603A" w:rsidRDefault="006C603A" w:rsidP="006C603A">
            <w:pPr>
              <w:rPr>
                <w:rFonts w:ascii="Lucida Console" w:eastAsia="Arial Unicode MS" w:hAnsi="Lucida Console" w:cs="Arial Unicode MS"/>
                <w:b w:val="0"/>
                <w:color w:val="auto"/>
                <w:sz w:val="24"/>
              </w:rPr>
            </w:pPr>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rwxr</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xr</w:t>
            </w:r>
            <w:proofErr w:type="spellEnd"/>
            <w:r w:rsidRPr="006C603A">
              <w:rPr>
                <w:rFonts w:ascii="Lucida Console" w:eastAsia="Arial Unicode MS" w:hAnsi="Lucida Console" w:cs="Arial Unicode MS"/>
                <w:b w:val="0"/>
                <w:color w:val="auto"/>
                <w:sz w:val="24"/>
              </w:rPr>
              <w:t xml:space="preserve">-x   1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w:t>
            </w:r>
            <w:proofErr w:type="spellStart"/>
            <w:r w:rsidRPr="006C603A">
              <w:rPr>
                <w:rFonts w:ascii="Lucida Console" w:eastAsia="Arial Unicode MS" w:hAnsi="Lucida Console" w:cs="Arial Unicode MS"/>
                <w:b w:val="0"/>
                <w:color w:val="auto"/>
                <w:sz w:val="24"/>
              </w:rPr>
              <w:t>hadoop</w:t>
            </w:r>
            <w:proofErr w:type="spellEnd"/>
            <w:r w:rsidRPr="006C603A">
              <w:rPr>
                <w:rFonts w:ascii="Lucida Console" w:eastAsia="Arial Unicode MS" w:hAnsi="Lucida Console" w:cs="Arial Unicode MS"/>
                <w:b w:val="0"/>
                <w:color w:val="auto"/>
                <w:sz w:val="24"/>
              </w:rPr>
              <w:t xml:space="preserve">   39069278 2021-07-04 18:14 /user/</w:t>
            </w:r>
            <w:proofErr w:type="spellStart"/>
            <w:r w:rsidRPr="006C603A">
              <w:rPr>
                <w:rFonts w:ascii="Lucida Console" w:eastAsia="Arial Unicode MS" w:hAnsi="Lucida Console" w:cs="Arial Unicode MS"/>
                <w:b w:val="0"/>
                <w:color w:val="auto"/>
                <w:sz w:val="24"/>
              </w:rPr>
              <w:t>hivecasestudy</w:t>
            </w:r>
            <w:proofErr w:type="spellEnd"/>
            <w:r w:rsidRPr="006C603A">
              <w:rPr>
                <w:rFonts w:ascii="Lucida Console" w:eastAsia="Arial Unicode MS" w:hAnsi="Lucida Console" w:cs="Arial Unicode MS"/>
                <w:b w:val="0"/>
                <w:color w:val="auto"/>
                <w:sz w:val="24"/>
              </w:rPr>
              <w:t>/</w:t>
            </w:r>
            <w:proofErr w:type="spellStart"/>
            <w:r w:rsidRPr="006C603A">
              <w:rPr>
                <w:rFonts w:ascii="Lucida Console" w:eastAsia="Arial Unicode MS" w:hAnsi="Lucida Console" w:cs="Arial Unicode MS"/>
                <w:b w:val="0"/>
                <w:color w:val="auto"/>
                <w:sz w:val="24"/>
              </w:rPr>
              <w:t>event_type</w:t>
            </w:r>
            <w:proofErr w:type="spellEnd"/>
            <w:r w:rsidRPr="006C603A">
              <w:rPr>
                <w:rFonts w:ascii="Lucida Console" w:eastAsia="Arial Unicode MS" w:hAnsi="Lucida Console" w:cs="Arial Unicode MS"/>
                <w:b w:val="0"/>
                <w:color w:val="auto"/>
                <w:sz w:val="24"/>
              </w:rPr>
              <w:t>=view/000007_0</w:t>
            </w:r>
          </w:p>
          <w:p w:rsidR="006C603A" w:rsidRPr="006529BB" w:rsidRDefault="006C603A" w:rsidP="006C603A">
            <w:pPr>
              <w:rPr>
                <w:rFonts w:ascii="Lucida Console" w:eastAsia="Arial Unicode MS" w:hAnsi="Lucida Console" w:cs="Arial Unicode MS"/>
                <w:color w:val="auto"/>
                <w:sz w:val="24"/>
              </w:rPr>
            </w:pPr>
            <w:r w:rsidRPr="006C603A">
              <w:rPr>
                <w:rFonts w:ascii="Lucida Console" w:eastAsia="Arial Unicode MS" w:hAnsi="Lucida Console" w:cs="Arial Unicode MS"/>
                <w:b w:val="0"/>
                <w:color w:val="auto"/>
                <w:sz w:val="24"/>
              </w:rPr>
              <w:t>[hadoop@ip-172-31-91-68 ~]$</w:t>
            </w:r>
          </w:p>
        </w:tc>
      </w:tr>
    </w:tbl>
    <w:p w:rsidR="006C603A" w:rsidRPr="007B335A" w:rsidRDefault="006C603A" w:rsidP="00D65ACD">
      <w:pPr>
        <w:rPr>
          <w:rFonts w:ascii="Bahnschrift Light SemiCondensed" w:eastAsia="Arial Unicode MS" w:hAnsi="Bahnschrift Light SemiCondensed" w:cs="Arial Unicode MS"/>
        </w:rPr>
      </w:pPr>
    </w:p>
    <w:p w:rsidR="00D65ACD" w:rsidRPr="007B335A" w:rsidRDefault="00D65ACD" w:rsidP="00D65ACD">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74F9B18C" wp14:editId="2A1D49DD">
            <wp:extent cx="6187440" cy="24206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048" r="1932"/>
                    <a:stretch/>
                  </pic:blipFill>
                  <pic:spPr bwMode="auto">
                    <a:xfrm>
                      <a:off x="0" y="0"/>
                      <a:ext cx="6187440" cy="2420620"/>
                    </a:xfrm>
                    <a:prstGeom prst="rect">
                      <a:avLst/>
                    </a:prstGeom>
                    <a:ln>
                      <a:noFill/>
                    </a:ln>
                    <a:extLst>
                      <a:ext uri="{53640926-AAD7-44D8-BBD7-CCE9431645EC}">
                        <a14:shadowObscured xmlns:a14="http://schemas.microsoft.com/office/drawing/2010/main"/>
                      </a:ext>
                    </a:extLst>
                  </pic:spPr>
                </pic:pic>
              </a:graphicData>
            </a:graphic>
          </wp:inline>
        </w:drawing>
      </w:r>
    </w:p>
    <w:p w:rsidR="00D65ACD" w:rsidRDefault="00D65ACD" w:rsidP="00750EAB">
      <w:pPr>
        <w:rPr>
          <w:rFonts w:ascii="Bahnschrift Light SemiCondensed" w:eastAsia="Arial Unicode MS" w:hAnsi="Bahnschrift Light SemiCondensed" w:cs="Arial Unicode MS"/>
        </w:rPr>
      </w:pPr>
    </w:p>
    <w:p w:rsidR="006C603A" w:rsidRDefault="006C603A" w:rsidP="006C603A">
      <w:pPr>
        <w:rPr>
          <w:rFonts w:ascii="Bahnschrift Light SemiCondensed" w:eastAsia="Arial Unicode MS" w:hAnsi="Bahnschrift Light SemiCondensed" w:cs="Arial Unicode MS"/>
          <w:b w:val="0"/>
          <w:color w:val="auto"/>
        </w:rPr>
      </w:pPr>
      <w:r w:rsidRPr="006C603A">
        <w:rPr>
          <w:rFonts w:ascii="Bahnschrift Light SemiCondensed" w:eastAsia="Arial Unicode MS" w:hAnsi="Bahnschrift Light SemiCondensed" w:cs="Arial Unicode MS"/>
          <w:color w:val="auto"/>
        </w:rPr>
        <w:t xml:space="preserve">Comment: </w:t>
      </w:r>
      <w:r w:rsidRPr="006C603A">
        <w:rPr>
          <w:rFonts w:ascii="Bahnschrift Light SemiCondensed" w:eastAsia="Arial Unicode MS" w:hAnsi="Bahnschrift Light SemiCondensed" w:cs="Arial Unicode MS"/>
          <w:b w:val="0"/>
          <w:color w:val="auto"/>
        </w:rPr>
        <w:t>W</w:t>
      </w:r>
      <w:r>
        <w:rPr>
          <w:rFonts w:ascii="Bahnschrift Light SemiCondensed" w:eastAsia="Arial Unicode MS" w:hAnsi="Bahnschrift Light SemiCondensed" w:cs="Arial Unicode MS"/>
          <w:b w:val="0"/>
          <w:color w:val="auto"/>
        </w:rPr>
        <w:t>e see that 8 buckets have been created, with the indexing starting from 0-7. We can safely assume that, similar buckets have been created under all the partitions.</w:t>
      </w:r>
    </w:p>
    <w:p w:rsidR="006C603A" w:rsidRPr="007B335A" w:rsidRDefault="006C603A" w:rsidP="00750EAB">
      <w:pPr>
        <w:rPr>
          <w:rFonts w:ascii="Bahnschrift Light SemiCondensed" w:eastAsia="Arial Unicode MS" w:hAnsi="Bahnschrift Light SemiCondensed" w:cs="Arial Unicode MS"/>
        </w:rPr>
      </w:pPr>
    </w:p>
    <w:p w:rsidR="00574B58" w:rsidRPr="00574B58" w:rsidRDefault="00574B58" w:rsidP="00574B58">
      <w:pPr>
        <w:pStyle w:val="Heading2"/>
        <w:rPr>
          <w:rFonts w:ascii="Bahnschrift Light SemiCondensed" w:hAnsi="Bahnschrift Light SemiCondensed"/>
          <w:b/>
        </w:rPr>
      </w:pPr>
      <w:bookmarkStart w:id="14" w:name="_3.4_Inserting_data"/>
      <w:bookmarkEnd w:id="14"/>
      <w:r w:rsidRPr="00574B58">
        <w:rPr>
          <w:rFonts w:ascii="Bahnschrift Light SemiCondensed" w:hAnsi="Bahnschrift Light SemiCondensed"/>
          <w:b/>
        </w:rPr>
        <w:t>3.4 Inserting data into partitioned and bucketed table</w:t>
      </w:r>
    </w:p>
    <w:p w:rsidR="00574B58" w:rsidRDefault="00574B58" w:rsidP="00574B58">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574B58">
        <w:rPr>
          <w:rFonts w:ascii="Bahnschrift Light SemiCondensed" w:eastAsia="Arial Unicode MS" w:hAnsi="Bahnschrift Light SemiCondensed" w:cs="Arial Unicode MS"/>
          <w:b w:val="0"/>
          <w:color w:val="auto"/>
        </w:rPr>
        <w:t xml:space="preserve">INSERT INTO TABLE </w:t>
      </w:r>
      <w:proofErr w:type="spellStart"/>
      <w:r w:rsidRPr="00574B58">
        <w:rPr>
          <w:rFonts w:ascii="Bahnschrift Light SemiCondensed" w:eastAsia="Arial Unicode MS" w:hAnsi="Bahnschrift Light SemiCondensed" w:cs="Arial Unicode MS"/>
          <w:b w:val="0"/>
          <w:color w:val="auto"/>
        </w:rPr>
        <w:t>cosmetic</w:t>
      </w:r>
      <w:r>
        <w:rPr>
          <w:rFonts w:ascii="Bahnschrift Light SemiCondensed" w:eastAsia="Arial Unicode MS" w:hAnsi="Bahnschrift Light SemiCondensed" w:cs="Arial Unicode MS"/>
          <w:b w:val="0"/>
          <w:color w:val="auto"/>
        </w:rPr>
        <w:t>_partbuck</w:t>
      </w:r>
      <w:proofErr w:type="spellEnd"/>
      <w:r>
        <w:rPr>
          <w:rFonts w:ascii="Bahnschrift Light SemiCondensed" w:eastAsia="Arial Unicode MS" w:hAnsi="Bahnschrift Light SemiCondensed" w:cs="Arial Unicode MS"/>
          <w:b w:val="0"/>
          <w:color w:val="auto"/>
        </w:rPr>
        <w:t xml:space="preserve"> </w:t>
      </w:r>
      <w:proofErr w:type="gramStart"/>
      <w:r>
        <w:rPr>
          <w:rFonts w:ascii="Bahnschrift Light SemiCondensed" w:eastAsia="Arial Unicode MS" w:hAnsi="Bahnschrift Light SemiCondensed" w:cs="Arial Unicode MS"/>
          <w:b w:val="0"/>
          <w:color w:val="auto"/>
        </w:rPr>
        <w:t>partition(</w:t>
      </w:r>
      <w:proofErr w:type="spellStart"/>
      <w:proofErr w:type="gramEnd"/>
      <w:r>
        <w:rPr>
          <w:rFonts w:ascii="Bahnschrift Light SemiCondensed" w:eastAsia="Arial Unicode MS" w:hAnsi="Bahnschrift Light SemiCondensed" w:cs="Arial Unicode MS"/>
          <w:b w:val="0"/>
          <w:color w:val="auto"/>
        </w:rPr>
        <w:t>event_type</w:t>
      </w:r>
      <w:proofErr w:type="spellEnd"/>
      <w:r>
        <w:rPr>
          <w:rFonts w:ascii="Bahnschrift Light SemiCondensed" w:eastAsia="Arial Unicode MS" w:hAnsi="Bahnschrift Light SemiCondensed" w:cs="Arial Unicode MS"/>
          <w:b w:val="0"/>
          <w:color w:val="auto"/>
        </w:rPr>
        <w:t>)</w:t>
      </w:r>
    </w:p>
    <w:p w:rsidR="00574B58" w:rsidRDefault="00574B58" w:rsidP="00574B58">
      <w:pPr>
        <w:ind w:left="1440"/>
        <w:jc w:val="both"/>
        <w:rPr>
          <w:rFonts w:ascii="Bahnschrift Light SemiCondensed" w:eastAsia="Arial Unicode MS" w:hAnsi="Bahnschrift Light SemiCondensed" w:cs="Arial Unicode MS"/>
          <w:b w:val="0"/>
          <w:color w:val="auto"/>
        </w:rPr>
      </w:pPr>
      <w:r w:rsidRPr="00574B58">
        <w:rPr>
          <w:rFonts w:ascii="Bahnschrift Light SemiCondensed" w:eastAsia="Arial Unicode MS" w:hAnsi="Bahnschrift Light SemiCondensed" w:cs="Arial Unicode MS"/>
          <w:b w:val="0"/>
          <w:color w:val="auto"/>
        </w:rPr>
        <w:t xml:space="preserve">SELECT </w:t>
      </w:r>
      <w:proofErr w:type="spellStart"/>
      <w:r w:rsidRPr="00574B58">
        <w:rPr>
          <w:rFonts w:ascii="Bahnschrift Light SemiCondensed" w:eastAsia="Arial Unicode MS" w:hAnsi="Bahnschrift Light SemiCondensed" w:cs="Arial Unicode MS"/>
          <w:b w:val="0"/>
          <w:color w:val="auto"/>
        </w:rPr>
        <w:t>event_time</w:t>
      </w:r>
      <w:proofErr w:type="spellEnd"/>
      <w:r w:rsidRPr="00574B58">
        <w:rPr>
          <w:rFonts w:ascii="Bahnschrift Light SemiCondensed" w:eastAsia="Arial Unicode MS" w:hAnsi="Bahnschrift Light SemiCondensed" w:cs="Arial Unicode MS"/>
          <w:b w:val="0"/>
          <w:color w:val="auto"/>
        </w:rPr>
        <w:t xml:space="preserve">, </w:t>
      </w:r>
      <w:proofErr w:type="spellStart"/>
      <w:r w:rsidRPr="00574B58">
        <w:rPr>
          <w:rFonts w:ascii="Bahnschrift Light SemiCondensed" w:eastAsia="Arial Unicode MS" w:hAnsi="Bahnschrift Light SemiCondensed" w:cs="Arial Unicode MS"/>
          <w:b w:val="0"/>
          <w:color w:val="auto"/>
        </w:rPr>
        <w:t>product_id</w:t>
      </w:r>
      <w:proofErr w:type="spellEnd"/>
      <w:r w:rsidRPr="00574B58">
        <w:rPr>
          <w:rFonts w:ascii="Bahnschrift Light SemiCondensed" w:eastAsia="Arial Unicode MS" w:hAnsi="Bahnschrift Light SemiCondensed" w:cs="Arial Unicode MS"/>
          <w:b w:val="0"/>
          <w:color w:val="auto"/>
        </w:rPr>
        <w:t xml:space="preserve">, </w:t>
      </w:r>
      <w:proofErr w:type="spellStart"/>
      <w:r w:rsidRPr="00574B58">
        <w:rPr>
          <w:rFonts w:ascii="Bahnschrift Light SemiCondensed" w:eastAsia="Arial Unicode MS" w:hAnsi="Bahnschrift Light SemiCondensed" w:cs="Arial Unicode MS"/>
          <w:b w:val="0"/>
          <w:color w:val="auto"/>
        </w:rPr>
        <w:t>category_id</w:t>
      </w:r>
      <w:proofErr w:type="spellEnd"/>
      <w:r w:rsidRPr="00574B58">
        <w:rPr>
          <w:rFonts w:ascii="Bahnschrift Light SemiCondensed" w:eastAsia="Arial Unicode MS" w:hAnsi="Bahnschrift Light SemiCondensed" w:cs="Arial Unicode MS"/>
          <w:b w:val="0"/>
          <w:color w:val="auto"/>
        </w:rPr>
        <w:t xml:space="preserve">, </w:t>
      </w:r>
      <w:proofErr w:type="spellStart"/>
      <w:r w:rsidRPr="00574B58">
        <w:rPr>
          <w:rFonts w:ascii="Bahnschrift Light SemiCondensed" w:eastAsia="Arial Unicode MS" w:hAnsi="Bahnschrift Light SemiCondensed" w:cs="Arial Unicode MS"/>
          <w:b w:val="0"/>
          <w:color w:val="auto"/>
        </w:rPr>
        <w:t>category_code</w:t>
      </w:r>
      <w:proofErr w:type="spellEnd"/>
      <w:r w:rsidRPr="00574B58">
        <w:rPr>
          <w:rFonts w:ascii="Bahnschrift Light SemiCondensed" w:eastAsia="Arial Unicode MS" w:hAnsi="Bahnschrift Light SemiCondensed" w:cs="Arial Unicode MS"/>
          <w:b w:val="0"/>
          <w:color w:val="auto"/>
        </w:rPr>
        <w:t xml:space="preserve">, brand, price, </w:t>
      </w:r>
      <w:proofErr w:type="spellStart"/>
      <w:r w:rsidRPr="00574B58">
        <w:rPr>
          <w:rFonts w:ascii="Bahnschrift Light SemiCondensed" w:eastAsia="Arial Unicode MS" w:hAnsi="Bahnschrift Light SemiCondensed" w:cs="Arial Unicode MS"/>
          <w:b w:val="0"/>
          <w:color w:val="auto"/>
        </w:rPr>
        <w:t>user_id</w:t>
      </w:r>
      <w:proofErr w:type="spellEnd"/>
      <w:r w:rsidRPr="00574B58">
        <w:rPr>
          <w:rFonts w:ascii="Bahnschrift Light SemiCondensed" w:eastAsia="Arial Unicode MS" w:hAnsi="Bahnschrift Light SemiCondensed" w:cs="Arial Unicode MS"/>
          <w:b w:val="0"/>
          <w:color w:val="auto"/>
        </w:rPr>
        <w:t xml:space="preserve">, </w:t>
      </w:r>
      <w:proofErr w:type="spellStart"/>
      <w:r w:rsidRPr="00574B58">
        <w:rPr>
          <w:rFonts w:ascii="Bahnschrift Light SemiCondensed" w:eastAsia="Arial Unicode MS" w:hAnsi="Bahnschrift Light SemiCondensed" w:cs="Arial Unicode MS"/>
          <w:b w:val="0"/>
          <w:color w:val="auto"/>
        </w:rPr>
        <w:t>user_session</w:t>
      </w:r>
      <w:proofErr w:type="spellEnd"/>
      <w:r w:rsidRPr="00574B58">
        <w:rPr>
          <w:rFonts w:ascii="Bahnschrift Light SemiCondensed" w:eastAsia="Arial Unicode MS" w:hAnsi="Bahnschrift Light SemiCondensed" w:cs="Arial Unicode MS"/>
          <w:b w:val="0"/>
          <w:color w:val="auto"/>
        </w:rPr>
        <w:t xml:space="preserve">, </w:t>
      </w:r>
      <w:proofErr w:type="spellStart"/>
      <w:r w:rsidRPr="00574B58">
        <w:rPr>
          <w:rFonts w:ascii="Bahnschrift Light SemiCondensed" w:eastAsia="Arial Unicode MS" w:hAnsi="Bahnschrift Light SemiCondensed" w:cs="Arial Unicode MS"/>
          <w:b w:val="0"/>
          <w:color w:val="auto"/>
        </w:rPr>
        <w:t>event_type</w:t>
      </w:r>
      <w:proofErr w:type="spellEnd"/>
    </w:p>
    <w:p w:rsidR="00574B58" w:rsidRDefault="00574B58" w:rsidP="00574B58">
      <w:pPr>
        <w:ind w:left="1440"/>
        <w:jc w:val="both"/>
        <w:rPr>
          <w:rFonts w:ascii="Bahnschrift Light SemiCondensed" w:eastAsia="Arial Unicode MS" w:hAnsi="Bahnschrift Light SemiCondensed" w:cs="Arial Unicode MS"/>
          <w:b w:val="0"/>
          <w:color w:val="auto"/>
        </w:rPr>
      </w:pPr>
      <w:r w:rsidRPr="00574B58">
        <w:rPr>
          <w:rFonts w:ascii="Bahnschrift Light SemiCondensed" w:eastAsia="Arial Unicode MS" w:hAnsi="Bahnschrift Light SemiCondensed" w:cs="Arial Unicode MS"/>
          <w:b w:val="0"/>
          <w:color w:val="auto"/>
        </w:rPr>
        <w:t xml:space="preserve">FROM </w:t>
      </w:r>
      <w:proofErr w:type="spellStart"/>
      <w:r w:rsidRPr="00574B58">
        <w:rPr>
          <w:rFonts w:ascii="Bahnschrift Light SemiCondensed" w:eastAsia="Arial Unicode MS" w:hAnsi="Bahnschrift Light SemiCondensed" w:cs="Arial Unicode MS"/>
          <w:b w:val="0"/>
          <w:color w:val="auto"/>
        </w:rPr>
        <w:t>cosmeticdata</w:t>
      </w:r>
      <w:proofErr w:type="spellEnd"/>
      <w:r w:rsidRPr="00574B58">
        <w:rPr>
          <w:rFonts w:ascii="Bahnschrift Light SemiCondensed" w:eastAsia="Arial Unicode MS" w:hAnsi="Bahnschrift Light SemiCondensed" w:cs="Arial Unicode MS"/>
          <w:b w:val="0"/>
          <w:color w:val="auto"/>
        </w:rPr>
        <w:t>;</w:t>
      </w:r>
    </w:p>
    <w:p w:rsidR="00E03CAB" w:rsidRDefault="00E03CAB" w:rsidP="00574B58">
      <w:pPr>
        <w:jc w:val="both"/>
        <w:rPr>
          <w:rFonts w:ascii="Bahnschrift Light SemiCondensed" w:eastAsia="Arial Unicode MS" w:hAnsi="Bahnschrift Light SemiCondensed" w:cs="Arial Unicode MS"/>
          <w:color w:val="auto"/>
        </w:rPr>
      </w:pPr>
    </w:p>
    <w:p w:rsidR="00574B58" w:rsidRPr="00B7704A" w:rsidRDefault="00574B58" w:rsidP="00574B58">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lastRenderedPageBreak/>
        <w:t>Output:</w:t>
      </w:r>
    </w:p>
    <w:tbl>
      <w:tblPr>
        <w:tblStyle w:val="TableGrid"/>
        <w:tblW w:w="0" w:type="auto"/>
        <w:tblLook w:val="04A0" w:firstRow="1" w:lastRow="0" w:firstColumn="1" w:lastColumn="0" w:noHBand="0" w:noVBand="1"/>
      </w:tblPr>
      <w:tblGrid>
        <w:gridCol w:w="9926"/>
      </w:tblGrid>
      <w:tr w:rsidR="00574B58" w:rsidRPr="006529BB" w:rsidTr="00FC773A">
        <w:tc>
          <w:tcPr>
            <w:tcW w:w="9926" w:type="dxa"/>
            <w:tcBorders>
              <w:top w:val="nil"/>
              <w:left w:val="nil"/>
              <w:bottom w:val="nil"/>
              <w:right w:val="nil"/>
            </w:tcBorders>
            <w:shd w:val="clear" w:color="auto" w:fill="E7E6E6" w:themeFill="background2"/>
          </w:tcPr>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 xml:space="preserve">hive&gt; INSERT INTO TABLE </w:t>
            </w:r>
            <w:proofErr w:type="spellStart"/>
            <w:r w:rsidRPr="00574B58">
              <w:rPr>
                <w:rFonts w:ascii="Lucida Console" w:eastAsia="Arial Unicode MS" w:hAnsi="Lucida Console" w:cs="Arial Unicode MS"/>
                <w:b w:val="0"/>
                <w:color w:val="auto"/>
                <w:sz w:val="24"/>
              </w:rPr>
              <w:t>cosmetic_partbuck</w:t>
            </w:r>
            <w:proofErr w:type="spellEnd"/>
            <w:r w:rsidRPr="00574B58">
              <w:rPr>
                <w:rFonts w:ascii="Lucida Console" w:eastAsia="Arial Unicode MS" w:hAnsi="Lucida Console" w:cs="Arial Unicode MS"/>
                <w:b w:val="0"/>
                <w:color w:val="auto"/>
                <w:sz w:val="24"/>
              </w:rPr>
              <w:t xml:space="preserve"> partition(</w:t>
            </w:r>
            <w:proofErr w:type="spellStart"/>
            <w:r w:rsidRPr="00574B58">
              <w:rPr>
                <w:rFonts w:ascii="Lucida Console" w:eastAsia="Arial Unicode MS" w:hAnsi="Lucida Console" w:cs="Arial Unicode MS"/>
                <w:b w:val="0"/>
                <w:color w:val="auto"/>
                <w:sz w:val="24"/>
              </w:rPr>
              <w:t>event_type</w:t>
            </w:r>
            <w:proofErr w:type="spellEnd"/>
            <w:r w:rsidRPr="00574B58">
              <w:rPr>
                <w:rFonts w:ascii="Lucida Console" w:eastAsia="Arial Unicode MS" w:hAnsi="Lucida Console" w:cs="Arial Unicode MS"/>
                <w:b w:val="0"/>
                <w:color w:val="auto"/>
                <w:sz w:val="24"/>
              </w:rPr>
              <w:t>)</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 xml:space="preserve">    &gt; SELECT </w:t>
            </w:r>
            <w:proofErr w:type="spellStart"/>
            <w:r w:rsidRPr="00574B58">
              <w:rPr>
                <w:rFonts w:ascii="Lucida Console" w:eastAsia="Arial Unicode MS" w:hAnsi="Lucida Console" w:cs="Arial Unicode MS"/>
                <w:b w:val="0"/>
                <w:color w:val="auto"/>
                <w:sz w:val="24"/>
              </w:rPr>
              <w:t>event_time</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product_id</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category_id</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category_code</w:t>
            </w:r>
            <w:proofErr w:type="spellEnd"/>
            <w:r w:rsidRPr="00574B58">
              <w:rPr>
                <w:rFonts w:ascii="Lucida Console" w:eastAsia="Arial Unicode MS" w:hAnsi="Lucida Console" w:cs="Arial Unicode MS"/>
                <w:b w:val="0"/>
                <w:color w:val="auto"/>
                <w:sz w:val="24"/>
              </w:rPr>
              <w:t xml:space="preserve">, brand, price, </w:t>
            </w:r>
            <w:proofErr w:type="spellStart"/>
            <w:r w:rsidRPr="00574B58">
              <w:rPr>
                <w:rFonts w:ascii="Lucida Console" w:eastAsia="Arial Unicode MS" w:hAnsi="Lucida Console" w:cs="Arial Unicode MS"/>
                <w:b w:val="0"/>
                <w:color w:val="auto"/>
                <w:sz w:val="24"/>
              </w:rPr>
              <w:t>user_id</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user_session</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event_type</w:t>
            </w:r>
            <w:proofErr w:type="spellEnd"/>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 xml:space="preserve">    &gt; FROM </w:t>
            </w:r>
            <w:proofErr w:type="spellStart"/>
            <w:r w:rsidRPr="00574B58">
              <w:rPr>
                <w:rFonts w:ascii="Lucida Console" w:eastAsia="Arial Unicode MS" w:hAnsi="Lucida Console" w:cs="Arial Unicode MS"/>
                <w:b w:val="0"/>
                <w:color w:val="auto"/>
                <w:sz w:val="24"/>
              </w:rPr>
              <w:t>cosmeticdata</w:t>
            </w:r>
            <w:proofErr w:type="spellEnd"/>
            <w:r w:rsidRPr="00574B58">
              <w:rPr>
                <w:rFonts w:ascii="Lucida Console" w:eastAsia="Arial Unicode MS" w:hAnsi="Lucida Console" w:cs="Arial Unicode MS"/>
                <w:b w:val="0"/>
                <w:color w:val="auto"/>
                <w:sz w:val="24"/>
              </w:rPr>
              <w:t>;</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Query ID = hadoop_20210704181233_01a34636-31b8-481e-8140-16689bdcc97b</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Total jobs = 1</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Launching Job 1 out of 1</w:t>
            </w:r>
          </w:p>
          <w:p w:rsidR="00574B58" w:rsidRPr="00574B58" w:rsidRDefault="00574B58" w:rsidP="00574B58">
            <w:pPr>
              <w:rPr>
                <w:rFonts w:ascii="Lucida Console" w:eastAsia="Arial Unicode MS" w:hAnsi="Lucida Console" w:cs="Arial Unicode MS"/>
                <w:b w:val="0"/>
                <w:color w:val="auto"/>
                <w:sz w:val="24"/>
              </w:rPr>
            </w:pPr>
            <w:proofErr w:type="spellStart"/>
            <w:r w:rsidRPr="00574B58">
              <w:rPr>
                <w:rFonts w:ascii="Lucida Console" w:eastAsia="Arial Unicode MS" w:hAnsi="Lucida Console" w:cs="Arial Unicode MS"/>
                <w:b w:val="0"/>
                <w:color w:val="auto"/>
                <w:sz w:val="24"/>
              </w:rPr>
              <w:t>Tez</w:t>
            </w:r>
            <w:proofErr w:type="spellEnd"/>
            <w:r w:rsidRPr="00574B58">
              <w:rPr>
                <w:rFonts w:ascii="Lucida Console" w:eastAsia="Arial Unicode MS" w:hAnsi="Lucida Console" w:cs="Arial Unicode MS"/>
                <w:b w:val="0"/>
                <w:color w:val="auto"/>
                <w:sz w:val="24"/>
              </w:rPr>
              <w:t xml:space="preserve"> session was closed. Reopening...</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Session re-established.</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Status: Running (Executing on YARN cluster with App id application_1625416651349_0006)</w:t>
            </w:r>
          </w:p>
          <w:p w:rsidR="00574B58" w:rsidRPr="00574B58" w:rsidRDefault="00574B58" w:rsidP="00574B58">
            <w:pPr>
              <w:rPr>
                <w:rFonts w:ascii="Lucida Console" w:eastAsia="Arial Unicode MS" w:hAnsi="Lucida Console" w:cs="Arial Unicode MS"/>
                <w:b w:val="0"/>
                <w:color w:val="auto"/>
                <w:sz w:val="24"/>
              </w:rPr>
            </w:pP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0(+1)/2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0(+2)/2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0(+1)/2  Reducer 2: 0/5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1(+1)/2  Reducer 2: 0(+1)/5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1(+1)/2  Reducer 2: 0(+1)/5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1(+1)/2  Reducer 2: 0(+2)/5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lastRenderedPageBreak/>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0(+3)/5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1(+3)/5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1(+3)/5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2(+3)/5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3(+2)/5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3(+2)/5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3(+2)/5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3(+2)/5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3(+2)/5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3(+2)/5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3(+2)/5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3(+2)/5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3(+2)/5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4(+1)/5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4(+1)/5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Map 1: 2/2      Reducer 2: 5/5</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 xml:space="preserve">Loading data to table </w:t>
            </w:r>
            <w:proofErr w:type="spellStart"/>
            <w:r w:rsidRPr="00574B58">
              <w:rPr>
                <w:rFonts w:ascii="Lucida Console" w:eastAsia="Arial Unicode MS" w:hAnsi="Lucida Console" w:cs="Arial Unicode MS"/>
                <w:b w:val="0"/>
                <w:color w:val="auto"/>
                <w:sz w:val="24"/>
              </w:rPr>
              <w:t>casestudy.cosmetic_partbuck</w:t>
            </w:r>
            <w:proofErr w:type="spellEnd"/>
            <w:r w:rsidRPr="00574B58">
              <w:rPr>
                <w:rFonts w:ascii="Lucida Console" w:eastAsia="Arial Unicode MS" w:hAnsi="Lucida Console" w:cs="Arial Unicode MS"/>
                <w:b w:val="0"/>
                <w:color w:val="auto"/>
                <w:sz w:val="24"/>
              </w:rPr>
              <w:t xml:space="preserve"> partition (</w:t>
            </w:r>
            <w:proofErr w:type="spellStart"/>
            <w:r w:rsidRPr="00574B58">
              <w:rPr>
                <w:rFonts w:ascii="Lucida Console" w:eastAsia="Arial Unicode MS" w:hAnsi="Lucida Console" w:cs="Arial Unicode MS"/>
                <w:b w:val="0"/>
                <w:color w:val="auto"/>
                <w:sz w:val="24"/>
              </w:rPr>
              <w:t>event_type</w:t>
            </w:r>
            <w:proofErr w:type="spellEnd"/>
            <w:r w:rsidRPr="00574B58">
              <w:rPr>
                <w:rFonts w:ascii="Lucida Console" w:eastAsia="Arial Unicode MS" w:hAnsi="Lucida Console" w:cs="Arial Unicode MS"/>
                <w:b w:val="0"/>
                <w:color w:val="auto"/>
                <w:sz w:val="24"/>
              </w:rPr>
              <w:t>=null)</w:t>
            </w:r>
          </w:p>
          <w:p w:rsidR="00574B58" w:rsidRPr="00574B58" w:rsidRDefault="00574B58" w:rsidP="00574B58">
            <w:pPr>
              <w:rPr>
                <w:rFonts w:ascii="Lucida Console" w:eastAsia="Arial Unicode MS" w:hAnsi="Lucida Console" w:cs="Arial Unicode MS"/>
                <w:b w:val="0"/>
                <w:color w:val="auto"/>
                <w:sz w:val="24"/>
              </w:rPr>
            </w:pPr>
          </w:p>
          <w:p w:rsidR="00574B58" w:rsidRPr="00574B58" w:rsidRDefault="00574B58" w:rsidP="00574B58">
            <w:pPr>
              <w:rPr>
                <w:rFonts w:ascii="Lucida Console" w:eastAsia="Arial Unicode MS" w:hAnsi="Lucida Console" w:cs="Arial Unicode MS"/>
                <w:b w:val="0"/>
                <w:color w:val="auto"/>
                <w:sz w:val="24"/>
              </w:rPr>
            </w:pP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 xml:space="preserve">         Time taken to load dynamic partitions: 0.443 seconds</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 xml:space="preserve">         Time taken for adding to write entity : 0.006 seconds</w:t>
            </w:r>
          </w:p>
          <w:p w:rsidR="00574B58" w:rsidRPr="00574B58" w:rsidRDefault="00574B58" w:rsidP="00574B58">
            <w:pPr>
              <w:rPr>
                <w:rFonts w:ascii="Lucida Console" w:eastAsia="Arial Unicode MS" w:hAnsi="Lucida Console" w:cs="Arial Unicode MS"/>
                <w:b w:val="0"/>
                <w:color w:val="auto"/>
                <w:sz w:val="24"/>
              </w:rPr>
            </w:pPr>
            <w:r w:rsidRPr="00574B58">
              <w:rPr>
                <w:rFonts w:ascii="Lucida Console" w:eastAsia="Arial Unicode MS" w:hAnsi="Lucida Console" w:cs="Arial Unicode MS"/>
                <w:b w:val="0"/>
                <w:color w:val="auto"/>
                <w:sz w:val="24"/>
              </w:rPr>
              <w:t>OK</w:t>
            </w:r>
          </w:p>
          <w:p w:rsidR="00574B58" w:rsidRPr="00574B58" w:rsidRDefault="00574B58" w:rsidP="00574B58">
            <w:pPr>
              <w:rPr>
                <w:rFonts w:ascii="Lucida Console" w:eastAsia="Arial Unicode MS" w:hAnsi="Lucida Console" w:cs="Arial Unicode MS"/>
                <w:b w:val="0"/>
                <w:color w:val="auto"/>
                <w:sz w:val="24"/>
              </w:rPr>
            </w:pPr>
            <w:proofErr w:type="spellStart"/>
            <w:r w:rsidRPr="00574B58">
              <w:rPr>
                <w:rFonts w:ascii="Lucida Console" w:eastAsia="Arial Unicode MS" w:hAnsi="Lucida Console" w:cs="Arial Unicode MS"/>
                <w:b w:val="0"/>
                <w:color w:val="auto"/>
                <w:sz w:val="24"/>
              </w:rPr>
              <w:t>event_time</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product_id</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category_id</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category_code</w:t>
            </w:r>
            <w:proofErr w:type="spellEnd"/>
            <w:r w:rsidRPr="00574B58">
              <w:rPr>
                <w:rFonts w:ascii="Lucida Console" w:eastAsia="Arial Unicode MS" w:hAnsi="Lucida Console" w:cs="Arial Unicode MS"/>
                <w:b w:val="0"/>
                <w:color w:val="auto"/>
                <w:sz w:val="24"/>
              </w:rPr>
              <w:t xml:space="preserve">   brand   price   </w:t>
            </w:r>
            <w:proofErr w:type="spellStart"/>
            <w:r w:rsidRPr="00574B58">
              <w:rPr>
                <w:rFonts w:ascii="Lucida Console" w:eastAsia="Arial Unicode MS" w:hAnsi="Lucida Console" w:cs="Arial Unicode MS"/>
                <w:b w:val="0"/>
                <w:color w:val="auto"/>
                <w:sz w:val="24"/>
              </w:rPr>
              <w:t>user_id</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user_session</w:t>
            </w:r>
            <w:proofErr w:type="spellEnd"/>
            <w:r w:rsidRPr="00574B58">
              <w:rPr>
                <w:rFonts w:ascii="Lucida Console" w:eastAsia="Arial Unicode MS" w:hAnsi="Lucida Console" w:cs="Arial Unicode MS"/>
                <w:b w:val="0"/>
                <w:color w:val="auto"/>
                <w:sz w:val="24"/>
              </w:rPr>
              <w:t xml:space="preserve">    </w:t>
            </w:r>
            <w:proofErr w:type="spellStart"/>
            <w:r w:rsidRPr="00574B58">
              <w:rPr>
                <w:rFonts w:ascii="Lucida Console" w:eastAsia="Arial Unicode MS" w:hAnsi="Lucida Console" w:cs="Arial Unicode MS"/>
                <w:b w:val="0"/>
                <w:color w:val="auto"/>
                <w:sz w:val="24"/>
              </w:rPr>
              <w:t>event_type</w:t>
            </w:r>
            <w:proofErr w:type="spellEnd"/>
          </w:p>
          <w:p w:rsidR="00574B58" w:rsidRPr="006529BB" w:rsidRDefault="00574B58" w:rsidP="00574B58">
            <w:pPr>
              <w:rPr>
                <w:rFonts w:ascii="Lucida Console" w:eastAsia="Arial Unicode MS" w:hAnsi="Lucida Console" w:cs="Arial Unicode MS"/>
                <w:color w:val="auto"/>
                <w:sz w:val="24"/>
              </w:rPr>
            </w:pPr>
            <w:r w:rsidRPr="00574B58">
              <w:rPr>
                <w:rFonts w:ascii="Lucida Console" w:eastAsia="Arial Unicode MS" w:hAnsi="Lucida Console" w:cs="Arial Unicode MS"/>
                <w:b w:val="0"/>
                <w:color w:val="auto"/>
                <w:sz w:val="24"/>
              </w:rPr>
              <w:t>Time taken: 169.425 seconds</w:t>
            </w:r>
          </w:p>
        </w:tc>
      </w:tr>
    </w:tbl>
    <w:p w:rsidR="00A2235C" w:rsidRPr="007B335A" w:rsidRDefault="00A2235C" w:rsidP="00574B58">
      <w:pPr>
        <w:jc w:val="cente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40A75C75" wp14:editId="6F92BEAE">
            <wp:extent cx="3083884" cy="3204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3884" cy="3204000"/>
                    </a:xfrm>
                    <a:prstGeom prst="rect">
                      <a:avLst/>
                    </a:prstGeom>
                  </pic:spPr>
                </pic:pic>
              </a:graphicData>
            </a:graphic>
          </wp:inline>
        </w:drawing>
      </w:r>
      <w:r w:rsidR="00574B58">
        <w:rPr>
          <w:rFonts w:ascii="Bahnschrift Light SemiCondensed" w:eastAsia="Arial Unicode MS" w:hAnsi="Bahnschrift Light SemiCondensed" w:cs="Arial Unicode MS"/>
        </w:rPr>
        <w:t xml:space="preserve">  </w:t>
      </w:r>
      <w:r w:rsidRPr="007B335A">
        <w:rPr>
          <w:rFonts w:ascii="Bahnschrift Light SemiCondensed" w:eastAsia="Arial Unicode MS" w:hAnsi="Bahnschrift Light SemiCondensed" w:cs="Arial Unicode MS"/>
          <w:noProof/>
          <w:lang w:val="en-IN" w:eastAsia="en-IN"/>
        </w:rPr>
        <w:drawing>
          <wp:inline distT="0" distB="0" distL="0" distR="0" wp14:anchorId="6BAA12AB" wp14:editId="769B14E4">
            <wp:extent cx="3083883" cy="32040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3883" cy="3204000"/>
                    </a:xfrm>
                    <a:prstGeom prst="rect">
                      <a:avLst/>
                    </a:prstGeom>
                  </pic:spPr>
                </pic:pic>
              </a:graphicData>
            </a:graphic>
          </wp:inline>
        </w:drawing>
      </w:r>
    </w:p>
    <w:p w:rsidR="00A2235C" w:rsidRPr="007B335A" w:rsidRDefault="00A2235C" w:rsidP="00750EAB">
      <w:pPr>
        <w:rPr>
          <w:rFonts w:ascii="Bahnschrift Light SemiCondensed" w:eastAsia="Arial Unicode MS" w:hAnsi="Bahnschrift Light SemiCondensed" w:cs="Arial Unicode MS"/>
        </w:rPr>
      </w:pPr>
    </w:p>
    <w:p w:rsidR="006D0393" w:rsidRDefault="008D637E" w:rsidP="00E03CAB">
      <w:pPr>
        <w:spacing w:after="240"/>
        <w:rPr>
          <w:rFonts w:ascii="Bahnschrift Light SemiCondensed" w:eastAsia="Arial Unicode MS" w:hAnsi="Bahnschrift Light SemiCondensed" w:cs="Arial Unicode MS"/>
        </w:rPr>
      </w:pPr>
      <w:r w:rsidRPr="008D637E">
        <w:rPr>
          <w:rFonts w:ascii="Bahnschrift Light SemiCondensed" w:eastAsia="Arial Unicode MS" w:hAnsi="Bahnschrift Light SemiCondensed" w:cs="Arial Unicode MS"/>
          <w:color w:val="auto"/>
          <w:u w:val="single"/>
        </w:rPr>
        <w:t>-  C</w:t>
      </w:r>
      <w:r w:rsidR="00FC773A" w:rsidRPr="008D637E">
        <w:rPr>
          <w:rFonts w:ascii="Bahnschrift Light SemiCondensed" w:eastAsia="Arial Unicode MS" w:hAnsi="Bahnschrift Light SemiCondensed" w:cs="Arial Unicode MS"/>
          <w:color w:val="auto"/>
          <w:u w:val="single"/>
        </w:rPr>
        <w:t>hecking the</w:t>
      </w:r>
      <w:r>
        <w:rPr>
          <w:rFonts w:ascii="Bahnschrift Light SemiCondensed" w:eastAsia="Arial Unicode MS" w:hAnsi="Bahnschrift Light SemiCondensed" w:cs="Arial Unicode MS"/>
          <w:color w:val="auto"/>
          <w:u w:val="single"/>
        </w:rPr>
        <w:t xml:space="preserve"> properties of the</w:t>
      </w:r>
      <w:r w:rsidR="00FC773A" w:rsidRPr="008D637E">
        <w:rPr>
          <w:rFonts w:ascii="Bahnschrift Light SemiCondensed" w:eastAsia="Arial Unicode MS" w:hAnsi="Bahnschrift Light SemiCondensed" w:cs="Arial Unicode MS"/>
          <w:color w:val="auto"/>
          <w:u w:val="single"/>
        </w:rPr>
        <w:t xml:space="preserve"> new table</w:t>
      </w:r>
    </w:p>
    <w:p w:rsidR="008D637E" w:rsidRDefault="008D637E" w:rsidP="008D637E">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sidRPr="008D637E">
        <w:rPr>
          <w:rFonts w:ascii="Bahnschrift Light SemiCondensed" w:eastAsia="Arial Unicode MS" w:hAnsi="Bahnschrift Light SemiCondensed" w:cs="Arial Unicode MS"/>
          <w:b w:val="0"/>
          <w:color w:val="auto"/>
        </w:rPr>
        <w:t xml:space="preserve">describe </w:t>
      </w:r>
      <w:proofErr w:type="spellStart"/>
      <w:r w:rsidRPr="008D637E">
        <w:rPr>
          <w:rFonts w:ascii="Bahnschrift Light SemiCondensed" w:eastAsia="Arial Unicode MS" w:hAnsi="Bahnschrift Light SemiCondensed" w:cs="Arial Unicode MS"/>
          <w:b w:val="0"/>
          <w:color w:val="auto"/>
        </w:rPr>
        <w:t>cosmetic_partbuck</w:t>
      </w:r>
      <w:proofErr w:type="spellEnd"/>
      <w:r w:rsidRPr="008D637E">
        <w:rPr>
          <w:rFonts w:ascii="Bahnschrift Light SemiCondensed" w:eastAsia="Arial Unicode MS" w:hAnsi="Bahnschrift Light SemiCondensed" w:cs="Arial Unicode MS"/>
          <w:b w:val="0"/>
          <w:color w:val="auto"/>
        </w:rPr>
        <w:t>;</w:t>
      </w:r>
    </w:p>
    <w:p w:rsidR="008D637E" w:rsidRPr="00B7704A" w:rsidRDefault="008D637E" w:rsidP="008D637E">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8D637E" w:rsidRPr="006529BB" w:rsidTr="00EE0872">
        <w:tc>
          <w:tcPr>
            <w:tcW w:w="9926" w:type="dxa"/>
            <w:tcBorders>
              <w:top w:val="nil"/>
              <w:left w:val="nil"/>
              <w:bottom w:val="nil"/>
              <w:right w:val="nil"/>
            </w:tcBorders>
            <w:shd w:val="clear" w:color="auto" w:fill="E7E6E6" w:themeFill="background2"/>
          </w:tcPr>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xml:space="preserve">hive&gt; describe </w:t>
            </w:r>
            <w:proofErr w:type="spellStart"/>
            <w:r w:rsidRPr="008D637E">
              <w:rPr>
                <w:rFonts w:ascii="Lucida Console" w:eastAsia="Arial Unicode MS" w:hAnsi="Lucida Console" w:cs="Arial Unicode MS"/>
                <w:b w:val="0"/>
                <w:color w:val="auto"/>
                <w:sz w:val="24"/>
              </w:rPr>
              <w:t>cosmetic_partbuck</w:t>
            </w:r>
            <w:proofErr w:type="spellEnd"/>
            <w:r w:rsidRPr="008D637E">
              <w:rPr>
                <w:rFonts w:ascii="Lucida Console" w:eastAsia="Arial Unicode MS" w:hAnsi="Lucida Console" w:cs="Arial Unicode MS"/>
                <w:b w:val="0"/>
                <w:color w:val="auto"/>
                <w:sz w:val="24"/>
              </w:rPr>
              <w:t>;</w:t>
            </w:r>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OK</w:t>
            </w:r>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lastRenderedPageBreak/>
              <w:t>col_name</w:t>
            </w:r>
            <w:proofErr w:type="spellEnd"/>
            <w:r w:rsidRPr="008D637E">
              <w:rPr>
                <w:rFonts w:ascii="Lucida Console" w:eastAsia="Arial Unicode MS" w:hAnsi="Lucida Console" w:cs="Arial Unicode MS"/>
                <w:b w:val="0"/>
                <w:color w:val="auto"/>
                <w:sz w:val="24"/>
              </w:rPr>
              <w:t xml:space="preserve">        </w:t>
            </w:r>
            <w:proofErr w:type="spellStart"/>
            <w:r w:rsidRPr="008D637E">
              <w:rPr>
                <w:rFonts w:ascii="Lucida Console" w:eastAsia="Arial Unicode MS" w:hAnsi="Lucida Console" w:cs="Arial Unicode MS"/>
                <w:b w:val="0"/>
                <w:color w:val="auto"/>
                <w:sz w:val="24"/>
              </w:rPr>
              <w:t>data_type</w:t>
            </w:r>
            <w:proofErr w:type="spellEnd"/>
            <w:r w:rsidRPr="008D637E">
              <w:rPr>
                <w:rFonts w:ascii="Lucida Console" w:eastAsia="Arial Unicode MS" w:hAnsi="Lucida Console" w:cs="Arial Unicode MS"/>
                <w:b w:val="0"/>
                <w:color w:val="auto"/>
                <w:sz w:val="24"/>
              </w:rPr>
              <w:t xml:space="preserve">       comment</w:t>
            </w:r>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t>event_time</w:t>
            </w:r>
            <w:proofErr w:type="spellEnd"/>
            <w:r w:rsidRPr="008D637E">
              <w:rPr>
                <w:rFonts w:ascii="Lucida Console" w:eastAsia="Arial Unicode MS" w:hAnsi="Lucida Console" w:cs="Arial Unicode MS"/>
                <w:b w:val="0"/>
                <w:color w:val="auto"/>
                <w:sz w:val="24"/>
              </w:rPr>
              <w:t xml:space="preserve">              string                  from </w:t>
            </w:r>
            <w:proofErr w:type="spellStart"/>
            <w:r w:rsidRPr="008D637E">
              <w:rPr>
                <w:rFonts w:ascii="Lucida Console" w:eastAsia="Arial Unicode MS" w:hAnsi="Lucida Console" w:cs="Arial Unicode MS"/>
                <w:b w:val="0"/>
                <w:color w:val="auto"/>
                <w:sz w:val="24"/>
              </w:rPr>
              <w:t>deserializer</w:t>
            </w:r>
            <w:proofErr w:type="spellEnd"/>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t>product_id</w:t>
            </w:r>
            <w:proofErr w:type="spellEnd"/>
            <w:r w:rsidRPr="008D637E">
              <w:rPr>
                <w:rFonts w:ascii="Lucida Console" w:eastAsia="Arial Unicode MS" w:hAnsi="Lucida Console" w:cs="Arial Unicode MS"/>
                <w:b w:val="0"/>
                <w:color w:val="auto"/>
                <w:sz w:val="24"/>
              </w:rPr>
              <w:t xml:space="preserve">              string                  from </w:t>
            </w:r>
            <w:proofErr w:type="spellStart"/>
            <w:r w:rsidRPr="008D637E">
              <w:rPr>
                <w:rFonts w:ascii="Lucida Console" w:eastAsia="Arial Unicode MS" w:hAnsi="Lucida Console" w:cs="Arial Unicode MS"/>
                <w:b w:val="0"/>
                <w:color w:val="auto"/>
                <w:sz w:val="24"/>
              </w:rPr>
              <w:t>deserializer</w:t>
            </w:r>
            <w:proofErr w:type="spellEnd"/>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t>category_id</w:t>
            </w:r>
            <w:proofErr w:type="spellEnd"/>
            <w:r w:rsidRPr="008D637E">
              <w:rPr>
                <w:rFonts w:ascii="Lucida Console" w:eastAsia="Arial Unicode MS" w:hAnsi="Lucida Console" w:cs="Arial Unicode MS"/>
                <w:b w:val="0"/>
                <w:color w:val="auto"/>
                <w:sz w:val="24"/>
              </w:rPr>
              <w:t xml:space="preserve">             string                  from </w:t>
            </w:r>
            <w:proofErr w:type="spellStart"/>
            <w:r w:rsidRPr="008D637E">
              <w:rPr>
                <w:rFonts w:ascii="Lucida Console" w:eastAsia="Arial Unicode MS" w:hAnsi="Lucida Console" w:cs="Arial Unicode MS"/>
                <w:b w:val="0"/>
                <w:color w:val="auto"/>
                <w:sz w:val="24"/>
              </w:rPr>
              <w:t>deserializer</w:t>
            </w:r>
            <w:proofErr w:type="spellEnd"/>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t>category_code</w:t>
            </w:r>
            <w:proofErr w:type="spellEnd"/>
            <w:r w:rsidRPr="008D637E">
              <w:rPr>
                <w:rFonts w:ascii="Lucida Console" w:eastAsia="Arial Unicode MS" w:hAnsi="Lucida Console" w:cs="Arial Unicode MS"/>
                <w:b w:val="0"/>
                <w:color w:val="auto"/>
                <w:sz w:val="24"/>
              </w:rPr>
              <w:t xml:space="preserve">           string                  from </w:t>
            </w:r>
            <w:proofErr w:type="spellStart"/>
            <w:r w:rsidRPr="008D637E">
              <w:rPr>
                <w:rFonts w:ascii="Lucida Console" w:eastAsia="Arial Unicode MS" w:hAnsi="Lucida Console" w:cs="Arial Unicode MS"/>
                <w:b w:val="0"/>
                <w:color w:val="auto"/>
                <w:sz w:val="24"/>
              </w:rPr>
              <w:t>deserializer</w:t>
            </w:r>
            <w:proofErr w:type="spellEnd"/>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xml:space="preserve">brand                   string                  from </w:t>
            </w:r>
            <w:proofErr w:type="spellStart"/>
            <w:r w:rsidRPr="008D637E">
              <w:rPr>
                <w:rFonts w:ascii="Lucida Console" w:eastAsia="Arial Unicode MS" w:hAnsi="Lucida Console" w:cs="Arial Unicode MS"/>
                <w:b w:val="0"/>
                <w:color w:val="auto"/>
                <w:sz w:val="24"/>
              </w:rPr>
              <w:t>deserializer</w:t>
            </w:r>
            <w:proofErr w:type="spellEnd"/>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xml:space="preserve">price                   string                  from </w:t>
            </w:r>
            <w:proofErr w:type="spellStart"/>
            <w:r w:rsidRPr="008D637E">
              <w:rPr>
                <w:rFonts w:ascii="Lucida Console" w:eastAsia="Arial Unicode MS" w:hAnsi="Lucida Console" w:cs="Arial Unicode MS"/>
                <w:b w:val="0"/>
                <w:color w:val="auto"/>
                <w:sz w:val="24"/>
              </w:rPr>
              <w:t>deserializer</w:t>
            </w:r>
            <w:proofErr w:type="spellEnd"/>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t>user_id</w:t>
            </w:r>
            <w:proofErr w:type="spellEnd"/>
            <w:r w:rsidRPr="008D637E">
              <w:rPr>
                <w:rFonts w:ascii="Lucida Console" w:eastAsia="Arial Unicode MS" w:hAnsi="Lucida Console" w:cs="Arial Unicode MS"/>
                <w:b w:val="0"/>
                <w:color w:val="auto"/>
                <w:sz w:val="24"/>
              </w:rPr>
              <w:t xml:space="preserve">                 string                  from </w:t>
            </w:r>
            <w:proofErr w:type="spellStart"/>
            <w:r w:rsidRPr="008D637E">
              <w:rPr>
                <w:rFonts w:ascii="Lucida Console" w:eastAsia="Arial Unicode MS" w:hAnsi="Lucida Console" w:cs="Arial Unicode MS"/>
                <w:b w:val="0"/>
                <w:color w:val="auto"/>
                <w:sz w:val="24"/>
              </w:rPr>
              <w:t>deserializer</w:t>
            </w:r>
            <w:proofErr w:type="spellEnd"/>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t>user_session</w:t>
            </w:r>
            <w:proofErr w:type="spellEnd"/>
            <w:r w:rsidRPr="008D637E">
              <w:rPr>
                <w:rFonts w:ascii="Lucida Console" w:eastAsia="Arial Unicode MS" w:hAnsi="Lucida Console" w:cs="Arial Unicode MS"/>
                <w:b w:val="0"/>
                <w:color w:val="auto"/>
                <w:sz w:val="24"/>
              </w:rPr>
              <w:t xml:space="preserve">            string                  from </w:t>
            </w:r>
            <w:proofErr w:type="spellStart"/>
            <w:r w:rsidRPr="008D637E">
              <w:rPr>
                <w:rFonts w:ascii="Lucida Console" w:eastAsia="Arial Unicode MS" w:hAnsi="Lucida Console" w:cs="Arial Unicode MS"/>
                <w:b w:val="0"/>
                <w:color w:val="auto"/>
                <w:sz w:val="24"/>
              </w:rPr>
              <w:t>deserializer</w:t>
            </w:r>
            <w:proofErr w:type="spellEnd"/>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t>event_type</w:t>
            </w:r>
            <w:proofErr w:type="spellEnd"/>
            <w:r w:rsidRPr="008D637E">
              <w:rPr>
                <w:rFonts w:ascii="Lucida Console" w:eastAsia="Arial Unicode MS" w:hAnsi="Lucida Console" w:cs="Arial Unicode MS"/>
                <w:b w:val="0"/>
                <w:color w:val="auto"/>
                <w:sz w:val="24"/>
              </w:rPr>
              <w:t xml:space="preserve">              string</w:t>
            </w:r>
          </w:p>
          <w:p w:rsidR="008D637E" w:rsidRPr="008D637E" w:rsidRDefault="008D637E" w:rsidP="008D637E">
            <w:pPr>
              <w:rPr>
                <w:rFonts w:ascii="Lucida Console" w:eastAsia="Arial Unicode MS" w:hAnsi="Lucida Console" w:cs="Arial Unicode MS"/>
                <w:b w:val="0"/>
                <w:color w:val="auto"/>
                <w:sz w:val="24"/>
              </w:rPr>
            </w:pPr>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Partition Information</w:t>
            </w:r>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xml:space="preserve"># </w:t>
            </w:r>
            <w:proofErr w:type="spellStart"/>
            <w:r w:rsidRPr="008D637E">
              <w:rPr>
                <w:rFonts w:ascii="Lucida Console" w:eastAsia="Arial Unicode MS" w:hAnsi="Lucida Console" w:cs="Arial Unicode MS"/>
                <w:b w:val="0"/>
                <w:color w:val="auto"/>
                <w:sz w:val="24"/>
              </w:rPr>
              <w:t>col_name</w:t>
            </w:r>
            <w:proofErr w:type="spellEnd"/>
            <w:r w:rsidRPr="008D637E">
              <w:rPr>
                <w:rFonts w:ascii="Lucida Console" w:eastAsia="Arial Unicode MS" w:hAnsi="Lucida Console" w:cs="Arial Unicode MS"/>
                <w:b w:val="0"/>
                <w:color w:val="auto"/>
                <w:sz w:val="24"/>
              </w:rPr>
              <w:t xml:space="preserve">              </w:t>
            </w:r>
            <w:proofErr w:type="spellStart"/>
            <w:r w:rsidRPr="008D637E">
              <w:rPr>
                <w:rFonts w:ascii="Lucida Console" w:eastAsia="Arial Unicode MS" w:hAnsi="Lucida Console" w:cs="Arial Unicode MS"/>
                <w:b w:val="0"/>
                <w:color w:val="auto"/>
                <w:sz w:val="24"/>
              </w:rPr>
              <w:t>data_type</w:t>
            </w:r>
            <w:proofErr w:type="spellEnd"/>
            <w:r w:rsidRPr="008D637E">
              <w:rPr>
                <w:rFonts w:ascii="Lucida Console" w:eastAsia="Arial Unicode MS" w:hAnsi="Lucida Console" w:cs="Arial Unicode MS"/>
                <w:b w:val="0"/>
                <w:color w:val="auto"/>
                <w:sz w:val="24"/>
              </w:rPr>
              <w:t xml:space="preserve">               comment</w:t>
            </w:r>
          </w:p>
          <w:p w:rsidR="008D637E" w:rsidRPr="008D637E" w:rsidRDefault="008D637E" w:rsidP="008D637E">
            <w:pPr>
              <w:rPr>
                <w:rFonts w:ascii="Lucida Console" w:eastAsia="Arial Unicode MS" w:hAnsi="Lucida Console" w:cs="Arial Unicode MS"/>
                <w:b w:val="0"/>
                <w:color w:val="auto"/>
                <w:sz w:val="24"/>
              </w:rPr>
            </w:pPr>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t>event_type</w:t>
            </w:r>
            <w:proofErr w:type="spellEnd"/>
            <w:r w:rsidRPr="008D637E">
              <w:rPr>
                <w:rFonts w:ascii="Lucida Console" w:eastAsia="Arial Unicode MS" w:hAnsi="Lucida Console" w:cs="Arial Unicode MS"/>
                <w:b w:val="0"/>
                <w:color w:val="auto"/>
                <w:sz w:val="24"/>
              </w:rPr>
              <w:t xml:space="preserve">              string</w:t>
            </w:r>
          </w:p>
          <w:p w:rsidR="008D637E" w:rsidRPr="006529BB" w:rsidRDefault="008D637E" w:rsidP="008D637E">
            <w:pPr>
              <w:rPr>
                <w:rFonts w:ascii="Lucida Console" w:eastAsia="Arial Unicode MS" w:hAnsi="Lucida Console" w:cs="Arial Unicode MS"/>
                <w:color w:val="auto"/>
                <w:sz w:val="24"/>
              </w:rPr>
            </w:pPr>
            <w:r w:rsidRPr="008D637E">
              <w:rPr>
                <w:rFonts w:ascii="Lucida Console" w:eastAsia="Arial Unicode MS" w:hAnsi="Lucida Console" w:cs="Arial Unicode MS"/>
                <w:b w:val="0"/>
                <w:color w:val="auto"/>
                <w:sz w:val="24"/>
              </w:rPr>
              <w:t>Time taken: 0.104 seconds, Fetched: 14 row(s)</w:t>
            </w:r>
          </w:p>
        </w:tc>
      </w:tr>
    </w:tbl>
    <w:p w:rsidR="008D637E" w:rsidRPr="007B335A" w:rsidRDefault="008D637E" w:rsidP="00750EAB">
      <w:pPr>
        <w:rPr>
          <w:rFonts w:ascii="Bahnschrift Light SemiCondensed" w:eastAsia="Arial Unicode MS" w:hAnsi="Bahnschrift Light SemiCondensed" w:cs="Arial Unicode MS"/>
        </w:rPr>
      </w:pPr>
    </w:p>
    <w:p w:rsidR="006D0393" w:rsidRPr="007B335A" w:rsidRDefault="006D0393"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367D68E3" wp14:editId="042DA243">
            <wp:extent cx="6309360" cy="25374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7202" b="34089"/>
                    <a:stretch/>
                  </pic:blipFill>
                  <pic:spPr bwMode="auto">
                    <a:xfrm>
                      <a:off x="0" y="0"/>
                      <a:ext cx="6309360" cy="2537460"/>
                    </a:xfrm>
                    <a:prstGeom prst="rect">
                      <a:avLst/>
                    </a:prstGeom>
                    <a:ln>
                      <a:noFill/>
                    </a:ln>
                    <a:extLst>
                      <a:ext uri="{53640926-AAD7-44D8-BBD7-CCE9431645EC}">
                        <a14:shadowObscured xmlns:a14="http://schemas.microsoft.com/office/drawing/2010/main"/>
                      </a:ext>
                    </a:extLst>
                  </pic:spPr>
                </pic:pic>
              </a:graphicData>
            </a:graphic>
          </wp:inline>
        </w:drawing>
      </w:r>
    </w:p>
    <w:p w:rsidR="006D0393" w:rsidRDefault="006D0393" w:rsidP="00750EAB">
      <w:pPr>
        <w:rPr>
          <w:rFonts w:ascii="Bahnschrift Light SemiCondensed" w:eastAsia="Arial Unicode MS" w:hAnsi="Bahnschrift Light SemiCondensed" w:cs="Arial Unicode MS"/>
        </w:rPr>
      </w:pPr>
    </w:p>
    <w:p w:rsidR="008D637E" w:rsidRDefault="008D637E" w:rsidP="00E03CAB">
      <w:pPr>
        <w:spacing w:after="240"/>
        <w:rPr>
          <w:rFonts w:ascii="Bahnschrift Light SemiCondensed" w:eastAsia="Arial Unicode MS" w:hAnsi="Bahnschrift Light SemiCondensed" w:cs="Arial Unicode MS"/>
        </w:rPr>
      </w:pPr>
      <w:r w:rsidRPr="008D637E">
        <w:rPr>
          <w:rFonts w:ascii="Bahnschrift Light SemiCondensed" w:eastAsia="Arial Unicode MS" w:hAnsi="Bahnschrift Light SemiCondensed" w:cs="Arial Unicode MS"/>
          <w:color w:val="auto"/>
          <w:u w:val="single"/>
        </w:rPr>
        <w:t>-  Checking the</w:t>
      </w:r>
      <w:r>
        <w:rPr>
          <w:rFonts w:ascii="Bahnschrift Light SemiCondensed" w:eastAsia="Arial Unicode MS" w:hAnsi="Bahnschrift Light SemiCondensed" w:cs="Arial Unicode MS"/>
          <w:color w:val="auto"/>
          <w:u w:val="single"/>
        </w:rPr>
        <w:t xml:space="preserve"> correct loading of data into the</w:t>
      </w:r>
      <w:r w:rsidRPr="008D637E">
        <w:rPr>
          <w:rFonts w:ascii="Bahnschrift Light SemiCondensed" w:eastAsia="Arial Unicode MS" w:hAnsi="Bahnschrift Light SemiCondensed" w:cs="Arial Unicode MS"/>
          <w:color w:val="auto"/>
          <w:u w:val="single"/>
        </w:rPr>
        <w:t xml:space="preserve"> new table</w:t>
      </w:r>
    </w:p>
    <w:p w:rsidR="008D637E" w:rsidRDefault="008D637E" w:rsidP="008D637E">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sidRPr="008D637E">
        <w:rPr>
          <w:rFonts w:ascii="Bahnschrift Light SemiCondensed" w:eastAsia="Arial Unicode MS" w:hAnsi="Bahnschrift Light SemiCondensed" w:cs="Arial Unicode MS"/>
          <w:b w:val="0"/>
          <w:color w:val="auto"/>
        </w:rPr>
        <w:t xml:space="preserve">SELECT * FROM </w:t>
      </w:r>
      <w:proofErr w:type="spellStart"/>
      <w:r w:rsidRPr="008D637E">
        <w:rPr>
          <w:rFonts w:ascii="Bahnschrift Light SemiCondensed" w:eastAsia="Arial Unicode MS" w:hAnsi="Bahnschrift Light SemiCondensed" w:cs="Arial Unicode MS"/>
          <w:b w:val="0"/>
          <w:color w:val="auto"/>
        </w:rPr>
        <w:t>cosmetic_partbuck</w:t>
      </w:r>
      <w:proofErr w:type="spellEnd"/>
      <w:r w:rsidRPr="008D637E">
        <w:rPr>
          <w:rFonts w:ascii="Bahnschrift Light SemiCondensed" w:eastAsia="Arial Unicode MS" w:hAnsi="Bahnschrift Light SemiCondensed" w:cs="Arial Unicode MS"/>
          <w:b w:val="0"/>
          <w:color w:val="auto"/>
        </w:rPr>
        <w:t xml:space="preserve"> LIMIT 5;</w:t>
      </w:r>
    </w:p>
    <w:p w:rsidR="008D637E" w:rsidRPr="00B7704A" w:rsidRDefault="008D637E" w:rsidP="008D637E">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8D637E" w:rsidRPr="006529BB" w:rsidTr="00EE0872">
        <w:tc>
          <w:tcPr>
            <w:tcW w:w="9926" w:type="dxa"/>
            <w:tcBorders>
              <w:top w:val="nil"/>
              <w:left w:val="nil"/>
              <w:bottom w:val="nil"/>
              <w:right w:val="nil"/>
            </w:tcBorders>
            <w:shd w:val="clear" w:color="auto" w:fill="E7E6E6" w:themeFill="background2"/>
          </w:tcPr>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xml:space="preserve">hive&gt; SELECT * FROM </w:t>
            </w:r>
            <w:proofErr w:type="spellStart"/>
            <w:r w:rsidRPr="008D637E">
              <w:rPr>
                <w:rFonts w:ascii="Lucida Console" w:eastAsia="Arial Unicode MS" w:hAnsi="Lucida Console" w:cs="Arial Unicode MS"/>
                <w:b w:val="0"/>
                <w:color w:val="auto"/>
                <w:sz w:val="24"/>
              </w:rPr>
              <w:t>cosmetic_partbuck</w:t>
            </w:r>
            <w:proofErr w:type="spellEnd"/>
            <w:r w:rsidRPr="008D637E">
              <w:rPr>
                <w:rFonts w:ascii="Lucida Console" w:eastAsia="Arial Unicode MS" w:hAnsi="Lucida Console" w:cs="Arial Unicode MS"/>
                <w:b w:val="0"/>
                <w:color w:val="auto"/>
                <w:sz w:val="24"/>
              </w:rPr>
              <w:t xml:space="preserve"> LIMIT 5;</w:t>
            </w:r>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OK</w:t>
            </w:r>
          </w:p>
          <w:p w:rsidR="008D637E" w:rsidRPr="008D637E" w:rsidRDefault="008D637E" w:rsidP="008D637E">
            <w:pPr>
              <w:rPr>
                <w:rFonts w:ascii="Lucida Console" w:eastAsia="Arial Unicode MS" w:hAnsi="Lucida Console" w:cs="Arial Unicode MS"/>
                <w:b w:val="0"/>
                <w:color w:val="auto"/>
                <w:sz w:val="24"/>
              </w:rPr>
            </w:pPr>
            <w:proofErr w:type="spellStart"/>
            <w:r w:rsidRPr="008D637E">
              <w:rPr>
                <w:rFonts w:ascii="Lucida Console" w:eastAsia="Arial Unicode MS" w:hAnsi="Lucida Console" w:cs="Arial Unicode MS"/>
                <w:b w:val="0"/>
                <w:color w:val="auto"/>
                <w:sz w:val="24"/>
              </w:rPr>
              <w:t>event_time</w:t>
            </w:r>
            <w:proofErr w:type="spellEnd"/>
            <w:r w:rsidRPr="008D637E">
              <w:rPr>
                <w:rFonts w:ascii="Lucida Console" w:eastAsia="Arial Unicode MS" w:hAnsi="Lucida Console" w:cs="Arial Unicode MS"/>
                <w:b w:val="0"/>
                <w:color w:val="auto"/>
                <w:sz w:val="24"/>
              </w:rPr>
              <w:t xml:space="preserve">      </w:t>
            </w:r>
            <w:proofErr w:type="spellStart"/>
            <w:r w:rsidRPr="008D637E">
              <w:rPr>
                <w:rFonts w:ascii="Lucida Console" w:eastAsia="Arial Unicode MS" w:hAnsi="Lucida Console" w:cs="Arial Unicode MS"/>
                <w:b w:val="0"/>
                <w:color w:val="auto"/>
                <w:sz w:val="24"/>
              </w:rPr>
              <w:t>product_id</w:t>
            </w:r>
            <w:proofErr w:type="spellEnd"/>
            <w:r w:rsidRPr="008D637E">
              <w:rPr>
                <w:rFonts w:ascii="Lucida Console" w:eastAsia="Arial Unicode MS" w:hAnsi="Lucida Console" w:cs="Arial Unicode MS"/>
                <w:b w:val="0"/>
                <w:color w:val="auto"/>
                <w:sz w:val="24"/>
              </w:rPr>
              <w:t xml:space="preserve">      </w:t>
            </w:r>
            <w:proofErr w:type="spellStart"/>
            <w:r w:rsidRPr="008D637E">
              <w:rPr>
                <w:rFonts w:ascii="Lucida Console" w:eastAsia="Arial Unicode MS" w:hAnsi="Lucida Console" w:cs="Arial Unicode MS"/>
                <w:b w:val="0"/>
                <w:color w:val="auto"/>
                <w:sz w:val="24"/>
              </w:rPr>
              <w:t>category_id</w:t>
            </w:r>
            <w:proofErr w:type="spellEnd"/>
            <w:r w:rsidRPr="008D637E">
              <w:rPr>
                <w:rFonts w:ascii="Lucida Console" w:eastAsia="Arial Unicode MS" w:hAnsi="Lucida Console" w:cs="Arial Unicode MS"/>
                <w:b w:val="0"/>
                <w:color w:val="auto"/>
                <w:sz w:val="24"/>
              </w:rPr>
              <w:t xml:space="preserve">     </w:t>
            </w:r>
            <w:proofErr w:type="spellStart"/>
            <w:r w:rsidRPr="008D637E">
              <w:rPr>
                <w:rFonts w:ascii="Lucida Console" w:eastAsia="Arial Unicode MS" w:hAnsi="Lucida Console" w:cs="Arial Unicode MS"/>
                <w:b w:val="0"/>
                <w:color w:val="auto"/>
                <w:sz w:val="24"/>
              </w:rPr>
              <w:t>category_code</w:t>
            </w:r>
            <w:proofErr w:type="spellEnd"/>
            <w:r w:rsidRPr="008D637E">
              <w:rPr>
                <w:rFonts w:ascii="Lucida Console" w:eastAsia="Arial Unicode MS" w:hAnsi="Lucida Console" w:cs="Arial Unicode MS"/>
                <w:b w:val="0"/>
                <w:color w:val="auto"/>
                <w:sz w:val="24"/>
              </w:rPr>
              <w:t xml:space="preserve">   brand   price   </w:t>
            </w:r>
            <w:proofErr w:type="spellStart"/>
            <w:r w:rsidRPr="008D637E">
              <w:rPr>
                <w:rFonts w:ascii="Lucida Console" w:eastAsia="Arial Unicode MS" w:hAnsi="Lucida Console" w:cs="Arial Unicode MS"/>
                <w:b w:val="0"/>
                <w:color w:val="auto"/>
                <w:sz w:val="24"/>
              </w:rPr>
              <w:t>user_id</w:t>
            </w:r>
            <w:proofErr w:type="spellEnd"/>
            <w:r w:rsidRPr="008D637E">
              <w:rPr>
                <w:rFonts w:ascii="Lucida Console" w:eastAsia="Arial Unicode MS" w:hAnsi="Lucida Console" w:cs="Arial Unicode MS"/>
                <w:b w:val="0"/>
                <w:color w:val="auto"/>
                <w:sz w:val="24"/>
              </w:rPr>
              <w:t xml:space="preserve">     </w:t>
            </w:r>
            <w:proofErr w:type="spellStart"/>
            <w:r w:rsidRPr="008D637E">
              <w:rPr>
                <w:rFonts w:ascii="Lucida Console" w:eastAsia="Arial Unicode MS" w:hAnsi="Lucida Console" w:cs="Arial Unicode MS"/>
                <w:b w:val="0"/>
                <w:color w:val="auto"/>
                <w:sz w:val="24"/>
              </w:rPr>
              <w:t>user_session</w:t>
            </w:r>
            <w:proofErr w:type="spellEnd"/>
            <w:r w:rsidRPr="008D637E">
              <w:rPr>
                <w:rFonts w:ascii="Lucida Console" w:eastAsia="Arial Unicode MS" w:hAnsi="Lucida Console" w:cs="Arial Unicode MS"/>
                <w:b w:val="0"/>
                <w:color w:val="auto"/>
                <w:sz w:val="24"/>
              </w:rPr>
              <w:t xml:space="preserve">    </w:t>
            </w:r>
            <w:proofErr w:type="spellStart"/>
            <w:r w:rsidRPr="008D637E">
              <w:rPr>
                <w:rFonts w:ascii="Lucida Console" w:eastAsia="Arial Unicode MS" w:hAnsi="Lucida Console" w:cs="Arial Unicode MS"/>
                <w:b w:val="0"/>
                <w:color w:val="auto"/>
                <w:sz w:val="24"/>
              </w:rPr>
              <w:t>event_type</w:t>
            </w:r>
            <w:proofErr w:type="spellEnd"/>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xml:space="preserve">2019-10-06 12:36:52 UTC 5723515 1487580005134238553             </w:t>
            </w:r>
            <w:proofErr w:type="spellStart"/>
            <w:r w:rsidRPr="008D637E">
              <w:rPr>
                <w:rFonts w:ascii="Lucida Console" w:eastAsia="Arial Unicode MS" w:hAnsi="Lucida Console" w:cs="Arial Unicode MS"/>
                <w:b w:val="0"/>
                <w:color w:val="auto"/>
                <w:sz w:val="24"/>
              </w:rPr>
              <w:t>runail</w:t>
            </w:r>
            <w:proofErr w:type="spellEnd"/>
            <w:r w:rsidRPr="008D637E">
              <w:rPr>
                <w:rFonts w:ascii="Lucida Console" w:eastAsia="Arial Unicode MS" w:hAnsi="Lucida Console" w:cs="Arial Unicode MS"/>
                <w:b w:val="0"/>
                <w:color w:val="auto"/>
                <w:sz w:val="24"/>
              </w:rPr>
              <w:t xml:space="preserve">  2.62    547777162   fe37ba50-2e10-44a5-9c98-76325abaffab    cart</w:t>
            </w:r>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xml:space="preserve">2019-10-06 12:36:53 UTC 5837609 1487580011853512836             </w:t>
            </w:r>
            <w:proofErr w:type="spellStart"/>
            <w:r w:rsidRPr="008D637E">
              <w:rPr>
                <w:rFonts w:ascii="Lucida Console" w:eastAsia="Arial Unicode MS" w:hAnsi="Lucida Console" w:cs="Arial Unicode MS"/>
                <w:b w:val="0"/>
                <w:color w:val="auto"/>
                <w:sz w:val="24"/>
              </w:rPr>
              <w:t>domix</w:t>
            </w:r>
            <w:proofErr w:type="spellEnd"/>
            <w:r w:rsidRPr="008D637E">
              <w:rPr>
                <w:rFonts w:ascii="Lucida Console" w:eastAsia="Arial Unicode MS" w:hAnsi="Lucida Console" w:cs="Arial Unicode MS"/>
                <w:b w:val="0"/>
                <w:color w:val="auto"/>
                <w:sz w:val="24"/>
              </w:rPr>
              <w:t xml:space="preserve">   3.49    176064797   03f1ee9a-8ed6-4983-a5f9-715797f81b83    cart</w:t>
            </w:r>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xml:space="preserve">2019-10-06 12:36:58 UTC 5723516 1487580005134238553             </w:t>
            </w:r>
            <w:proofErr w:type="spellStart"/>
            <w:r w:rsidRPr="008D637E">
              <w:rPr>
                <w:rFonts w:ascii="Lucida Console" w:eastAsia="Arial Unicode MS" w:hAnsi="Lucida Console" w:cs="Arial Unicode MS"/>
                <w:b w:val="0"/>
                <w:color w:val="auto"/>
                <w:sz w:val="24"/>
              </w:rPr>
              <w:t>runail</w:t>
            </w:r>
            <w:proofErr w:type="spellEnd"/>
            <w:r w:rsidRPr="008D637E">
              <w:rPr>
                <w:rFonts w:ascii="Lucida Console" w:eastAsia="Arial Unicode MS" w:hAnsi="Lucida Console" w:cs="Arial Unicode MS"/>
                <w:b w:val="0"/>
                <w:color w:val="auto"/>
                <w:sz w:val="24"/>
              </w:rPr>
              <w:t xml:space="preserve">  2.62    547777162   fe37ba50-2e10-44a5-9c98-76325abaffab    cart</w:t>
            </w:r>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t xml:space="preserve">2019-10-06 12:37:01 UTC 5723513 1487580005134238553             </w:t>
            </w:r>
            <w:proofErr w:type="spellStart"/>
            <w:r w:rsidRPr="008D637E">
              <w:rPr>
                <w:rFonts w:ascii="Lucida Console" w:eastAsia="Arial Unicode MS" w:hAnsi="Lucida Console" w:cs="Arial Unicode MS"/>
                <w:b w:val="0"/>
                <w:color w:val="auto"/>
                <w:sz w:val="24"/>
              </w:rPr>
              <w:t>runail</w:t>
            </w:r>
            <w:proofErr w:type="spellEnd"/>
            <w:r w:rsidRPr="008D637E">
              <w:rPr>
                <w:rFonts w:ascii="Lucida Console" w:eastAsia="Arial Unicode MS" w:hAnsi="Lucida Console" w:cs="Arial Unicode MS"/>
                <w:b w:val="0"/>
                <w:color w:val="auto"/>
                <w:sz w:val="24"/>
              </w:rPr>
              <w:t xml:space="preserve">  2.62    547777162   fe37ba50-2e10-44a5-9c98-76325abaffab    cart</w:t>
            </w:r>
          </w:p>
          <w:p w:rsidR="008D637E" w:rsidRPr="008D637E" w:rsidRDefault="008D637E" w:rsidP="008D637E">
            <w:pPr>
              <w:rPr>
                <w:rFonts w:ascii="Lucida Console" w:eastAsia="Arial Unicode MS" w:hAnsi="Lucida Console" w:cs="Arial Unicode MS"/>
                <w:b w:val="0"/>
                <w:color w:val="auto"/>
                <w:sz w:val="24"/>
              </w:rPr>
            </w:pPr>
            <w:r w:rsidRPr="008D637E">
              <w:rPr>
                <w:rFonts w:ascii="Lucida Console" w:eastAsia="Arial Unicode MS" w:hAnsi="Lucida Console" w:cs="Arial Unicode MS"/>
                <w:b w:val="0"/>
                <w:color w:val="auto"/>
                <w:sz w:val="24"/>
              </w:rPr>
              <w:lastRenderedPageBreak/>
              <w:t xml:space="preserve">2019-10-06 12:37:04 UTC 5723514 1487580005134238553             </w:t>
            </w:r>
            <w:proofErr w:type="spellStart"/>
            <w:r w:rsidRPr="008D637E">
              <w:rPr>
                <w:rFonts w:ascii="Lucida Console" w:eastAsia="Arial Unicode MS" w:hAnsi="Lucida Console" w:cs="Arial Unicode MS"/>
                <w:b w:val="0"/>
                <w:color w:val="auto"/>
                <w:sz w:val="24"/>
              </w:rPr>
              <w:t>runail</w:t>
            </w:r>
            <w:proofErr w:type="spellEnd"/>
            <w:r w:rsidRPr="008D637E">
              <w:rPr>
                <w:rFonts w:ascii="Lucida Console" w:eastAsia="Arial Unicode MS" w:hAnsi="Lucida Console" w:cs="Arial Unicode MS"/>
                <w:b w:val="0"/>
                <w:color w:val="auto"/>
                <w:sz w:val="24"/>
              </w:rPr>
              <w:t xml:space="preserve">  2.62    547777162   fe37ba50-2e10-44a5-9c98-76325abaffab    cart</w:t>
            </w:r>
          </w:p>
          <w:p w:rsidR="008D637E" w:rsidRPr="006529BB" w:rsidRDefault="008D637E" w:rsidP="008D637E">
            <w:pPr>
              <w:rPr>
                <w:rFonts w:ascii="Lucida Console" w:eastAsia="Arial Unicode MS" w:hAnsi="Lucida Console" w:cs="Arial Unicode MS"/>
                <w:color w:val="auto"/>
                <w:sz w:val="24"/>
              </w:rPr>
            </w:pPr>
            <w:r w:rsidRPr="008D637E">
              <w:rPr>
                <w:rFonts w:ascii="Lucida Console" w:eastAsia="Arial Unicode MS" w:hAnsi="Lucida Console" w:cs="Arial Unicode MS"/>
                <w:b w:val="0"/>
                <w:color w:val="auto"/>
                <w:sz w:val="24"/>
              </w:rPr>
              <w:t>Time taken: 0.19 seconds, Fetched: 5 row(s)</w:t>
            </w:r>
          </w:p>
        </w:tc>
      </w:tr>
    </w:tbl>
    <w:p w:rsidR="008D637E" w:rsidRPr="007B335A" w:rsidRDefault="008D637E" w:rsidP="00750EAB">
      <w:pPr>
        <w:rPr>
          <w:rFonts w:ascii="Bahnschrift Light SemiCondensed" w:eastAsia="Arial Unicode MS" w:hAnsi="Bahnschrift Light SemiCondensed" w:cs="Arial Unicode MS"/>
        </w:rPr>
      </w:pPr>
    </w:p>
    <w:p w:rsidR="008D637E" w:rsidRDefault="008D637E"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65B696FD" wp14:editId="28CB6006">
            <wp:extent cx="6179820" cy="2257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5562" r="2053"/>
                    <a:stretch/>
                  </pic:blipFill>
                  <pic:spPr bwMode="auto">
                    <a:xfrm>
                      <a:off x="0" y="0"/>
                      <a:ext cx="6179820" cy="2257425"/>
                    </a:xfrm>
                    <a:prstGeom prst="rect">
                      <a:avLst/>
                    </a:prstGeom>
                    <a:ln>
                      <a:noFill/>
                    </a:ln>
                    <a:extLst>
                      <a:ext uri="{53640926-AAD7-44D8-BBD7-CCE9431645EC}">
                        <a14:shadowObscured xmlns:a14="http://schemas.microsoft.com/office/drawing/2010/main"/>
                      </a:ext>
                    </a:extLst>
                  </pic:spPr>
                </pic:pic>
              </a:graphicData>
            </a:graphic>
          </wp:inline>
        </w:drawing>
      </w:r>
    </w:p>
    <w:p w:rsidR="008D637E" w:rsidRDefault="008D637E" w:rsidP="00750EAB">
      <w:pPr>
        <w:rPr>
          <w:rFonts w:ascii="Bahnschrift Light SemiCondensed" w:eastAsia="Arial Unicode MS" w:hAnsi="Bahnschrift Light SemiCondensed" w:cs="Arial Unicode MS"/>
        </w:rPr>
      </w:pPr>
    </w:p>
    <w:p w:rsidR="008D637E" w:rsidRDefault="008D637E" w:rsidP="00E03CAB">
      <w:pPr>
        <w:spacing w:after="240"/>
        <w:rPr>
          <w:rFonts w:ascii="Bahnschrift Light SemiCondensed" w:eastAsia="Arial Unicode MS" w:hAnsi="Bahnschrift Light SemiCondensed" w:cs="Arial Unicode MS"/>
        </w:rPr>
      </w:pPr>
      <w:r w:rsidRPr="008D637E">
        <w:rPr>
          <w:rFonts w:ascii="Bahnschrift Light SemiCondensed" w:eastAsia="Arial Unicode MS" w:hAnsi="Bahnschrift Light SemiCondensed" w:cs="Arial Unicode MS"/>
          <w:color w:val="auto"/>
          <w:u w:val="single"/>
        </w:rPr>
        <w:t xml:space="preserve">-  </w:t>
      </w:r>
      <w:r>
        <w:rPr>
          <w:rFonts w:ascii="Bahnschrift Light SemiCondensed" w:eastAsia="Arial Unicode MS" w:hAnsi="Bahnschrift Light SemiCondensed" w:cs="Arial Unicode MS"/>
          <w:color w:val="auto"/>
          <w:u w:val="single"/>
        </w:rPr>
        <w:t>Use of ‘view’ command (</w:t>
      </w:r>
      <w:proofErr w:type="spellStart"/>
      <w:r>
        <w:rPr>
          <w:rFonts w:ascii="Bahnschrift Light SemiCondensed" w:eastAsia="Arial Unicode MS" w:hAnsi="Bahnschrift Light SemiCondensed" w:cs="Arial Unicode MS"/>
          <w:color w:val="auto"/>
          <w:u w:val="single"/>
        </w:rPr>
        <w:t>Unsucessful</w:t>
      </w:r>
      <w:proofErr w:type="spellEnd"/>
      <w:r>
        <w:rPr>
          <w:rFonts w:ascii="Bahnschrift Light SemiCondensed" w:eastAsia="Arial Unicode MS" w:hAnsi="Bahnschrift Light SemiCondensed" w:cs="Arial Unicode MS"/>
          <w:color w:val="auto"/>
          <w:u w:val="single"/>
        </w:rPr>
        <w:t>)</w:t>
      </w:r>
    </w:p>
    <w:p w:rsidR="00E120B1" w:rsidRDefault="00E120B1"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1D2F802D" wp14:editId="42550874">
            <wp:extent cx="6309360" cy="3053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9360" cy="3053080"/>
                    </a:xfrm>
                    <a:prstGeom prst="rect">
                      <a:avLst/>
                    </a:prstGeom>
                  </pic:spPr>
                </pic:pic>
              </a:graphicData>
            </a:graphic>
          </wp:inline>
        </w:drawing>
      </w:r>
    </w:p>
    <w:p w:rsidR="00E03CAB" w:rsidRDefault="00E03CAB" w:rsidP="008D637E">
      <w:pPr>
        <w:jc w:val="both"/>
        <w:rPr>
          <w:rFonts w:ascii="Bahnschrift Light SemiCondensed" w:eastAsia="Arial Unicode MS" w:hAnsi="Bahnschrift Light SemiCondensed" w:cs="Arial Unicode MS"/>
          <w:b w:val="0"/>
          <w:color w:val="auto"/>
        </w:rPr>
      </w:pPr>
    </w:p>
    <w:p w:rsidR="008D637E" w:rsidRPr="008D637E" w:rsidRDefault="008D637E" w:rsidP="008D637E">
      <w:pPr>
        <w:jc w:val="both"/>
        <w:rPr>
          <w:rFonts w:ascii="Bahnschrift Light SemiCondensed" w:eastAsia="Arial Unicode MS" w:hAnsi="Bahnschrift Light SemiCondensed" w:cs="Arial Unicode MS"/>
          <w:b w:val="0"/>
          <w:color w:val="auto"/>
        </w:rPr>
      </w:pPr>
      <w:r w:rsidRPr="008D637E">
        <w:rPr>
          <w:rFonts w:ascii="Bahnschrift Light SemiCondensed" w:eastAsia="Arial Unicode MS" w:hAnsi="Bahnschrift Light SemiCondensed" w:cs="Arial Unicode MS"/>
          <w:b w:val="0"/>
          <w:color w:val="auto"/>
        </w:rPr>
        <w:t>We created a new table “cosmetic” using the ‘view’ command.</w:t>
      </w:r>
      <w:r>
        <w:rPr>
          <w:rFonts w:ascii="Bahnschrift Light SemiCondensed" w:eastAsia="Arial Unicode MS" w:hAnsi="Bahnschrift Light SemiCondensed" w:cs="Arial Unicode MS"/>
          <w:b w:val="0"/>
          <w:color w:val="auto"/>
        </w:rPr>
        <w:t xml:space="preserve"> This table </w:t>
      </w:r>
      <w:r w:rsidRPr="008D637E">
        <w:rPr>
          <w:rFonts w:ascii="Bahnschrift Light SemiCondensed" w:eastAsia="Arial Unicode MS" w:hAnsi="Bahnschrift Light SemiCondensed" w:cs="Arial Unicode MS"/>
          <w:b w:val="0"/>
          <w:color w:val="auto"/>
        </w:rPr>
        <w:t>is exactly t</w:t>
      </w:r>
      <w:r>
        <w:rPr>
          <w:rFonts w:ascii="Bahnschrift Light SemiCondensed" w:eastAsia="Arial Unicode MS" w:hAnsi="Bahnschrift Light SemiCondensed" w:cs="Arial Unicode MS"/>
          <w:b w:val="0"/>
          <w:color w:val="auto"/>
        </w:rPr>
        <w:t>he same as the underlying table (</w:t>
      </w:r>
      <w:proofErr w:type="spellStart"/>
      <w:r>
        <w:rPr>
          <w:rFonts w:ascii="Bahnschrift Light SemiCondensed" w:eastAsia="Arial Unicode MS" w:hAnsi="Bahnschrift Light SemiCondensed" w:cs="Arial Unicode MS"/>
          <w:b w:val="0"/>
          <w:color w:val="auto"/>
        </w:rPr>
        <w:t>cosmetic_partbuck</w:t>
      </w:r>
      <w:proofErr w:type="spellEnd"/>
      <w:r>
        <w:rPr>
          <w:rFonts w:ascii="Bahnschrift Light SemiCondensed" w:eastAsia="Arial Unicode MS" w:hAnsi="Bahnschrift Light SemiCondensed" w:cs="Arial Unicode MS"/>
          <w:b w:val="0"/>
          <w:color w:val="auto"/>
        </w:rPr>
        <w:t>).</w:t>
      </w:r>
    </w:p>
    <w:p w:rsidR="00623D09" w:rsidRPr="007B335A" w:rsidRDefault="00623D09" w:rsidP="00750EAB">
      <w:pPr>
        <w:rPr>
          <w:rFonts w:ascii="Bahnschrift Light SemiCondensed" w:eastAsia="Arial Unicode MS" w:hAnsi="Bahnschrift Light SemiCondensed" w:cs="Arial Unicode MS"/>
        </w:rPr>
      </w:pPr>
    </w:p>
    <w:p w:rsidR="00623D09" w:rsidRDefault="008D637E" w:rsidP="003A3707">
      <w:pPr>
        <w:jc w:val="both"/>
        <w:rPr>
          <w:rFonts w:ascii="Bahnschrift Light SemiCondensed" w:eastAsia="Arial Unicode MS" w:hAnsi="Bahnschrift Light SemiCondensed" w:cs="Arial Unicode MS"/>
          <w:b w:val="0"/>
          <w:color w:val="auto"/>
        </w:rPr>
      </w:pPr>
      <w:r w:rsidRPr="00FB6275">
        <w:rPr>
          <w:rFonts w:ascii="Bahnschrift Light SemiCondensed" w:eastAsia="Arial Unicode MS" w:hAnsi="Bahnschrift Light SemiCondensed" w:cs="Arial Unicode MS"/>
          <w:b w:val="0"/>
          <w:color w:val="auto"/>
          <w:highlight w:val="yellow"/>
        </w:rPr>
        <w:t xml:space="preserve">Please note: </w:t>
      </w:r>
      <w:r w:rsidR="00623D09" w:rsidRPr="00FB6275">
        <w:rPr>
          <w:rFonts w:ascii="Bahnschrift Light SemiCondensed" w:eastAsia="Arial Unicode MS" w:hAnsi="Bahnschrift Light SemiCondensed" w:cs="Arial Unicode MS"/>
          <w:b w:val="0"/>
          <w:color w:val="auto"/>
          <w:highlight w:val="yellow"/>
        </w:rPr>
        <w:t xml:space="preserve">We will be </w:t>
      </w:r>
      <w:r w:rsidRPr="00FB6275">
        <w:rPr>
          <w:rFonts w:ascii="Bahnschrift Light SemiCondensed" w:eastAsia="Arial Unicode MS" w:hAnsi="Bahnschrift Light SemiCondensed" w:cs="Arial Unicode MS"/>
          <w:b w:val="0"/>
          <w:color w:val="auto"/>
          <w:highlight w:val="yellow"/>
        </w:rPr>
        <w:t xml:space="preserve">henceforth </w:t>
      </w:r>
      <w:r w:rsidR="00623D09" w:rsidRPr="00FB6275">
        <w:rPr>
          <w:rFonts w:ascii="Bahnschrift Light SemiCondensed" w:eastAsia="Arial Unicode MS" w:hAnsi="Bahnschrift Light SemiCondensed" w:cs="Arial Unicode MS"/>
          <w:b w:val="0"/>
          <w:color w:val="auto"/>
          <w:highlight w:val="yellow"/>
        </w:rPr>
        <w:t>using “</w:t>
      </w:r>
      <w:r w:rsidR="00FB6275" w:rsidRPr="00FB6275">
        <w:rPr>
          <w:rFonts w:ascii="Bahnschrift Light SemiCondensed" w:eastAsia="Arial Unicode MS" w:hAnsi="Bahnschrift Light SemiCondensed" w:cs="Arial Unicode MS"/>
          <w:color w:val="auto"/>
          <w:highlight w:val="yellow"/>
        </w:rPr>
        <w:t>cosmetic</w:t>
      </w:r>
      <w:r w:rsidR="00623D09" w:rsidRPr="00FB6275">
        <w:rPr>
          <w:rFonts w:ascii="Bahnschrift Light SemiCondensed" w:eastAsia="Arial Unicode MS" w:hAnsi="Bahnschrift Light SemiCondensed" w:cs="Arial Unicode MS"/>
          <w:b w:val="0"/>
          <w:color w:val="auto"/>
          <w:highlight w:val="yellow"/>
        </w:rPr>
        <w:t>” table</w:t>
      </w:r>
      <w:r w:rsidRPr="00FB6275">
        <w:rPr>
          <w:rFonts w:ascii="Bahnschrift Light SemiCondensed" w:eastAsia="Arial Unicode MS" w:hAnsi="Bahnschrift Light SemiCondensed" w:cs="Arial Unicode MS"/>
          <w:b w:val="0"/>
          <w:color w:val="auto"/>
          <w:highlight w:val="yellow"/>
        </w:rPr>
        <w:t xml:space="preserve">, </w:t>
      </w:r>
      <w:r w:rsidR="00623D09" w:rsidRPr="00FB6275">
        <w:rPr>
          <w:rFonts w:ascii="Bahnschrift Light SemiCondensed" w:eastAsia="Arial Unicode MS" w:hAnsi="Bahnschrift Light SemiCondensed" w:cs="Arial Unicode MS"/>
          <w:b w:val="0"/>
          <w:color w:val="auto"/>
          <w:highlight w:val="yellow"/>
        </w:rPr>
        <w:t>which is a partitioned and bucketed table</w:t>
      </w:r>
      <w:r w:rsidR="006F1BCE" w:rsidRPr="00FB6275">
        <w:rPr>
          <w:rFonts w:ascii="Bahnschrift Light SemiCondensed" w:eastAsia="Arial Unicode MS" w:hAnsi="Bahnschrift Light SemiCondensed" w:cs="Arial Unicode MS"/>
          <w:b w:val="0"/>
          <w:color w:val="auto"/>
          <w:highlight w:val="yellow"/>
        </w:rPr>
        <w:t>.</w:t>
      </w:r>
      <w:r w:rsidR="006F1BCE" w:rsidRPr="00FB6275">
        <w:rPr>
          <w:rFonts w:ascii="Bahnschrift Light SemiCondensed" w:eastAsia="Arial Unicode MS" w:hAnsi="Bahnschrift Light SemiCondensed" w:cs="Arial Unicode MS"/>
          <w:b w:val="0"/>
          <w:color w:val="auto"/>
        </w:rPr>
        <w:t xml:space="preserve"> </w:t>
      </w:r>
    </w:p>
    <w:p w:rsidR="00E03CAB" w:rsidRPr="00FB6275" w:rsidRDefault="00E03CAB" w:rsidP="003A3707">
      <w:pPr>
        <w:jc w:val="both"/>
        <w:rPr>
          <w:rFonts w:ascii="Bahnschrift Light SemiCondensed" w:eastAsia="Arial Unicode MS" w:hAnsi="Bahnschrift Light SemiCondensed" w:cs="Arial Unicode MS"/>
          <w:b w:val="0"/>
          <w:color w:val="auto"/>
        </w:rPr>
      </w:pPr>
    </w:p>
    <w:p w:rsidR="006F1BCE" w:rsidRPr="007B335A" w:rsidRDefault="006F1BCE" w:rsidP="00750EAB">
      <w:pPr>
        <w:rPr>
          <w:rFonts w:ascii="Bahnschrift Light SemiCondensed" w:eastAsia="Arial Unicode MS" w:hAnsi="Bahnschrift Light SemiCondensed" w:cs="Arial Unicode MS"/>
        </w:rPr>
      </w:pPr>
    </w:p>
    <w:p w:rsidR="006F1BCE" w:rsidRPr="003A3707" w:rsidRDefault="003A3707" w:rsidP="003A3707">
      <w:pPr>
        <w:rPr>
          <w:rFonts w:ascii="Bahnschrift Light SemiCondensed" w:eastAsia="Arial Unicode MS" w:hAnsi="Bahnschrift Light SemiCondensed" w:cs="Arial Unicode MS"/>
          <w:color w:val="auto"/>
          <w:u w:val="single"/>
        </w:rPr>
      </w:pPr>
      <w:r w:rsidRPr="003A3707">
        <w:rPr>
          <w:rFonts w:ascii="Bahnschrift Light SemiCondensed" w:eastAsia="Arial Unicode MS" w:hAnsi="Bahnschrift Light SemiCondensed" w:cs="Arial Unicode MS"/>
          <w:color w:val="auto"/>
          <w:u w:val="single"/>
        </w:rPr>
        <w:lastRenderedPageBreak/>
        <w:t>-</w:t>
      </w:r>
      <w:r>
        <w:rPr>
          <w:rFonts w:ascii="Bahnschrift Light SemiCondensed" w:eastAsia="Arial Unicode MS" w:hAnsi="Bahnschrift Light SemiCondensed" w:cs="Arial Unicode MS"/>
          <w:color w:val="auto"/>
          <w:u w:val="single"/>
        </w:rPr>
        <w:t xml:space="preserve"> Dropping unnecessary table ‘</w:t>
      </w:r>
      <w:proofErr w:type="spellStart"/>
      <w:r>
        <w:rPr>
          <w:rFonts w:ascii="Bahnschrift Light SemiCondensed" w:eastAsia="Arial Unicode MS" w:hAnsi="Bahnschrift Light SemiCondensed" w:cs="Arial Unicode MS"/>
          <w:color w:val="auto"/>
          <w:u w:val="single"/>
        </w:rPr>
        <w:t>cosmetic_partbuck</w:t>
      </w:r>
      <w:proofErr w:type="spellEnd"/>
      <w:r>
        <w:rPr>
          <w:rFonts w:ascii="Bahnschrift Light SemiCondensed" w:eastAsia="Arial Unicode MS" w:hAnsi="Bahnschrift Light SemiCondensed" w:cs="Arial Unicode MS"/>
          <w:color w:val="auto"/>
          <w:u w:val="single"/>
        </w:rPr>
        <w:t>’</w:t>
      </w:r>
    </w:p>
    <w:p w:rsidR="006F1BCE" w:rsidRPr="007B335A" w:rsidRDefault="006F1BCE" w:rsidP="00750EAB">
      <w:pPr>
        <w:rPr>
          <w:rFonts w:ascii="Bahnschrift Light SemiCondensed" w:eastAsia="Arial Unicode MS" w:hAnsi="Bahnschrift Light SemiCondensed" w:cs="Arial Unicode MS"/>
        </w:rPr>
      </w:pPr>
    </w:p>
    <w:p w:rsidR="003A3707" w:rsidRPr="003A3707" w:rsidRDefault="003A3707" w:rsidP="003A3707">
      <w:pPr>
        <w:jc w:val="both"/>
        <w:rPr>
          <w:rFonts w:ascii="Bahnschrift Light SemiCondensed" w:eastAsia="Arial Unicode MS" w:hAnsi="Bahnschrift Light SemiCondensed" w:cs="Arial Unicode MS"/>
          <w:b w:val="0"/>
          <w:color w:val="auto"/>
        </w:rPr>
      </w:pPr>
      <w:r w:rsidRPr="003A3707">
        <w:rPr>
          <w:rFonts w:ascii="Bahnschrift Light SemiCondensed" w:eastAsia="Arial Unicode MS" w:hAnsi="Bahnschrift Light SemiCondensed" w:cs="Arial Unicode MS"/>
          <w:b w:val="0"/>
          <w:color w:val="auto"/>
        </w:rPr>
        <w:t>We will be dropping the ‘</w:t>
      </w:r>
      <w:proofErr w:type="spellStart"/>
      <w:r w:rsidRPr="003A3707">
        <w:rPr>
          <w:rFonts w:ascii="Bahnschrift Light SemiCondensed" w:eastAsia="Arial Unicode MS" w:hAnsi="Bahnschrift Light SemiCondensed" w:cs="Arial Unicode MS"/>
          <w:b w:val="0"/>
          <w:color w:val="auto"/>
        </w:rPr>
        <w:t>cosmetic_partbuck</w:t>
      </w:r>
      <w:proofErr w:type="spellEnd"/>
      <w:r w:rsidRPr="003A3707">
        <w:rPr>
          <w:rFonts w:ascii="Bahnschrift Light SemiCondensed" w:eastAsia="Arial Unicode MS" w:hAnsi="Bahnschrift Light SemiCondensed" w:cs="Arial Unicode MS"/>
          <w:b w:val="0"/>
          <w:color w:val="auto"/>
        </w:rPr>
        <w:t>’ table as it is essentially a duplicate of ‘cosmetic’ table.</w:t>
      </w:r>
    </w:p>
    <w:p w:rsidR="003A3707" w:rsidRDefault="003A3707" w:rsidP="00750EAB">
      <w:pPr>
        <w:rPr>
          <w:rFonts w:ascii="Bahnschrift Light SemiCondensed" w:eastAsia="Arial Unicode MS" w:hAnsi="Bahnschrift Light SemiCondensed" w:cs="Arial Unicode MS"/>
        </w:rPr>
      </w:pPr>
    </w:p>
    <w:p w:rsidR="003A3707" w:rsidRDefault="003A3707" w:rsidP="003A3707">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3A3707">
        <w:rPr>
          <w:rFonts w:ascii="Bahnschrift Light SemiCondensed" w:eastAsia="Arial Unicode MS" w:hAnsi="Bahnschrift Light SemiCondensed" w:cs="Arial Unicode MS"/>
          <w:b w:val="0"/>
          <w:color w:val="auto"/>
        </w:rPr>
        <w:t>show tables;</w:t>
      </w:r>
    </w:p>
    <w:p w:rsidR="003A3707" w:rsidRDefault="003A3707" w:rsidP="003A3707">
      <w:p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ab/>
      </w:r>
      <w:r>
        <w:rPr>
          <w:rFonts w:ascii="Bahnschrift Light SemiCondensed" w:eastAsia="Arial Unicode MS" w:hAnsi="Bahnschrift Light SemiCondensed" w:cs="Arial Unicode MS"/>
          <w:b w:val="0"/>
          <w:color w:val="auto"/>
        </w:rPr>
        <w:tab/>
      </w:r>
      <w:r w:rsidRPr="003A3707">
        <w:rPr>
          <w:rFonts w:ascii="Bahnschrift Light SemiCondensed" w:eastAsia="Arial Unicode MS" w:hAnsi="Bahnschrift Light SemiCondensed" w:cs="Arial Unicode MS"/>
          <w:b w:val="0"/>
          <w:color w:val="auto"/>
        </w:rPr>
        <w:t xml:space="preserve">DROP TABLE IF EXISTS </w:t>
      </w:r>
      <w:proofErr w:type="spellStart"/>
      <w:r w:rsidRPr="003A3707">
        <w:rPr>
          <w:rFonts w:ascii="Bahnschrift Light SemiCondensed" w:eastAsia="Arial Unicode MS" w:hAnsi="Bahnschrift Light SemiCondensed" w:cs="Arial Unicode MS"/>
          <w:b w:val="0"/>
          <w:color w:val="auto"/>
        </w:rPr>
        <w:t>cosmetic_partbuck</w:t>
      </w:r>
      <w:proofErr w:type="spellEnd"/>
      <w:r w:rsidRPr="003A3707">
        <w:rPr>
          <w:rFonts w:ascii="Bahnschrift Light SemiCondensed" w:eastAsia="Arial Unicode MS" w:hAnsi="Bahnschrift Light SemiCondensed" w:cs="Arial Unicode MS"/>
          <w:b w:val="0"/>
          <w:color w:val="auto"/>
        </w:rPr>
        <w:t>;</w:t>
      </w:r>
    </w:p>
    <w:p w:rsidR="003A3707" w:rsidRDefault="003A3707" w:rsidP="003A3707">
      <w:p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ab/>
      </w:r>
      <w:r>
        <w:rPr>
          <w:rFonts w:ascii="Bahnschrift Light SemiCondensed" w:eastAsia="Arial Unicode MS" w:hAnsi="Bahnschrift Light SemiCondensed" w:cs="Arial Unicode MS"/>
          <w:b w:val="0"/>
          <w:color w:val="auto"/>
        </w:rPr>
        <w:tab/>
      </w:r>
      <w:proofErr w:type="gramStart"/>
      <w:r w:rsidRPr="003A3707">
        <w:rPr>
          <w:rFonts w:ascii="Bahnschrift Light SemiCondensed" w:eastAsia="Arial Unicode MS" w:hAnsi="Bahnschrift Light SemiCondensed" w:cs="Arial Unicode MS"/>
          <w:b w:val="0"/>
          <w:color w:val="auto"/>
        </w:rPr>
        <w:t>show</w:t>
      </w:r>
      <w:proofErr w:type="gramEnd"/>
      <w:r w:rsidRPr="003A3707">
        <w:rPr>
          <w:rFonts w:ascii="Bahnschrift Light SemiCondensed" w:eastAsia="Arial Unicode MS" w:hAnsi="Bahnschrift Light SemiCondensed" w:cs="Arial Unicode MS"/>
          <w:b w:val="0"/>
          <w:color w:val="auto"/>
        </w:rPr>
        <w:t xml:space="preserve"> tables;</w:t>
      </w:r>
    </w:p>
    <w:p w:rsidR="00E179F9" w:rsidRPr="00E179F9" w:rsidRDefault="003A3707" w:rsidP="003A3707">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3A3707" w:rsidRPr="006529BB" w:rsidTr="00EE0872">
        <w:tc>
          <w:tcPr>
            <w:tcW w:w="9926" w:type="dxa"/>
            <w:tcBorders>
              <w:top w:val="nil"/>
              <w:left w:val="nil"/>
              <w:bottom w:val="nil"/>
              <w:right w:val="nil"/>
            </w:tcBorders>
            <w:shd w:val="clear" w:color="auto" w:fill="E7E6E6" w:themeFill="background2"/>
          </w:tcPr>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hive&gt; show tables;</w:t>
            </w:r>
          </w:p>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OK</w:t>
            </w:r>
          </w:p>
          <w:p w:rsidR="003A3707" w:rsidRPr="003A3707" w:rsidRDefault="003A3707" w:rsidP="003A3707">
            <w:pPr>
              <w:rPr>
                <w:rFonts w:ascii="Lucida Console" w:eastAsia="Arial Unicode MS" w:hAnsi="Lucida Console" w:cs="Arial Unicode MS"/>
                <w:b w:val="0"/>
                <w:color w:val="auto"/>
                <w:sz w:val="24"/>
              </w:rPr>
            </w:pPr>
            <w:proofErr w:type="spellStart"/>
            <w:r w:rsidRPr="003A3707">
              <w:rPr>
                <w:rFonts w:ascii="Lucida Console" w:eastAsia="Arial Unicode MS" w:hAnsi="Lucida Console" w:cs="Arial Unicode MS"/>
                <w:b w:val="0"/>
                <w:color w:val="auto"/>
                <w:sz w:val="24"/>
              </w:rPr>
              <w:t>tab_name</w:t>
            </w:r>
            <w:proofErr w:type="spellEnd"/>
          </w:p>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cosmetic</w:t>
            </w:r>
          </w:p>
          <w:p w:rsidR="003A3707" w:rsidRPr="003A3707" w:rsidRDefault="003A3707" w:rsidP="003A3707">
            <w:pPr>
              <w:rPr>
                <w:rFonts w:ascii="Lucida Console" w:eastAsia="Arial Unicode MS" w:hAnsi="Lucida Console" w:cs="Arial Unicode MS"/>
                <w:b w:val="0"/>
                <w:color w:val="auto"/>
                <w:sz w:val="24"/>
              </w:rPr>
            </w:pPr>
            <w:proofErr w:type="spellStart"/>
            <w:r w:rsidRPr="003A3707">
              <w:rPr>
                <w:rFonts w:ascii="Lucida Console" w:eastAsia="Arial Unicode MS" w:hAnsi="Lucida Console" w:cs="Arial Unicode MS"/>
                <w:b w:val="0"/>
                <w:color w:val="auto"/>
                <w:sz w:val="24"/>
              </w:rPr>
              <w:t>cosmetic_partbuck</w:t>
            </w:r>
            <w:proofErr w:type="spellEnd"/>
          </w:p>
          <w:p w:rsidR="003A3707" w:rsidRPr="003A3707" w:rsidRDefault="003A3707" w:rsidP="003A3707">
            <w:pPr>
              <w:rPr>
                <w:rFonts w:ascii="Lucida Console" w:eastAsia="Arial Unicode MS" w:hAnsi="Lucida Console" w:cs="Arial Unicode MS"/>
                <w:b w:val="0"/>
                <w:color w:val="auto"/>
                <w:sz w:val="24"/>
              </w:rPr>
            </w:pPr>
            <w:proofErr w:type="spellStart"/>
            <w:r w:rsidRPr="003A3707">
              <w:rPr>
                <w:rFonts w:ascii="Lucida Console" w:eastAsia="Arial Unicode MS" w:hAnsi="Lucida Console" w:cs="Arial Unicode MS"/>
                <w:b w:val="0"/>
                <w:color w:val="auto"/>
                <w:sz w:val="24"/>
              </w:rPr>
              <w:t>cosmeticdata</w:t>
            </w:r>
            <w:proofErr w:type="spellEnd"/>
          </w:p>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Time taken: 0.023 seconds, Fetched: 3 row(s)</w:t>
            </w:r>
          </w:p>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 xml:space="preserve">hive&gt; DROP TABLE IF EXISTS </w:t>
            </w:r>
            <w:proofErr w:type="spellStart"/>
            <w:r w:rsidRPr="003A3707">
              <w:rPr>
                <w:rFonts w:ascii="Lucida Console" w:eastAsia="Arial Unicode MS" w:hAnsi="Lucida Console" w:cs="Arial Unicode MS"/>
                <w:b w:val="0"/>
                <w:color w:val="auto"/>
                <w:sz w:val="24"/>
              </w:rPr>
              <w:t>cosmetic_partbuck</w:t>
            </w:r>
            <w:proofErr w:type="spellEnd"/>
            <w:r w:rsidRPr="003A3707">
              <w:rPr>
                <w:rFonts w:ascii="Lucida Console" w:eastAsia="Arial Unicode MS" w:hAnsi="Lucida Console" w:cs="Arial Unicode MS"/>
                <w:b w:val="0"/>
                <w:color w:val="auto"/>
                <w:sz w:val="24"/>
              </w:rPr>
              <w:t>;</w:t>
            </w:r>
          </w:p>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OK</w:t>
            </w:r>
          </w:p>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Time taken: 0.23 seconds</w:t>
            </w:r>
          </w:p>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hive&gt; show tables;</w:t>
            </w:r>
          </w:p>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OK</w:t>
            </w:r>
          </w:p>
          <w:p w:rsidR="003A3707" w:rsidRPr="003A3707" w:rsidRDefault="003A3707" w:rsidP="003A3707">
            <w:pPr>
              <w:rPr>
                <w:rFonts w:ascii="Lucida Console" w:eastAsia="Arial Unicode MS" w:hAnsi="Lucida Console" w:cs="Arial Unicode MS"/>
                <w:b w:val="0"/>
                <w:color w:val="auto"/>
                <w:sz w:val="24"/>
              </w:rPr>
            </w:pPr>
            <w:proofErr w:type="spellStart"/>
            <w:r w:rsidRPr="003A3707">
              <w:rPr>
                <w:rFonts w:ascii="Lucida Console" w:eastAsia="Arial Unicode MS" w:hAnsi="Lucida Console" w:cs="Arial Unicode MS"/>
                <w:b w:val="0"/>
                <w:color w:val="auto"/>
                <w:sz w:val="24"/>
              </w:rPr>
              <w:t>tab_name</w:t>
            </w:r>
            <w:proofErr w:type="spellEnd"/>
          </w:p>
          <w:p w:rsidR="003A3707" w:rsidRPr="003A3707" w:rsidRDefault="003A3707" w:rsidP="003A3707">
            <w:pPr>
              <w:rPr>
                <w:rFonts w:ascii="Lucida Console" w:eastAsia="Arial Unicode MS" w:hAnsi="Lucida Console" w:cs="Arial Unicode MS"/>
                <w:b w:val="0"/>
                <w:color w:val="auto"/>
                <w:sz w:val="24"/>
              </w:rPr>
            </w:pPr>
            <w:r w:rsidRPr="003A3707">
              <w:rPr>
                <w:rFonts w:ascii="Lucida Console" w:eastAsia="Arial Unicode MS" w:hAnsi="Lucida Console" w:cs="Arial Unicode MS"/>
                <w:b w:val="0"/>
                <w:color w:val="auto"/>
                <w:sz w:val="24"/>
              </w:rPr>
              <w:t>cosmetic</w:t>
            </w:r>
          </w:p>
          <w:p w:rsidR="003A3707" w:rsidRPr="003A3707" w:rsidRDefault="003A3707" w:rsidP="003A3707">
            <w:pPr>
              <w:rPr>
                <w:rFonts w:ascii="Lucida Console" w:eastAsia="Arial Unicode MS" w:hAnsi="Lucida Console" w:cs="Arial Unicode MS"/>
                <w:b w:val="0"/>
                <w:color w:val="auto"/>
                <w:sz w:val="24"/>
              </w:rPr>
            </w:pPr>
            <w:proofErr w:type="spellStart"/>
            <w:r w:rsidRPr="003A3707">
              <w:rPr>
                <w:rFonts w:ascii="Lucida Console" w:eastAsia="Arial Unicode MS" w:hAnsi="Lucida Console" w:cs="Arial Unicode MS"/>
                <w:b w:val="0"/>
                <w:color w:val="auto"/>
                <w:sz w:val="24"/>
              </w:rPr>
              <w:t>cosmeticdata</w:t>
            </w:r>
            <w:proofErr w:type="spellEnd"/>
          </w:p>
          <w:p w:rsidR="003A3707" w:rsidRPr="006529BB" w:rsidRDefault="003A3707" w:rsidP="003A3707">
            <w:pPr>
              <w:rPr>
                <w:rFonts w:ascii="Lucida Console" w:eastAsia="Arial Unicode MS" w:hAnsi="Lucida Console" w:cs="Arial Unicode MS"/>
                <w:color w:val="auto"/>
                <w:sz w:val="24"/>
              </w:rPr>
            </w:pPr>
            <w:r w:rsidRPr="003A3707">
              <w:rPr>
                <w:rFonts w:ascii="Lucida Console" w:eastAsia="Arial Unicode MS" w:hAnsi="Lucida Console" w:cs="Arial Unicode MS"/>
                <w:b w:val="0"/>
                <w:color w:val="auto"/>
                <w:sz w:val="24"/>
              </w:rPr>
              <w:t>Time taken: 0.031 seconds, Fetched: 2 row(s)</w:t>
            </w:r>
          </w:p>
        </w:tc>
      </w:tr>
    </w:tbl>
    <w:p w:rsidR="006F1BCE" w:rsidRDefault="008E4BD7" w:rsidP="008E4BD7">
      <w:pPr>
        <w:jc w:val="center"/>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80768" behindDoc="0" locked="0" layoutInCell="1" allowOverlap="1" wp14:anchorId="53321644" wp14:editId="438D1D86">
                <wp:simplePos x="0" y="0"/>
                <wp:positionH relativeFrom="column">
                  <wp:posOffset>830580</wp:posOffset>
                </wp:positionH>
                <wp:positionV relativeFrom="paragraph">
                  <wp:posOffset>1523365</wp:posOffset>
                </wp:positionV>
                <wp:extent cx="419100" cy="7620"/>
                <wp:effectExtent l="0" t="76200" r="19050" b="87630"/>
                <wp:wrapNone/>
                <wp:docPr id="63" name="Straight Arrow Connector 63"/>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4AFDB" id="Straight Arrow Connector 63" o:spid="_x0000_s1026" type="#_x0000_t32" style="position:absolute;margin-left:65.4pt;margin-top:119.95pt;width:33pt;height:.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" strokecolor="#024f75 [3204]" strokeweight="1pt">
                <v:stroke endarrow="block"/>
              </v:shape>
            </w:pict>
          </mc:Fallback>
        </mc:AlternateContent>
      </w: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76672" behindDoc="0" locked="0" layoutInCell="1" allowOverlap="1" wp14:anchorId="17B269F6" wp14:editId="3297B266">
                <wp:simplePos x="0" y="0"/>
                <wp:positionH relativeFrom="column">
                  <wp:posOffset>838200</wp:posOffset>
                </wp:positionH>
                <wp:positionV relativeFrom="paragraph">
                  <wp:posOffset>75565</wp:posOffset>
                </wp:positionV>
                <wp:extent cx="419100" cy="7620"/>
                <wp:effectExtent l="0" t="76200" r="19050" b="87630"/>
                <wp:wrapNone/>
                <wp:docPr id="59" name="Straight Arrow Connector 59"/>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3F5940" id="Straight Arrow Connector 59" o:spid="_x0000_s1026" type="#_x0000_t32" style="position:absolute;margin-left:66pt;margin-top:5.95pt;width:33pt;height:.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" strokecolor="#024f75 [3204]" strokeweight="1pt">
                <v:stroke endarrow="block"/>
              </v:shape>
            </w:pict>
          </mc:Fallback>
        </mc:AlternateContent>
      </w:r>
      <w:r>
        <w:rPr>
          <w:rFonts w:ascii="Bahnschrift Light SemiCondensed" w:eastAsia="Arial Unicode MS" w:hAnsi="Bahnschrift Light SemiCondensed" w:cs="Arial Unicode MS"/>
          <w:noProof/>
          <w:lang w:val="en-IN" w:eastAsia="en-IN"/>
        </w:rPr>
        <mc:AlternateContent>
          <mc:Choice Requires="wps">
            <w:drawing>
              <wp:anchor distT="0" distB="0" distL="114300" distR="114300" simplePos="0" relativeHeight="251678720" behindDoc="0" locked="0" layoutInCell="1" allowOverlap="1" wp14:anchorId="00A3B718" wp14:editId="23B3C480">
                <wp:simplePos x="0" y="0"/>
                <wp:positionH relativeFrom="column">
                  <wp:posOffset>838200</wp:posOffset>
                </wp:positionH>
                <wp:positionV relativeFrom="paragraph">
                  <wp:posOffset>1066165</wp:posOffset>
                </wp:positionV>
                <wp:extent cx="419100" cy="7620"/>
                <wp:effectExtent l="0" t="76200" r="19050" b="87630"/>
                <wp:wrapNone/>
                <wp:docPr id="60" name="Straight Arrow Connector 60"/>
                <wp:cNvGraphicFramePr/>
                <a:graphic xmlns:a="http://schemas.openxmlformats.org/drawingml/2006/main">
                  <a:graphicData uri="http://schemas.microsoft.com/office/word/2010/wordprocessingShape">
                    <wps:wsp>
                      <wps:cNvCnPr/>
                      <wps:spPr>
                        <a:xfrm flipV="1">
                          <a:off x="0" y="0"/>
                          <a:ext cx="4191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C81F61" id="Straight Arrow Connector 60" o:spid="_x0000_s1026" type="#_x0000_t32" style="position:absolute;margin-left:66pt;margin-top:83.95pt;width:33pt;height:.6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" strokecolor="#024f75 [3204]" strokeweight="1pt">
                <v:stroke endarrow="block"/>
              </v:shape>
            </w:pict>
          </mc:Fallback>
        </mc:AlternateContent>
      </w:r>
      <w:r w:rsidR="006F1BCE" w:rsidRPr="007B335A">
        <w:rPr>
          <w:rFonts w:ascii="Bahnschrift Light SemiCondensed" w:eastAsia="Arial Unicode MS" w:hAnsi="Bahnschrift Light SemiCondensed" w:cs="Arial Unicode MS"/>
          <w:noProof/>
          <w:lang w:val="en-IN" w:eastAsia="en-IN"/>
        </w:rPr>
        <w:drawing>
          <wp:inline distT="0" distB="0" distL="0" distR="0" wp14:anchorId="42861F7E" wp14:editId="2E730492">
            <wp:extent cx="3725176" cy="2462983"/>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4000" cy="2468817"/>
                    </a:xfrm>
                    <a:prstGeom prst="rect">
                      <a:avLst/>
                    </a:prstGeom>
                  </pic:spPr>
                </pic:pic>
              </a:graphicData>
            </a:graphic>
          </wp:inline>
        </w:drawing>
      </w:r>
    </w:p>
    <w:p w:rsidR="00532332" w:rsidRDefault="00532332" w:rsidP="008E4BD7">
      <w:pPr>
        <w:jc w:val="center"/>
        <w:rPr>
          <w:rFonts w:ascii="Bahnschrift Light SemiCondensed" w:eastAsia="Arial Unicode MS" w:hAnsi="Bahnschrift Light SemiCondensed" w:cs="Arial Unicode MS"/>
        </w:rPr>
      </w:pPr>
    </w:p>
    <w:p w:rsidR="00532332" w:rsidRDefault="00532332" w:rsidP="008E4BD7">
      <w:pPr>
        <w:jc w:val="center"/>
        <w:rPr>
          <w:rFonts w:ascii="Bahnschrift Light SemiCondensed" w:eastAsia="Arial Unicode MS" w:hAnsi="Bahnschrift Light SemiCondensed" w:cs="Arial Unicode MS"/>
        </w:rPr>
      </w:pPr>
    </w:p>
    <w:p w:rsidR="00532332" w:rsidRPr="007B335A" w:rsidRDefault="00532332" w:rsidP="008E4BD7">
      <w:pPr>
        <w:jc w:val="center"/>
        <w:rPr>
          <w:rFonts w:ascii="Bahnschrift Light SemiCondensed" w:eastAsia="Arial Unicode MS" w:hAnsi="Bahnschrift Light SemiCondensed" w:cs="Arial Unicode MS"/>
        </w:rPr>
      </w:pPr>
    </w:p>
    <w:p w:rsidR="00623D09" w:rsidRPr="007B335A" w:rsidRDefault="00623D09" w:rsidP="00750EAB">
      <w:pPr>
        <w:rPr>
          <w:rFonts w:ascii="Bahnschrift Light SemiCondensed" w:eastAsia="Arial Unicode MS" w:hAnsi="Bahnschrift Light SemiCondensed" w:cs="Arial Unicode MS"/>
        </w:rPr>
      </w:pPr>
    </w:p>
    <w:p w:rsidR="00E73763" w:rsidRPr="00E73763" w:rsidRDefault="00E73763" w:rsidP="00E73763">
      <w:pPr>
        <w:pStyle w:val="Heading1"/>
        <w:numPr>
          <w:ilvl w:val="0"/>
          <w:numId w:val="16"/>
        </w:numPr>
        <w:rPr>
          <w:rFonts w:ascii="Bahnschrift Light SemiCondensed" w:hAnsi="Bahnschrift Light SemiCondensed"/>
        </w:rPr>
      </w:pPr>
      <w:bookmarkStart w:id="15" w:name="_Querying_–_Assignment"/>
      <w:bookmarkEnd w:id="15"/>
      <w:r w:rsidRPr="00E73763">
        <w:rPr>
          <w:rFonts w:ascii="Bahnschrift Light SemiCondensed" w:hAnsi="Bahnschrift Light SemiCondensed"/>
        </w:rPr>
        <w:lastRenderedPageBreak/>
        <w:t>Querying – Assignment Questions</w:t>
      </w:r>
    </w:p>
    <w:tbl>
      <w:tblPr>
        <w:tblStyle w:val="TableGrid"/>
        <w:tblW w:w="0" w:type="auto"/>
        <w:tblLook w:val="04A0" w:firstRow="1" w:lastRow="0" w:firstColumn="1" w:lastColumn="0" w:noHBand="0" w:noVBand="1"/>
      </w:tblPr>
      <w:tblGrid>
        <w:gridCol w:w="9926"/>
      </w:tblGrid>
      <w:tr w:rsidR="005C1B30" w:rsidTr="005C1B30">
        <w:tc>
          <w:tcPr>
            <w:tcW w:w="9926" w:type="dxa"/>
            <w:tcBorders>
              <w:top w:val="nil"/>
              <w:left w:val="nil"/>
              <w:bottom w:val="nil"/>
              <w:right w:val="nil"/>
            </w:tcBorders>
            <w:shd w:val="clear" w:color="auto" w:fill="E7E6E6" w:themeFill="background2"/>
          </w:tcPr>
          <w:p w:rsidR="005C1B30" w:rsidRDefault="000A3A5D" w:rsidP="005C1B30">
            <w:pPr>
              <w:jc w:val="center"/>
              <w:rPr>
                <w:rFonts w:ascii="Bahnschrift Light SemiCondensed" w:hAnsi="Bahnschrift Light SemiCondensed"/>
                <w:szCs w:val="27"/>
              </w:rPr>
            </w:pPr>
            <w:hyperlink w:anchor="_Find_the_total" w:history="1">
              <w:r w:rsidR="005C1B30" w:rsidRPr="005C1B30">
                <w:rPr>
                  <w:rStyle w:val="Hyperlink"/>
                  <w:rFonts w:ascii="Bahnschrift Light SemiCondensed" w:hAnsi="Bahnschrift Light SemiCondensed"/>
                  <w:szCs w:val="27"/>
                </w:rPr>
                <w:t>Question1</w:t>
              </w:r>
            </w:hyperlink>
            <w:r w:rsidR="005C1B30" w:rsidRPr="005C1B30">
              <w:rPr>
                <w:rFonts w:ascii="Bahnschrift Light SemiCondensed" w:hAnsi="Bahnschrift Light SemiCondensed"/>
                <w:szCs w:val="27"/>
              </w:rPr>
              <w:t xml:space="preserve">  </w:t>
            </w:r>
            <w:hyperlink w:anchor="_Write_a_query" w:history="1">
              <w:r w:rsidR="005C1B30" w:rsidRPr="005C1B30">
                <w:rPr>
                  <w:rStyle w:val="Hyperlink"/>
                  <w:rFonts w:ascii="Bahnschrift Light SemiCondensed" w:hAnsi="Bahnschrift Light SemiCondensed"/>
                  <w:szCs w:val="27"/>
                </w:rPr>
                <w:t>Question2</w:t>
              </w:r>
            </w:hyperlink>
            <w:r w:rsidR="005C1B30" w:rsidRPr="005C1B30">
              <w:rPr>
                <w:rFonts w:ascii="Bahnschrift Light SemiCondensed" w:hAnsi="Bahnschrift Light SemiCondensed"/>
                <w:szCs w:val="27"/>
              </w:rPr>
              <w:t xml:space="preserve">  </w:t>
            </w:r>
            <w:hyperlink w:anchor="_Write_a_query_1" w:history="1">
              <w:r w:rsidR="005C1B30" w:rsidRPr="005C1B30">
                <w:rPr>
                  <w:rStyle w:val="Hyperlink"/>
                  <w:rFonts w:ascii="Bahnschrift Light SemiCondensed" w:hAnsi="Bahnschrift Light SemiCondensed"/>
                  <w:szCs w:val="27"/>
                </w:rPr>
                <w:t>Question3</w:t>
              </w:r>
            </w:hyperlink>
            <w:r w:rsidR="005C1B30" w:rsidRPr="005C1B30">
              <w:rPr>
                <w:rFonts w:ascii="Bahnschrift Light SemiCondensed" w:hAnsi="Bahnschrift Light SemiCondensed"/>
                <w:szCs w:val="27"/>
              </w:rPr>
              <w:t xml:space="preserve">  </w:t>
            </w:r>
            <w:hyperlink w:anchor="_Find_distinct_categories" w:history="1">
              <w:r w:rsidR="005C1B30" w:rsidRPr="005C1B30">
                <w:rPr>
                  <w:rStyle w:val="Hyperlink"/>
                  <w:rFonts w:ascii="Bahnschrift Light SemiCondensed" w:hAnsi="Bahnschrift Light SemiCondensed"/>
                  <w:szCs w:val="27"/>
                </w:rPr>
                <w:t>Question4</w:t>
              </w:r>
            </w:hyperlink>
            <w:r w:rsidR="005C1B30" w:rsidRPr="005C1B30">
              <w:rPr>
                <w:rFonts w:ascii="Bahnschrift Light SemiCondensed" w:hAnsi="Bahnschrift Light SemiCondensed"/>
                <w:szCs w:val="27"/>
              </w:rPr>
              <w:t xml:space="preserve">  </w:t>
            </w:r>
            <w:hyperlink w:anchor="_Find_the_total_1" w:history="1">
              <w:r w:rsidR="005C1B30" w:rsidRPr="005C1B30">
                <w:rPr>
                  <w:rStyle w:val="Hyperlink"/>
                  <w:rFonts w:ascii="Bahnschrift Light SemiCondensed" w:hAnsi="Bahnschrift Light SemiCondensed"/>
                  <w:szCs w:val="27"/>
                </w:rPr>
                <w:t>Question5</w:t>
              </w:r>
            </w:hyperlink>
            <w:r w:rsidR="005C1B30" w:rsidRPr="005C1B30">
              <w:rPr>
                <w:rFonts w:ascii="Bahnschrift Light SemiCondensed" w:hAnsi="Bahnschrift Light SemiCondensed"/>
                <w:szCs w:val="27"/>
              </w:rPr>
              <w:t xml:space="preserve">  </w:t>
            </w:r>
            <w:hyperlink w:anchor="_Which_brand_had" w:history="1">
              <w:r w:rsidR="005C1B30" w:rsidRPr="005C1B30">
                <w:rPr>
                  <w:rStyle w:val="Hyperlink"/>
                  <w:rFonts w:ascii="Bahnschrift Light SemiCondensed" w:hAnsi="Bahnschrift Light SemiCondensed"/>
                  <w:szCs w:val="27"/>
                </w:rPr>
                <w:t>Question6</w:t>
              </w:r>
            </w:hyperlink>
            <w:r w:rsidR="005C1B30" w:rsidRPr="005C1B30">
              <w:rPr>
                <w:rFonts w:ascii="Bahnschrift Light SemiCondensed" w:hAnsi="Bahnschrift Light SemiCondensed"/>
                <w:szCs w:val="27"/>
              </w:rPr>
              <w:t xml:space="preserve">  </w:t>
            </w:r>
            <w:hyperlink w:anchor="_Which_brands_increased" w:history="1">
              <w:r w:rsidR="005C1B30" w:rsidRPr="005C1B30">
                <w:rPr>
                  <w:rStyle w:val="Hyperlink"/>
                  <w:rFonts w:ascii="Bahnschrift Light SemiCondensed" w:hAnsi="Bahnschrift Light SemiCondensed"/>
                  <w:szCs w:val="27"/>
                </w:rPr>
                <w:t>Question7</w:t>
              </w:r>
            </w:hyperlink>
            <w:r w:rsidR="005C1B30" w:rsidRPr="005C1B30">
              <w:rPr>
                <w:rFonts w:ascii="Bahnschrift Light SemiCondensed" w:hAnsi="Bahnschrift Light SemiCondensed"/>
                <w:szCs w:val="27"/>
              </w:rPr>
              <w:t xml:space="preserve">  </w:t>
            </w:r>
            <w:hyperlink w:anchor="_Your_company_wants" w:history="1">
              <w:r w:rsidR="005C1B30" w:rsidRPr="005C1B30">
                <w:rPr>
                  <w:rStyle w:val="Hyperlink"/>
                  <w:rFonts w:ascii="Bahnschrift Light SemiCondensed" w:hAnsi="Bahnschrift Light SemiCondensed"/>
                  <w:szCs w:val="27"/>
                </w:rPr>
                <w:t>Question8</w:t>
              </w:r>
            </w:hyperlink>
          </w:p>
        </w:tc>
      </w:tr>
    </w:tbl>
    <w:p w:rsidR="00460962" w:rsidRPr="005F56D8" w:rsidRDefault="00E73763" w:rsidP="00E73763">
      <w:pPr>
        <w:pStyle w:val="Heading2"/>
        <w:numPr>
          <w:ilvl w:val="0"/>
          <w:numId w:val="23"/>
        </w:numPr>
        <w:spacing w:before="240"/>
        <w:rPr>
          <w:b/>
        </w:rPr>
      </w:pPr>
      <w:bookmarkStart w:id="16" w:name="_Find_the_total"/>
      <w:bookmarkEnd w:id="16"/>
      <w:r w:rsidRPr="005F56D8">
        <w:rPr>
          <w:b/>
        </w:rPr>
        <w:t>Find the total revenue generated due to purchases made in October.</w:t>
      </w:r>
    </w:p>
    <w:p w:rsidR="00E73763" w:rsidRDefault="00E73763" w:rsidP="00E73763">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E73763">
        <w:rPr>
          <w:rFonts w:ascii="Bahnschrift Light SemiCondensed" w:eastAsia="Arial Unicode MS" w:hAnsi="Bahnschrift Light SemiCondensed" w:cs="Arial Unicode MS"/>
          <w:b w:val="0"/>
          <w:color w:val="auto"/>
        </w:rPr>
        <w:t xml:space="preserve">SELECT </w:t>
      </w:r>
      <w:proofErr w:type="gramStart"/>
      <w:r w:rsidRPr="00E73763">
        <w:rPr>
          <w:rFonts w:ascii="Bahnschrift Light SemiCondensed" w:eastAsia="Arial Unicode MS" w:hAnsi="Bahnschrift Light SemiCondensed" w:cs="Arial Unicode MS"/>
          <w:b w:val="0"/>
          <w:color w:val="auto"/>
        </w:rPr>
        <w:t>ROUND(</w:t>
      </w:r>
      <w:proofErr w:type="gramEnd"/>
      <w:r w:rsidRPr="00E73763">
        <w:rPr>
          <w:rFonts w:ascii="Bahnschrift Light SemiCondensed" w:eastAsia="Arial Unicode MS" w:hAnsi="Bahnschrift Light SemiCondensed" w:cs="Arial Unicode MS"/>
          <w:b w:val="0"/>
          <w:color w:val="auto"/>
        </w:rPr>
        <w:t xml:space="preserve">SUM(price),2) as </w:t>
      </w:r>
      <w:proofErr w:type="spellStart"/>
      <w:r w:rsidRPr="00E73763">
        <w:rPr>
          <w:rFonts w:ascii="Bahnschrift Light SemiCondensed" w:eastAsia="Arial Unicode MS" w:hAnsi="Bahnschrift Light SemiCondensed" w:cs="Arial Unicode MS"/>
          <w:b w:val="0"/>
          <w:color w:val="auto"/>
        </w:rPr>
        <w:t>TotalRev_October</w:t>
      </w:r>
      <w:proofErr w:type="spellEnd"/>
    </w:p>
    <w:p w:rsidR="00E73763" w:rsidRPr="00E73763" w:rsidRDefault="00E73763" w:rsidP="00E73763">
      <w:pPr>
        <w:ind w:left="720" w:firstLine="720"/>
        <w:jc w:val="both"/>
        <w:rPr>
          <w:rFonts w:ascii="Bahnschrift Light SemiCondensed" w:eastAsia="Arial Unicode MS" w:hAnsi="Bahnschrift Light SemiCondensed" w:cs="Arial Unicode MS"/>
          <w:b w:val="0"/>
          <w:color w:val="auto"/>
        </w:rPr>
      </w:pPr>
      <w:r w:rsidRPr="00E73763">
        <w:rPr>
          <w:rFonts w:ascii="Bahnschrift Light SemiCondensed" w:eastAsia="Arial Unicode MS" w:hAnsi="Bahnschrift Light SemiCondensed" w:cs="Arial Unicode MS"/>
          <w:b w:val="0"/>
          <w:color w:val="auto"/>
        </w:rPr>
        <w:t>FROM cosmetic</w:t>
      </w:r>
    </w:p>
    <w:p w:rsidR="00E73763" w:rsidRPr="00E73763" w:rsidRDefault="00E73763" w:rsidP="00E73763">
      <w:pPr>
        <w:ind w:left="720" w:firstLine="720"/>
        <w:jc w:val="both"/>
        <w:rPr>
          <w:rFonts w:ascii="Bahnschrift Light SemiCondensed" w:eastAsia="Arial Unicode MS" w:hAnsi="Bahnschrift Light SemiCondensed" w:cs="Arial Unicode MS"/>
          <w:b w:val="0"/>
          <w:color w:val="auto"/>
        </w:rPr>
      </w:pPr>
      <w:r w:rsidRPr="00E73763">
        <w:rPr>
          <w:rFonts w:ascii="Bahnschrift Light SemiCondensed" w:eastAsia="Arial Unicode MS" w:hAnsi="Bahnschrift Light SemiCondensed" w:cs="Arial Unicode MS"/>
          <w:b w:val="0"/>
          <w:color w:val="auto"/>
        </w:rPr>
        <w:t xml:space="preserve">WHERE </w:t>
      </w:r>
      <w:proofErr w:type="spellStart"/>
      <w:r w:rsidRPr="00E73763">
        <w:rPr>
          <w:rFonts w:ascii="Bahnschrift Light SemiCondensed" w:eastAsia="Arial Unicode MS" w:hAnsi="Bahnschrift Light SemiCondensed" w:cs="Arial Unicode MS"/>
          <w:b w:val="0"/>
          <w:color w:val="auto"/>
        </w:rPr>
        <w:t>event_type</w:t>
      </w:r>
      <w:proofErr w:type="spellEnd"/>
      <w:r w:rsidRPr="00E73763">
        <w:rPr>
          <w:rFonts w:ascii="Bahnschrift Light SemiCondensed" w:eastAsia="Arial Unicode MS" w:hAnsi="Bahnschrift Light SemiCondensed" w:cs="Arial Unicode MS"/>
          <w:b w:val="0"/>
          <w:color w:val="auto"/>
        </w:rPr>
        <w:t xml:space="preserve"> = 'purchase' AND</w:t>
      </w:r>
    </w:p>
    <w:p w:rsidR="00E73763" w:rsidRDefault="00E73763" w:rsidP="00E73763">
      <w:pPr>
        <w:ind w:left="720" w:firstLine="720"/>
        <w:jc w:val="both"/>
        <w:rPr>
          <w:rFonts w:ascii="Bahnschrift Light SemiCondensed" w:eastAsia="Arial Unicode MS" w:hAnsi="Bahnschrift Light SemiCondensed" w:cs="Arial Unicode MS"/>
          <w:b w:val="0"/>
          <w:color w:val="auto"/>
        </w:rPr>
      </w:pPr>
      <w:proofErr w:type="spellStart"/>
      <w:r w:rsidRPr="00E73763">
        <w:rPr>
          <w:rFonts w:ascii="Bahnschrift Light SemiCondensed" w:eastAsia="Arial Unicode MS" w:hAnsi="Bahnschrift Light SemiCondensed" w:cs="Arial Unicode MS"/>
          <w:b w:val="0"/>
          <w:color w:val="auto"/>
        </w:rPr>
        <w:t>date_</w:t>
      </w:r>
      <w:proofErr w:type="gramStart"/>
      <w:r w:rsidRPr="00E73763">
        <w:rPr>
          <w:rFonts w:ascii="Bahnschrift Light SemiCondensed" w:eastAsia="Arial Unicode MS" w:hAnsi="Bahnschrift Light SemiCondensed" w:cs="Arial Unicode MS"/>
          <w:b w:val="0"/>
          <w:color w:val="auto"/>
        </w:rPr>
        <w:t>format</w:t>
      </w:r>
      <w:proofErr w:type="spellEnd"/>
      <w:r w:rsidRPr="00E73763">
        <w:rPr>
          <w:rFonts w:ascii="Bahnschrift Light SemiCondensed" w:eastAsia="Arial Unicode MS" w:hAnsi="Bahnschrift Light SemiCondensed" w:cs="Arial Unicode MS"/>
          <w:b w:val="0"/>
          <w:color w:val="auto"/>
        </w:rPr>
        <w:t>(</w:t>
      </w:r>
      <w:proofErr w:type="spellStart"/>
      <w:proofErr w:type="gramEnd"/>
      <w:r w:rsidRPr="00E73763">
        <w:rPr>
          <w:rFonts w:ascii="Bahnschrift Light SemiCondensed" w:eastAsia="Arial Unicode MS" w:hAnsi="Bahnschrift Light SemiCondensed" w:cs="Arial Unicode MS"/>
          <w:b w:val="0"/>
          <w:color w:val="auto"/>
        </w:rPr>
        <w:t>event_time</w:t>
      </w:r>
      <w:proofErr w:type="spellEnd"/>
      <w:r w:rsidRPr="00E73763">
        <w:rPr>
          <w:rFonts w:ascii="Bahnschrift Light SemiCondensed" w:eastAsia="Arial Unicode MS" w:hAnsi="Bahnschrift Light SemiCondensed" w:cs="Arial Unicode MS"/>
          <w:b w:val="0"/>
          <w:color w:val="auto"/>
        </w:rPr>
        <w:t>, 'MM') = 10;</w:t>
      </w:r>
    </w:p>
    <w:p w:rsidR="00E73763" w:rsidRPr="00E179F9" w:rsidRDefault="00E73763" w:rsidP="00E73763">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E73763" w:rsidRPr="006529BB" w:rsidTr="00EE0872">
        <w:tc>
          <w:tcPr>
            <w:tcW w:w="9926" w:type="dxa"/>
            <w:tcBorders>
              <w:top w:val="nil"/>
              <w:left w:val="nil"/>
              <w:bottom w:val="nil"/>
              <w:right w:val="nil"/>
            </w:tcBorders>
            <w:shd w:val="clear" w:color="auto" w:fill="E7E6E6" w:themeFill="background2"/>
          </w:tcPr>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 xml:space="preserve">hive&gt; SELECT ROUND(SUM(price),2) as </w:t>
            </w:r>
            <w:proofErr w:type="spellStart"/>
            <w:r w:rsidRPr="00E73763">
              <w:rPr>
                <w:rFonts w:ascii="Lucida Console" w:eastAsia="Arial Unicode MS" w:hAnsi="Lucida Console" w:cs="Arial Unicode MS"/>
                <w:b w:val="0"/>
                <w:color w:val="auto"/>
                <w:sz w:val="24"/>
              </w:rPr>
              <w:t>TotalRev_October</w:t>
            </w:r>
            <w:proofErr w:type="spellEnd"/>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 xml:space="preserve">    &gt; FROM cosmetic</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 xml:space="preserve">    &gt; WHERE </w:t>
            </w:r>
            <w:proofErr w:type="spellStart"/>
            <w:r w:rsidRPr="00E73763">
              <w:rPr>
                <w:rFonts w:ascii="Lucida Console" w:eastAsia="Arial Unicode MS" w:hAnsi="Lucida Console" w:cs="Arial Unicode MS"/>
                <w:b w:val="0"/>
                <w:color w:val="auto"/>
                <w:sz w:val="24"/>
              </w:rPr>
              <w:t>event_type</w:t>
            </w:r>
            <w:proofErr w:type="spellEnd"/>
            <w:r w:rsidRPr="00E73763">
              <w:rPr>
                <w:rFonts w:ascii="Lucida Console" w:eastAsia="Arial Unicode MS" w:hAnsi="Lucida Console" w:cs="Arial Unicode MS"/>
                <w:b w:val="0"/>
                <w:color w:val="auto"/>
                <w:sz w:val="24"/>
              </w:rPr>
              <w:t xml:space="preserve"> = 'purchase' AND</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 xml:space="preserve">    &gt; </w:t>
            </w:r>
            <w:proofErr w:type="spellStart"/>
            <w:r w:rsidRPr="00E73763">
              <w:rPr>
                <w:rFonts w:ascii="Lucida Console" w:eastAsia="Arial Unicode MS" w:hAnsi="Lucida Console" w:cs="Arial Unicode MS"/>
                <w:b w:val="0"/>
                <w:color w:val="auto"/>
                <w:sz w:val="24"/>
              </w:rPr>
              <w:t>date_format</w:t>
            </w:r>
            <w:proofErr w:type="spellEnd"/>
            <w:r w:rsidRPr="00E73763">
              <w:rPr>
                <w:rFonts w:ascii="Lucida Console" w:eastAsia="Arial Unicode MS" w:hAnsi="Lucida Console" w:cs="Arial Unicode MS"/>
                <w:b w:val="0"/>
                <w:color w:val="auto"/>
                <w:sz w:val="24"/>
              </w:rPr>
              <w:t>(</w:t>
            </w:r>
            <w:proofErr w:type="spellStart"/>
            <w:r w:rsidRPr="00E73763">
              <w:rPr>
                <w:rFonts w:ascii="Lucida Console" w:eastAsia="Arial Unicode MS" w:hAnsi="Lucida Console" w:cs="Arial Unicode MS"/>
                <w:b w:val="0"/>
                <w:color w:val="auto"/>
                <w:sz w:val="24"/>
              </w:rPr>
              <w:t>event_time</w:t>
            </w:r>
            <w:proofErr w:type="spellEnd"/>
            <w:r w:rsidRPr="00E73763">
              <w:rPr>
                <w:rFonts w:ascii="Lucida Console" w:eastAsia="Arial Unicode MS" w:hAnsi="Lucida Console" w:cs="Arial Unicode MS"/>
                <w:b w:val="0"/>
                <w:color w:val="auto"/>
                <w:sz w:val="24"/>
              </w:rPr>
              <w:t>, 'MM') = 10;</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Query ID = hadoop_20210704202731_c49a491f-966e-4a1f-bacf-dccf26f2c386</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Total jobs = 1</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Launching Job 1 out of 1</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Status: Running (Executing on YARN cluster with App id application_1625416651349_0016)</w:t>
            </w:r>
          </w:p>
          <w:p w:rsidR="00E73763" w:rsidRPr="00E73763" w:rsidRDefault="00E73763" w:rsidP="00E73763">
            <w:pPr>
              <w:rPr>
                <w:rFonts w:ascii="Lucida Console" w:eastAsia="Arial Unicode MS" w:hAnsi="Lucida Console" w:cs="Arial Unicode MS"/>
                <w:b w:val="0"/>
                <w:color w:val="auto"/>
                <w:sz w:val="24"/>
              </w:rPr>
            </w:pP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 xml:space="preserve">        VERTICES      MODE        STATUS  TOTAL  COMPLETED  RUNNING  PENDING  FAILED  KILLED</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Map 1 .......... container     SUCCEEDED      3          3        0        0       0       0</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Reducer 2 ...... container     SUCCEEDED      1          1        0        0       0       0</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VERTICES: 02/02  [==========================&gt;&gt;] 100%  ELAPSED TIME: 28.71 s</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w:t>
            </w:r>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OK</w:t>
            </w:r>
          </w:p>
          <w:p w:rsidR="00E73763" w:rsidRPr="00E73763" w:rsidRDefault="00E73763" w:rsidP="00E73763">
            <w:pPr>
              <w:rPr>
                <w:rFonts w:ascii="Lucida Console" w:eastAsia="Arial Unicode MS" w:hAnsi="Lucida Console" w:cs="Arial Unicode MS"/>
                <w:b w:val="0"/>
                <w:color w:val="auto"/>
                <w:sz w:val="24"/>
              </w:rPr>
            </w:pPr>
            <w:proofErr w:type="spellStart"/>
            <w:r w:rsidRPr="00E73763">
              <w:rPr>
                <w:rFonts w:ascii="Lucida Console" w:eastAsia="Arial Unicode MS" w:hAnsi="Lucida Console" w:cs="Arial Unicode MS"/>
                <w:b w:val="0"/>
                <w:color w:val="auto"/>
                <w:sz w:val="24"/>
              </w:rPr>
              <w:t>totalrev_october</w:t>
            </w:r>
            <w:proofErr w:type="spellEnd"/>
          </w:p>
          <w:p w:rsidR="00E73763" w:rsidRPr="00E73763" w:rsidRDefault="00E73763" w:rsidP="00E73763">
            <w:pPr>
              <w:rPr>
                <w:rFonts w:ascii="Lucida Console" w:eastAsia="Arial Unicode MS" w:hAnsi="Lucida Console" w:cs="Arial Unicode MS"/>
                <w:b w:val="0"/>
                <w:color w:val="auto"/>
                <w:sz w:val="24"/>
              </w:rPr>
            </w:pPr>
            <w:r w:rsidRPr="00E73763">
              <w:rPr>
                <w:rFonts w:ascii="Lucida Console" w:eastAsia="Arial Unicode MS" w:hAnsi="Lucida Console" w:cs="Arial Unicode MS"/>
                <w:b w:val="0"/>
                <w:color w:val="auto"/>
                <w:sz w:val="24"/>
              </w:rPr>
              <w:t>1211521.46</w:t>
            </w:r>
          </w:p>
          <w:p w:rsidR="00E73763" w:rsidRPr="006529BB" w:rsidRDefault="00E73763" w:rsidP="00E73763">
            <w:pPr>
              <w:rPr>
                <w:rFonts w:ascii="Lucida Console" w:eastAsia="Arial Unicode MS" w:hAnsi="Lucida Console" w:cs="Arial Unicode MS"/>
                <w:color w:val="auto"/>
                <w:sz w:val="24"/>
              </w:rPr>
            </w:pPr>
            <w:r w:rsidRPr="00E73763">
              <w:rPr>
                <w:rFonts w:ascii="Lucida Console" w:eastAsia="Arial Unicode MS" w:hAnsi="Lucida Console" w:cs="Arial Unicode MS"/>
                <w:b w:val="0"/>
                <w:color w:val="auto"/>
                <w:sz w:val="24"/>
              </w:rPr>
              <w:t>Time taken: 29.349 seconds, Fetched: 1 row(s)</w:t>
            </w:r>
          </w:p>
        </w:tc>
      </w:tr>
    </w:tbl>
    <w:p w:rsidR="006B47BF" w:rsidRDefault="00460962"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05AFFF82" wp14:editId="4BE9DA78">
            <wp:extent cx="6309360" cy="2765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2924"/>
                    <a:stretch/>
                  </pic:blipFill>
                  <pic:spPr bwMode="auto">
                    <a:xfrm>
                      <a:off x="0" y="0"/>
                      <a:ext cx="6309360" cy="2765425"/>
                    </a:xfrm>
                    <a:prstGeom prst="rect">
                      <a:avLst/>
                    </a:prstGeom>
                    <a:ln>
                      <a:noFill/>
                    </a:ln>
                    <a:extLst>
                      <a:ext uri="{53640926-AAD7-44D8-BBD7-CCE9431645EC}">
                        <a14:shadowObscured xmlns:a14="http://schemas.microsoft.com/office/drawing/2010/main"/>
                      </a:ext>
                    </a:extLst>
                  </pic:spPr>
                </pic:pic>
              </a:graphicData>
            </a:graphic>
          </wp:inline>
        </w:drawing>
      </w:r>
    </w:p>
    <w:p w:rsidR="00E73763" w:rsidRDefault="00E73763" w:rsidP="00750EAB">
      <w:pPr>
        <w:rPr>
          <w:rFonts w:ascii="Bahnschrift Light SemiCondensed" w:eastAsia="Arial Unicode MS" w:hAnsi="Bahnschrift Light SemiCondensed" w:cs="Arial Unicode MS"/>
        </w:rPr>
      </w:pPr>
    </w:p>
    <w:p w:rsidR="00E73763" w:rsidRPr="00E73763" w:rsidRDefault="00E73763" w:rsidP="00750EAB">
      <w:pPr>
        <w:rPr>
          <w:rFonts w:ascii="Bahnschrift Light SemiCondensed" w:eastAsia="Arial Unicode MS" w:hAnsi="Bahnschrift Light SemiCondensed" w:cs="Arial Unicode MS"/>
          <w:b w:val="0"/>
        </w:rPr>
      </w:pPr>
      <w:r>
        <w:rPr>
          <w:rFonts w:ascii="Bahnschrift Light SemiCondensed" w:eastAsia="Arial Unicode MS" w:hAnsi="Bahnschrift Light SemiCondensed" w:cs="Arial Unicode MS"/>
          <w:color w:val="auto"/>
        </w:rPr>
        <w:t>Comment</w:t>
      </w:r>
      <w:r w:rsidRPr="00D74571">
        <w:rPr>
          <w:rFonts w:ascii="Bahnschrift Light SemiCondensed" w:eastAsia="Arial Unicode MS" w:hAnsi="Bahnschrift Light SemiCondensed" w:cs="Arial Unicode MS"/>
          <w:color w:val="auto"/>
        </w:rPr>
        <w:t>:</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 We see that the Total Revenue in the month of ‘October 2019’ is </w:t>
      </w:r>
      <w:proofErr w:type="spellStart"/>
      <w:r>
        <w:rPr>
          <w:rFonts w:ascii="Bahnschrift Light SemiCondensed" w:eastAsia="Arial Unicode MS" w:hAnsi="Bahnschrift Light SemiCondensed" w:cs="Arial Unicode MS"/>
          <w:b w:val="0"/>
          <w:color w:val="auto"/>
        </w:rPr>
        <w:t>Rs</w:t>
      </w:r>
      <w:proofErr w:type="spellEnd"/>
      <w:r>
        <w:rPr>
          <w:rFonts w:ascii="Bahnschrift Light SemiCondensed" w:eastAsia="Arial Unicode MS" w:hAnsi="Bahnschrift Light SemiCondensed" w:cs="Arial Unicode MS"/>
          <w:b w:val="0"/>
          <w:color w:val="auto"/>
        </w:rPr>
        <w:t>.</w:t>
      </w:r>
      <w:r w:rsidRPr="00E73763">
        <w:t xml:space="preserve"> </w:t>
      </w:r>
      <w:r w:rsidRPr="00E73763">
        <w:rPr>
          <w:rFonts w:ascii="Bahnschrift Light SemiCondensed" w:eastAsia="Arial Unicode MS" w:hAnsi="Bahnschrift Light SemiCondensed" w:cs="Arial Unicode MS"/>
          <w:b w:val="0"/>
          <w:color w:val="auto"/>
        </w:rPr>
        <w:t>1211521.46</w:t>
      </w:r>
      <w:r>
        <w:rPr>
          <w:rFonts w:ascii="Bahnschrift Light SemiCondensed" w:eastAsia="Arial Unicode MS" w:hAnsi="Bahnschrift Light SemiCondensed" w:cs="Arial Unicode MS"/>
          <w:b w:val="0"/>
          <w:color w:val="auto"/>
        </w:rPr>
        <w:t xml:space="preserve"> /-.</w:t>
      </w:r>
    </w:p>
    <w:p w:rsidR="00595544" w:rsidRPr="007B335A" w:rsidRDefault="00595544" w:rsidP="00750EAB">
      <w:pPr>
        <w:rPr>
          <w:rFonts w:ascii="Bahnschrift Light SemiCondensed" w:eastAsia="Arial Unicode MS" w:hAnsi="Bahnschrift Light SemiCondensed" w:cs="Arial Unicode MS"/>
        </w:rPr>
      </w:pPr>
    </w:p>
    <w:p w:rsidR="00595544" w:rsidRPr="005F56D8" w:rsidRDefault="00E73763" w:rsidP="00E73763">
      <w:pPr>
        <w:pStyle w:val="Heading2"/>
        <w:numPr>
          <w:ilvl w:val="0"/>
          <w:numId w:val="23"/>
        </w:numPr>
        <w:rPr>
          <w:b/>
        </w:rPr>
      </w:pPr>
      <w:bookmarkStart w:id="17" w:name="_Write_a_query"/>
      <w:bookmarkEnd w:id="17"/>
      <w:r w:rsidRPr="005F56D8">
        <w:rPr>
          <w:b/>
        </w:rPr>
        <w:t>Write a query to yield the total sum of purchases per month in a single output.</w:t>
      </w:r>
    </w:p>
    <w:p w:rsidR="00E73763" w:rsidRPr="00E73763" w:rsidRDefault="00E73763" w:rsidP="00E73763">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E73763">
        <w:rPr>
          <w:rFonts w:ascii="Bahnschrift Light SemiCondensed" w:eastAsia="Arial Unicode MS" w:hAnsi="Bahnschrift Light SemiCondensed" w:cs="Arial Unicode MS"/>
          <w:b w:val="0"/>
          <w:color w:val="auto"/>
        </w:rPr>
        <w:t xml:space="preserve">SELECT </w:t>
      </w:r>
      <w:proofErr w:type="spellStart"/>
      <w:r w:rsidRPr="00E73763">
        <w:rPr>
          <w:rFonts w:ascii="Bahnschrift Light SemiCondensed" w:eastAsia="Arial Unicode MS" w:hAnsi="Bahnschrift Light SemiCondensed" w:cs="Arial Unicode MS"/>
          <w:b w:val="0"/>
          <w:color w:val="auto"/>
        </w:rPr>
        <w:t>date_</w:t>
      </w:r>
      <w:proofErr w:type="gramStart"/>
      <w:r w:rsidRPr="00E73763">
        <w:rPr>
          <w:rFonts w:ascii="Bahnschrift Light SemiCondensed" w:eastAsia="Arial Unicode MS" w:hAnsi="Bahnschrift Light SemiCondensed" w:cs="Arial Unicode MS"/>
          <w:b w:val="0"/>
          <w:color w:val="auto"/>
        </w:rPr>
        <w:t>format</w:t>
      </w:r>
      <w:proofErr w:type="spellEnd"/>
      <w:r w:rsidRPr="00E73763">
        <w:rPr>
          <w:rFonts w:ascii="Bahnschrift Light SemiCondensed" w:eastAsia="Arial Unicode MS" w:hAnsi="Bahnschrift Light SemiCondensed" w:cs="Arial Unicode MS"/>
          <w:b w:val="0"/>
          <w:color w:val="auto"/>
        </w:rPr>
        <w:t>(</w:t>
      </w:r>
      <w:proofErr w:type="spellStart"/>
      <w:proofErr w:type="gramEnd"/>
      <w:r w:rsidRPr="00E73763">
        <w:rPr>
          <w:rFonts w:ascii="Bahnschrift Light SemiCondensed" w:eastAsia="Arial Unicode MS" w:hAnsi="Bahnschrift Light SemiCondensed" w:cs="Arial Unicode MS"/>
          <w:b w:val="0"/>
          <w:color w:val="auto"/>
        </w:rPr>
        <w:t>event_time</w:t>
      </w:r>
      <w:proofErr w:type="spellEnd"/>
      <w:r w:rsidRPr="00E73763">
        <w:rPr>
          <w:rFonts w:ascii="Bahnschrift Light SemiCondensed" w:eastAsia="Arial Unicode MS" w:hAnsi="Bahnschrift Light SemiCondensed" w:cs="Arial Unicode MS"/>
          <w:b w:val="0"/>
          <w:color w:val="auto"/>
        </w:rPr>
        <w:t xml:space="preserve">, 'MM') as Month, ROUND(SUM(price),2) as </w:t>
      </w:r>
      <w:proofErr w:type="spellStart"/>
      <w:r w:rsidRPr="00E73763">
        <w:rPr>
          <w:rFonts w:ascii="Bahnschrift Light SemiCondensed" w:eastAsia="Arial Unicode MS" w:hAnsi="Bahnschrift Light SemiCondensed" w:cs="Arial Unicode MS"/>
          <w:b w:val="0"/>
          <w:color w:val="auto"/>
        </w:rPr>
        <w:t>Sum_Purchases</w:t>
      </w:r>
      <w:proofErr w:type="spellEnd"/>
    </w:p>
    <w:p w:rsidR="00E73763" w:rsidRPr="00E73763" w:rsidRDefault="00E73763" w:rsidP="0069172F">
      <w:pPr>
        <w:ind w:left="1440"/>
        <w:jc w:val="both"/>
        <w:rPr>
          <w:rFonts w:ascii="Bahnschrift Light SemiCondensed" w:eastAsia="Arial Unicode MS" w:hAnsi="Bahnschrift Light SemiCondensed" w:cs="Arial Unicode MS"/>
          <w:b w:val="0"/>
          <w:color w:val="auto"/>
        </w:rPr>
      </w:pPr>
      <w:r w:rsidRPr="00E73763">
        <w:rPr>
          <w:rFonts w:ascii="Bahnschrift Light SemiCondensed" w:eastAsia="Arial Unicode MS" w:hAnsi="Bahnschrift Light SemiCondensed" w:cs="Arial Unicode MS"/>
          <w:b w:val="0"/>
          <w:color w:val="auto"/>
        </w:rPr>
        <w:t>FROM cosmetic</w:t>
      </w:r>
    </w:p>
    <w:p w:rsidR="00E73763" w:rsidRPr="00E73763" w:rsidRDefault="00E73763" w:rsidP="0069172F">
      <w:pPr>
        <w:ind w:left="1440"/>
        <w:jc w:val="both"/>
        <w:rPr>
          <w:rFonts w:ascii="Bahnschrift Light SemiCondensed" w:eastAsia="Arial Unicode MS" w:hAnsi="Bahnschrift Light SemiCondensed" w:cs="Arial Unicode MS"/>
          <w:b w:val="0"/>
          <w:color w:val="auto"/>
        </w:rPr>
      </w:pPr>
      <w:r w:rsidRPr="00E73763">
        <w:rPr>
          <w:rFonts w:ascii="Bahnschrift Light SemiCondensed" w:eastAsia="Arial Unicode MS" w:hAnsi="Bahnschrift Light SemiCondensed" w:cs="Arial Unicode MS"/>
          <w:b w:val="0"/>
          <w:color w:val="auto"/>
        </w:rPr>
        <w:t xml:space="preserve">WHERE </w:t>
      </w:r>
      <w:proofErr w:type="spellStart"/>
      <w:r w:rsidRPr="00E73763">
        <w:rPr>
          <w:rFonts w:ascii="Bahnschrift Light SemiCondensed" w:eastAsia="Arial Unicode MS" w:hAnsi="Bahnschrift Light SemiCondensed" w:cs="Arial Unicode MS"/>
          <w:b w:val="0"/>
          <w:color w:val="auto"/>
        </w:rPr>
        <w:t>event_type</w:t>
      </w:r>
      <w:proofErr w:type="spellEnd"/>
      <w:r w:rsidRPr="00E73763">
        <w:rPr>
          <w:rFonts w:ascii="Bahnschrift Light SemiCondensed" w:eastAsia="Arial Unicode MS" w:hAnsi="Bahnschrift Light SemiCondensed" w:cs="Arial Unicode MS"/>
          <w:b w:val="0"/>
          <w:color w:val="auto"/>
        </w:rPr>
        <w:t xml:space="preserve"> = 'purchase'</w:t>
      </w:r>
    </w:p>
    <w:p w:rsidR="00E73763" w:rsidRDefault="00E73763" w:rsidP="0069172F">
      <w:pPr>
        <w:ind w:left="1440"/>
        <w:jc w:val="both"/>
        <w:rPr>
          <w:rFonts w:ascii="Bahnschrift Light SemiCondensed" w:eastAsia="Arial Unicode MS" w:hAnsi="Bahnschrift Light SemiCondensed" w:cs="Arial Unicode MS"/>
          <w:b w:val="0"/>
          <w:color w:val="auto"/>
        </w:rPr>
      </w:pPr>
      <w:r w:rsidRPr="00E73763">
        <w:rPr>
          <w:rFonts w:ascii="Bahnschrift Light SemiCondensed" w:eastAsia="Arial Unicode MS" w:hAnsi="Bahnschrift Light SemiCondensed" w:cs="Arial Unicode MS"/>
          <w:b w:val="0"/>
          <w:color w:val="auto"/>
        </w:rPr>
        <w:t xml:space="preserve">GROUP BY </w:t>
      </w:r>
      <w:proofErr w:type="spellStart"/>
      <w:r w:rsidRPr="00E73763">
        <w:rPr>
          <w:rFonts w:ascii="Bahnschrift Light SemiCondensed" w:eastAsia="Arial Unicode MS" w:hAnsi="Bahnschrift Light SemiCondensed" w:cs="Arial Unicode MS"/>
          <w:b w:val="0"/>
          <w:color w:val="auto"/>
        </w:rPr>
        <w:t>date_</w:t>
      </w:r>
      <w:proofErr w:type="gramStart"/>
      <w:r w:rsidRPr="00E73763">
        <w:rPr>
          <w:rFonts w:ascii="Bahnschrift Light SemiCondensed" w:eastAsia="Arial Unicode MS" w:hAnsi="Bahnschrift Light SemiCondensed" w:cs="Arial Unicode MS"/>
          <w:b w:val="0"/>
          <w:color w:val="auto"/>
        </w:rPr>
        <w:t>format</w:t>
      </w:r>
      <w:proofErr w:type="spellEnd"/>
      <w:r w:rsidRPr="00E73763">
        <w:rPr>
          <w:rFonts w:ascii="Bahnschrift Light SemiCondensed" w:eastAsia="Arial Unicode MS" w:hAnsi="Bahnschrift Light SemiCondensed" w:cs="Arial Unicode MS"/>
          <w:b w:val="0"/>
          <w:color w:val="auto"/>
        </w:rPr>
        <w:t>(</w:t>
      </w:r>
      <w:proofErr w:type="spellStart"/>
      <w:proofErr w:type="gramEnd"/>
      <w:r w:rsidRPr="00E73763">
        <w:rPr>
          <w:rFonts w:ascii="Bahnschrift Light SemiCondensed" w:eastAsia="Arial Unicode MS" w:hAnsi="Bahnschrift Light SemiCondensed" w:cs="Arial Unicode MS"/>
          <w:b w:val="0"/>
          <w:color w:val="auto"/>
        </w:rPr>
        <w:t>event_time</w:t>
      </w:r>
      <w:proofErr w:type="spellEnd"/>
      <w:r w:rsidRPr="00E73763">
        <w:rPr>
          <w:rFonts w:ascii="Bahnschrift Light SemiCondensed" w:eastAsia="Arial Unicode MS" w:hAnsi="Bahnschrift Light SemiCondensed" w:cs="Arial Unicode MS"/>
          <w:b w:val="0"/>
          <w:color w:val="auto"/>
        </w:rPr>
        <w:t>, 'MM');</w:t>
      </w:r>
    </w:p>
    <w:p w:rsidR="00E73763" w:rsidRDefault="00E73763" w:rsidP="00E73763">
      <w:pPr>
        <w:jc w:val="both"/>
        <w:rPr>
          <w:rFonts w:ascii="Bahnschrift Light SemiCondensed" w:eastAsia="Arial Unicode MS" w:hAnsi="Bahnschrift Light SemiCondensed" w:cs="Arial Unicode MS"/>
          <w:b w:val="0"/>
          <w:color w:val="auto"/>
        </w:rPr>
      </w:pPr>
    </w:p>
    <w:p w:rsidR="00E73763" w:rsidRPr="00E179F9" w:rsidRDefault="00E73763" w:rsidP="00E73763">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E73763" w:rsidRPr="006529BB" w:rsidTr="00EE0872">
        <w:tc>
          <w:tcPr>
            <w:tcW w:w="9926" w:type="dxa"/>
            <w:tcBorders>
              <w:top w:val="nil"/>
              <w:left w:val="nil"/>
              <w:bottom w:val="nil"/>
              <w:right w:val="nil"/>
            </w:tcBorders>
            <w:shd w:val="clear" w:color="auto" w:fill="E7E6E6" w:themeFill="background2"/>
          </w:tcPr>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 xml:space="preserve">hive&gt; SELECT </w:t>
            </w:r>
            <w:proofErr w:type="spellStart"/>
            <w:r w:rsidRPr="0069172F">
              <w:rPr>
                <w:rFonts w:ascii="Lucida Console" w:eastAsia="Arial Unicode MS" w:hAnsi="Lucida Console" w:cs="Arial Unicode MS"/>
                <w:b w:val="0"/>
                <w:color w:val="auto"/>
                <w:sz w:val="24"/>
              </w:rPr>
              <w:t>date_format</w:t>
            </w:r>
            <w:proofErr w:type="spellEnd"/>
            <w:r w:rsidRPr="0069172F">
              <w:rPr>
                <w:rFonts w:ascii="Lucida Console" w:eastAsia="Arial Unicode MS" w:hAnsi="Lucida Console" w:cs="Arial Unicode MS"/>
                <w:b w:val="0"/>
                <w:color w:val="auto"/>
                <w:sz w:val="24"/>
              </w:rPr>
              <w:t>(</w:t>
            </w:r>
            <w:proofErr w:type="spellStart"/>
            <w:r w:rsidRPr="0069172F">
              <w:rPr>
                <w:rFonts w:ascii="Lucida Console" w:eastAsia="Arial Unicode MS" w:hAnsi="Lucida Console" w:cs="Arial Unicode MS"/>
                <w:b w:val="0"/>
                <w:color w:val="auto"/>
                <w:sz w:val="24"/>
              </w:rPr>
              <w:t>event_time</w:t>
            </w:r>
            <w:proofErr w:type="spellEnd"/>
            <w:r w:rsidRPr="0069172F">
              <w:rPr>
                <w:rFonts w:ascii="Lucida Console" w:eastAsia="Arial Unicode MS" w:hAnsi="Lucida Console" w:cs="Arial Unicode MS"/>
                <w:b w:val="0"/>
                <w:color w:val="auto"/>
                <w:sz w:val="24"/>
              </w:rPr>
              <w:t xml:space="preserve">, 'MM') as Month, ROUND(SUM(price),2) as </w:t>
            </w:r>
            <w:proofErr w:type="spellStart"/>
            <w:r w:rsidRPr="0069172F">
              <w:rPr>
                <w:rFonts w:ascii="Lucida Console" w:eastAsia="Arial Unicode MS" w:hAnsi="Lucida Console" w:cs="Arial Unicode MS"/>
                <w:b w:val="0"/>
                <w:color w:val="auto"/>
                <w:sz w:val="24"/>
              </w:rPr>
              <w:t>Sum_Purchases</w:t>
            </w:r>
            <w:proofErr w:type="spellEnd"/>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 xml:space="preserve">    &gt; FROM cosmetic</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 xml:space="preserve">    &gt; WHERE </w:t>
            </w:r>
            <w:proofErr w:type="spellStart"/>
            <w:r w:rsidRPr="0069172F">
              <w:rPr>
                <w:rFonts w:ascii="Lucida Console" w:eastAsia="Arial Unicode MS" w:hAnsi="Lucida Console" w:cs="Arial Unicode MS"/>
                <w:b w:val="0"/>
                <w:color w:val="auto"/>
                <w:sz w:val="24"/>
              </w:rPr>
              <w:t>event_type</w:t>
            </w:r>
            <w:proofErr w:type="spellEnd"/>
            <w:r w:rsidRPr="0069172F">
              <w:rPr>
                <w:rFonts w:ascii="Lucida Console" w:eastAsia="Arial Unicode MS" w:hAnsi="Lucida Console" w:cs="Arial Unicode MS"/>
                <w:b w:val="0"/>
                <w:color w:val="auto"/>
                <w:sz w:val="24"/>
              </w:rPr>
              <w:t xml:space="preserve"> = 'purchase'</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 xml:space="preserve">    &gt; GROUP BY </w:t>
            </w:r>
            <w:proofErr w:type="spellStart"/>
            <w:r w:rsidRPr="0069172F">
              <w:rPr>
                <w:rFonts w:ascii="Lucida Console" w:eastAsia="Arial Unicode MS" w:hAnsi="Lucida Console" w:cs="Arial Unicode MS"/>
                <w:b w:val="0"/>
                <w:color w:val="auto"/>
                <w:sz w:val="24"/>
              </w:rPr>
              <w:t>date_format</w:t>
            </w:r>
            <w:proofErr w:type="spellEnd"/>
            <w:r w:rsidRPr="0069172F">
              <w:rPr>
                <w:rFonts w:ascii="Lucida Console" w:eastAsia="Arial Unicode MS" w:hAnsi="Lucida Console" w:cs="Arial Unicode MS"/>
                <w:b w:val="0"/>
                <w:color w:val="auto"/>
                <w:sz w:val="24"/>
              </w:rPr>
              <w:t>(</w:t>
            </w:r>
            <w:proofErr w:type="spellStart"/>
            <w:r w:rsidRPr="0069172F">
              <w:rPr>
                <w:rFonts w:ascii="Lucida Console" w:eastAsia="Arial Unicode MS" w:hAnsi="Lucida Console" w:cs="Arial Unicode MS"/>
                <w:b w:val="0"/>
                <w:color w:val="auto"/>
                <w:sz w:val="24"/>
              </w:rPr>
              <w:t>event_time</w:t>
            </w:r>
            <w:proofErr w:type="spellEnd"/>
            <w:r w:rsidRPr="0069172F">
              <w:rPr>
                <w:rFonts w:ascii="Lucida Console" w:eastAsia="Arial Unicode MS" w:hAnsi="Lucida Console" w:cs="Arial Unicode MS"/>
                <w:b w:val="0"/>
                <w:color w:val="auto"/>
                <w:sz w:val="24"/>
              </w:rPr>
              <w:t>, 'MM');</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Query ID = hadoop_20210704203106_36f03af4-a164-4c75-9b1c-c68a8a133f24</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Total jobs = 1</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Launching Job 1 out of 1</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Status: Running (Executing on YARN cluster with App id application_1625416651349_0016)</w:t>
            </w:r>
          </w:p>
          <w:p w:rsidR="0069172F" w:rsidRPr="0069172F" w:rsidRDefault="0069172F" w:rsidP="0069172F">
            <w:pPr>
              <w:rPr>
                <w:rFonts w:ascii="Lucida Console" w:eastAsia="Arial Unicode MS" w:hAnsi="Lucida Console" w:cs="Arial Unicode MS"/>
                <w:b w:val="0"/>
                <w:color w:val="auto"/>
                <w:sz w:val="24"/>
              </w:rPr>
            </w:pP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 xml:space="preserve">        VERTICES      MODE        STATUS  TOTAL  COMPLETED  RUNNING  PENDING  FAILED  KILLED</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lastRenderedPageBreak/>
              <w:t>Map 1 .......... container     SUCCEEDED      3          3        0        0       0       0</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Reducer 2 ...... container     SUCCEEDED      1          1        0        0       0       0</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VERTICES: 02/02  [==========================&gt;&gt;] 100%  ELAPSED TIME: 27.97 s</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OK</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 xml:space="preserve">month   </w:t>
            </w:r>
            <w:proofErr w:type="spellStart"/>
            <w:r w:rsidRPr="0069172F">
              <w:rPr>
                <w:rFonts w:ascii="Lucida Console" w:eastAsia="Arial Unicode MS" w:hAnsi="Lucida Console" w:cs="Arial Unicode MS"/>
                <w:b w:val="0"/>
                <w:color w:val="auto"/>
                <w:sz w:val="24"/>
              </w:rPr>
              <w:t>sum_purchases</w:t>
            </w:r>
            <w:proofErr w:type="spellEnd"/>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10      1211521.46</w:t>
            </w:r>
          </w:p>
          <w:p w:rsidR="0069172F" w:rsidRPr="0069172F" w:rsidRDefault="0069172F" w:rsidP="0069172F">
            <w:pPr>
              <w:rPr>
                <w:rFonts w:ascii="Lucida Console" w:eastAsia="Arial Unicode MS" w:hAnsi="Lucida Console" w:cs="Arial Unicode MS"/>
                <w:b w:val="0"/>
                <w:color w:val="auto"/>
                <w:sz w:val="24"/>
              </w:rPr>
            </w:pPr>
            <w:r w:rsidRPr="0069172F">
              <w:rPr>
                <w:rFonts w:ascii="Lucida Console" w:eastAsia="Arial Unicode MS" w:hAnsi="Lucida Console" w:cs="Arial Unicode MS"/>
                <w:b w:val="0"/>
                <w:color w:val="auto"/>
                <w:sz w:val="24"/>
              </w:rPr>
              <w:t>11      1531008.28</w:t>
            </w:r>
          </w:p>
          <w:p w:rsidR="00E73763" w:rsidRPr="006529BB" w:rsidRDefault="0069172F" w:rsidP="0069172F">
            <w:pPr>
              <w:rPr>
                <w:rFonts w:ascii="Lucida Console" w:eastAsia="Arial Unicode MS" w:hAnsi="Lucida Console" w:cs="Arial Unicode MS"/>
                <w:color w:val="auto"/>
                <w:sz w:val="24"/>
              </w:rPr>
            </w:pPr>
            <w:r w:rsidRPr="0069172F">
              <w:rPr>
                <w:rFonts w:ascii="Lucida Console" w:eastAsia="Arial Unicode MS" w:hAnsi="Lucida Console" w:cs="Arial Unicode MS"/>
                <w:b w:val="0"/>
                <w:color w:val="auto"/>
                <w:sz w:val="24"/>
              </w:rPr>
              <w:t>Time taken: 28.549 seconds, Fetched: 2 row(s)</w:t>
            </w:r>
          </w:p>
        </w:tc>
      </w:tr>
    </w:tbl>
    <w:p w:rsidR="0012711B" w:rsidRPr="007B335A" w:rsidRDefault="0012711B" w:rsidP="00750EAB">
      <w:pPr>
        <w:rPr>
          <w:rFonts w:ascii="Bahnschrift Light SemiCondensed" w:eastAsia="Arial Unicode MS" w:hAnsi="Bahnschrift Light SemiCondensed" w:cs="Arial Unicode MS"/>
        </w:rPr>
      </w:pPr>
    </w:p>
    <w:p w:rsidR="00595544" w:rsidRPr="007B335A" w:rsidRDefault="0012711B"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656F08EE" wp14:editId="6FB67C68">
            <wp:extent cx="6309360" cy="29025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0589"/>
                    <a:stretch/>
                  </pic:blipFill>
                  <pic:spPr bwMode="auto">
                    <a:xfrm>
                      <a:off x="0" y="0"/>
                      <a:ext cx="6309360" cy="2902585"/>
                    </a:xfrm>
                    <a:prstGeom prst="rect">
                      <a:avLst/>
                    </a:prstGeom>
                    <a:ln>
                      <a:noFill/>
                    </a:ln>
                    <a:extLst>
                      <a:ext uri="{53640926-AAD7-44D8-BBD7-CCE9431645EC}">
                        <a14:shadowObscured xmlns:a14="http://schemas.microsoft.com/office/drawing/2010/main"/>
                      </a:ext>
                    </a:extLst>
                  </pic:spPr>
                </pic:pic>
              </a:graphicData>
            </a:graphic>
          </wp:inline>
        </w:drawing>
      </w:r>
    </w:p>
    <w:p w:rsidR="00004893" w:rsidRDefault="00004893" w:rsidP="00750EAB">
      <w:pPr>
        <w:rPr>
          <w:rFonts w:ascii="Bahnschrift Light SemiCondensed" w:eastAsia="Arial Unicode MS" w:hAnsi="Bahnschrift Light SemiCondensed" w:cs="Arial Unicode MS"/>
        </w:rPr>
      </w:pPr>
    </w:p>
    <w:p w:rsidR="0069172F" w:rsidRDefault="0069172F" w:rsidP="0069172F">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Comment</w:t>
      </w:r>
      <w:r w:rsidRPr="00D74571">
        <w:rPr>
          <w:rFonts w:ascii="Bahnschrift Light SemiCondensed" w:eastAsia="Arial Unicode MS" w:hAnsi="Bahnschrift Light SemiCondensed" w:cs="Arial Unicode MS"/>
          <w:color w:val="auto"/>
        </w:rPr>
        <w:t>:</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 </w:t>
      </w:r>
    </w:p>
    <w:p w:rsidR="0069172F" w:rsidRPr="0069172F" w:rsidRDefault="0069172F" w:rsidP="0069172F">
      <w:pPr>
        <w:pStyle w:val="ListParagraph"/>
        <w:numPr>
          <w:ilvl w:val="0"/>
          <w:numId w:val="24"/>
        </w:numPr>
        <w:rPr>
          <w:rFonts w:ascii="Bahnschrift Light SemiCondensed" w:eastAsia="Arial Unicode MS" w:hAnsi="Bahnschrift Light SemiCondensed" w:cs="Arial Unicode MS"/>
          <w:b w:val="0"/>
        </w:rPr>
      </w:pPr>
      <w:r w:rsidRPr="0069172F">
        <w:rPr>
          <w:rFonts w:ascii="Bahnschrift Light SemiCondensed" w:eastAsia="Arial Unicode MS" w:hAnsi="Bahnschrift Light SemiCondensed" w:cs="Arial Unicode MS"/>
          <w:b w:val="0"/>
          <w:color w:val="auto"/>
        </w:rPr>
        <w:t xml:space="preserve">We observe that the sum of purchases (Revenue) in the month of ‘November 2019’ is higher than that of ‘October 2019’. </w:t>
      </w:r>
    </w:p>
    <w:p w:rsidR="0069172F" w:rsidRPr="00E03CAB" w:rsidRDefault="0069172F" w:rsidP="0069172F">
      <w:pPr>
        <w:pStyle w:val="ListParagraph"/>
        <w:numPr>
          <w:ilvl w:val="0"/>
          <w:numId w:val="24"/>
        </w:numPr>
        <w:rPr>
          <w:rFonts w:ascii="Bahnschrift Light SemiCondensed" w:eastAsia="Arial Unicode MS" w:hAnsi="Bahnschrift Light SemiCondensed" w:cs="Arial Unicode MS"/>
          <w:b w:val="0"/>
        </w:rPr>
      </w:pPr>
      <w:r>
        <w:rPr>
          <w:rFonts w:ascii="Bahnschrift Light SemiCondensed" w:eastAsia="Arial Unicode MS" w:hAnsi="Bahnschrift Light SemiCondensed" w:cs="Arial Unicode MS"/>
          <w:b w:val="0"/>
          <w:color w:val="auto"/>
        </w:rPr>
        <w:t>We can infer that the month of November has performed better than October.</w:t>
      </w:r>
    </w:p>
    <w:p w:rsidR="00E03CAB" w:rsidRDefault="00E03CAB" w:rsidP="00E03CAB">
      <w:pPr>
        <w:rPr>
          <w:rFonts w:ascii="Bahnschrift Light SemiCondensed" w:eastAsia="Arial Unicode MS" w:hAnsi="Bahnschrift Light SemiCondensed" w:cs="Arial Unicode MS"/>
          <w:b w:val="0"/>
        </w:rPr>
      </w:pPr>
    </w:p>
    <w:p w:rsidR="00E03CAB" w:rsidRDefault="00E03CAB" w:rsidP="00E03CAB">
      <w:pPr>
        <w:rPr>
          <w:rFonts w:ascii="Bahnschrift Light SemiCondensed" w:eastAsia="Arial Unicode MS" w:hAnsi="Bahnschrift Light SemiCondensed" w:cs="Arial Unicode MS"/>
          <w:b w:val="0"/>
        </w:rPr>
      </w:pPr>
    </w:p>
    <w:p w:rsidR="00E03CAB" w:rsidRDefault="00E03CAB" w:rsidP="00E03CAB">
      <w:pPr>
        <w:rPr>
          <w:rFonts w:ascii="Bahnschrift Light SemiCondensed" w:eastAsia="Arial Unicode MS" w:hAnsi="Bahnschrift Light SemiCondensed" w:cs="Arial Unicode MS"/>
          <w:b w:val="0"/>
        </w:rPr>
      </w:pPr>
    </w:p>
    <w:p w:rsidR="00E03CAB" w:rsidRDefault="00E03CAB" w:rsidP="00E03CAB">
      <w:pPr>
        <w:rPr>
          <w:rFonts w:ascii="Bahnschrift Light SemiCondensed" w:eastAsia="Arial Unicode MS" w:hAnsi="Bahnschrift Light SemiCondensed" w:cs="Arial Unicode MS"/>
          <w:b w:val="0"/>
        </w:rPr>
      </w:pPr>
    </w:p>
    <w:p w:rsidR="00E03CAB" w:rsidRPr="00E03CAB" w:rsidRDefault="00E03CAB" w:rsidP="00E03CAB">
      <w:pPr>
        <w:rPr>
          <w:rFonts w:ascii="Bahnschrift Light SemiCondensed" w:eastAsia="Arial Unicode MS" w:hAnsi="Bahnschrift Light SemiCondensed" w:cs="Arial Unicode MS"/>
          <w:b w:val="0"/>
        </w:rPr>
      </w:pPr>
    </w:p>
    <w:p w:rsidR="0069172F" w:rsidRPr="007B335A" w:rsidRDefault="0069172F" w:rsidP="00750EAB">
      <w:pPr>
        <w:rPr>
          <w:rFonts w:ascii="Bahnschrift Light SemiCondensed" w:eastAsia="Arial Unicode MS" w:hAnsi="Bahnschrift Light SemiCondensed" w:cs="Arial Unicode MS"/>
        </w:rPr>
      </w:pPr>
    </w:p>
    <w:p w:rsidR="007C148C" w:rsidRPr="005F56D8" w:rsidRDefault="007C148C" w:rsidP="007C148C">
      <w:pPr>
        <w:pStyle w:val="Heading2"/>
        <w:numPr>
          <w:ilvl w:val="0"/>
          <w:numId w:val="23"/>
        </w:numPr>
        <w:rPr>
          <w:b/>
        </w:rPr>
      </w:pPr>
      <w:bookmarkStart w:id="18" w:name="_Write_a_query_1"/>
      <w:bookmarkEnd w:id="18"/>
      <w:r w:rsidRPr="005F56D8">
        <w:rPr>
          <w:b/>
        </w:rPr>
        <w:lastRenderedPageBreak/>
        <w:t>Write a query to find the change in revenue generated due to purchases from October to November.</w:t>
      </w:r>
    </w:p>
    <w:p w:rsidR="007C148C" w:rsidRPr="007C148C" w:rsidRDefault="007C148C" w:rsidP="007C148C">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7C148C">
        <w:rPr>
          <w:rFonts w:ascii="Bahnschrift Light SemiCondensed" w:eastAsia="Arial Unicode MS" w:hAnsi="Bahnschrift Light SemiCondensed" w:cs="Arial Unicode MS"/>
          <w:b w:val="0"/>
          <w:color w:val="auto"/>
        </w:rPr>
        <w:t xml:space="preserve">SELECT </w:t>
      </w:r>
      <w:proofErr w:type="gramStart"/>
      <w:r w:rsidRPr="007C148C">
        <w:rPr>
          <w:rFonts w:ascii="Bahnschrift Light SemiCondensed" w:eastAsia="Arial Unicode MS" w:hAnsi="Bahnschrift Light SemiCondensed" w:cs="Arial Unicode MS"/>
          <w:b w:val="0"/>
          <w:color w:val="auto"/>
        </w:rPr>
        <w:t>ROUND(</w:t>
      </w:r>
      <w:proofErr w:type="gramEnd"/>
      <w:r w:rsidRPr="007C148C">
        <w:rPr>
          <w:rFonts w:ascii="Bahnschrift Light SemiCondensed" w:eastAsia="Arial Unicode MS" w:hAnsi="Bahnschrift Light SemiCondensed" w:cs="Arial Unicode MS"/>
          <w:b w:val="0"/>
          <w:color w:val="auto"/>
        </w:rPr>
        <w:t>(</w:t>
      </w:r>
      <w:proofErr w:type="spellStart"/>
      <w:r w:rsidRPr="007C148C">
        <w:rPr>
          <w:rFonts w:ascii="Bahnschrift Light SemiCondensed" w:eastAsia="Arial Unicode MS" w:hAnsi="Bahnschrift Light SemiCondensed" w:cs="Arial Unicode MS"/>
          <w:b w:val="0"/>
          <w:color w:val="auto"/>
        </w:rPr>
        <w:t>Nov_Rev</w:t>
      </w:r>
      <w:proofErr w:type="spellEnd"/>
      <w:r w:rsidRPr="007C148C">
        <w:rPr>
          <w:rFonts w:ascii="Bahnschrift Light SemiCondensed" w:eastAsia="Arial Unicode MS" w:hAnsi="Bahnschrift Light SemiCondensed" w:cs="Arial Unicode MS"/>
          <w:b w:val="0"/>
          <w:color w:val="auto"/>
        </w:rPr>
        <w:t xml:space="preserve"> - </w:t>
      </w:r>
      <w:proofErr w:type="spellStart"/>
      <w:r w:rsidRPr="007C148C">
        <w:rPr>
          <w:rFonts w:ascii="Bahnschrift Light SemiCondensed" w:eastAsia="Arial Unicode MS" w:hAnsi="Bahnschrift Light SemiCondensed" w:cs="Arial Unicode MS"/>
          <w:b w:val="0"/>
          <w:color w:val="auto"/>
        </w:rPr>
        <w:t>Oct_Rev</w:t>
      </w:r>
      <w:proofErr w:type="spellEnd"/>
      <w:r w:rsidRPr="007C148C">
        <w:rPr>
          <w:rFonts w:ascii="Bahnschrift Light SemiCondensed" w:eastAsia="Arial Unicode MS" w:hAnsi="Bahnschrift Light SemiCondensed" w:cs="Arial Unicode MS"/>
          <w:b w:val="0"/>
          <w:color w:val="auto"/>
        </w:rPr>
        <w:t xml:space="preserve">), 2) AS </w:t>
      </w:r>
      <w:proofErr w:type="spellStart"/>
      <w:r w:rsidRPr="007C148C">
        <w:rPr>
          <w:rFonts w:ascii="Bahnschrift Light SemiCondensed" w:eastAsia="Arial Unicode MS" w:hAnsi="Bahnschrift Light SemiCondensed" w:cs="Arial Unicode MS"/>
          <w:b w:val="0"/>
          <w:color w:val="auto"/>
        </w:rPr>
        <w:t>Change_in_Revenue</w:t>
      </w:r>
      <w:proofErr w:type="spellEnd"/>
    </w:p>
    <w:p w:rsidR="007C148C" w:rsidRPr="007C148C" w:rsidRDefault="007C148C" w:rsidP="007C148C">
      <w:pPr>
        <w:ind w:left="720" w:firstLine="720"/>
        <w:jc w:val="both"/>
        <w:rPr>
          <w:rFonts w:ascii="Bahnschrift Light SemiCondensed" w:eastAsia="Arial Unicode MS" w:hAnsi="Bahnschrift Light SemiCondensed" w:cs="Arial Unicode MS"/>
          <w:b w:val="0"/>
          <w:color w:val="auto"/>
        </w:rPr>
      </w:pPr>
      <w:r w:rsidRPr="007C148C">
        <w:rPr>
          <w:rFonts w:ascii="Bahnschrift Light SemiCondensed" w:eastAsia="Arial Unicode MS" w:hAnsi="Bahnschrift Light SemiCondensed" w:cs="Arial Unicode MS"/>
          <w:b w:val="0"/>
          <w:color w:val="auto"/>
        </w:rPr>
        <w:t>FROM</w:t>
      </w:r>
    </w:p>
    <w:p w:rsidR="007C148C" w:rsidRPr="007C148C" w:rsidRDefault="007C148C" w:rsidP="007C148C">
      <w:pPr>
        <w:ind w:left="720" w:firstLine="720"/>
        <w:jc w:val="both"/>
        <w:rPr>
          <w:rFonts w:ascii="Bahnschrift Light SemiCondensed" w:eastAsia="Arial Unicode MS" w:hAnsi="Bahnschrift Light SemiCondensed" w:cs="Arial Unicode MS"/>
          <w:b w:val="0"/>
          <w:color w:val="auto"/>
        </w:rPr>
      </w:pPr>
      <w:r w:rsidRPr="007C148C">
        <w:rPr>
          <w:rFonts w:ascii="Bahnschrift Light SemiCondensed" w:eastAsia="Arial Unicode MS" w:hAnsi="Bahnschrift Light SemiCondensed" w:cs="Arial Unicode MS"/>
          <w:b w:val="0"/>
          <w:color w:val="auto"/>
        </w:rPr>
        <w:t xml:space="preserve">( </w:t>
      </w:r>
    </w:p>
    <w:p w:rsidR="007C148C" w:rsidRPr="007C148C" w:rsidRDefault="007C148C" w:rsidP="007C148C">
      <w:pPr>
        <w:ind w:left="720" w:firstLine="720"/>
        <w:jc w:val="both"/>
        <w:rPr>
          <w:rFonts w:ascii="Bahnschrift Light SemiCondensed" w:eastAsia="Arial Unicode MS" w:hAnsi="Bahnschrift Light SemiCondensed" w:cs="Arial Unicode MS"/>
          <w:b w:val="0"/>
          <w:color w:val="auto"/>
        </w:rPr>
      </w:pPr>
      <w:r w:rsidRPr="007C148C">
        <w:rPr>
          <w:rFonts w:ascii="Bahnschrift Light SemiCondensed" w:eastAsia="Arial Unicode MS" w:hAnsi="Bahnschrift Light SemiCondensed" w:cs="Arial Unicode MS"/>
          <w:b w:val="0"/>
          <w:color w:val="auto"/>
        </w:rPr>
        <w:t xml:space="preserve">SELECT </w:t>
      </w:r>
      <w:proofErr w:type="gramStart"/>
      <w:r w:rsidRPr="007C148C">
        <w:rPr>
          <w:rFonts w:ascii="Bahnschrift Light SemiCondensed" w:eastAsia="Arial Unicode MS" w:hAnsi="Bahnschrift Light SemiCondensed" w:cs="Arial Unicode MS"/>
          <w:b w:val="0"/>
          <w:color w:val="auto"/>
        </w:rPr>
        <w:t>SUM(</w:t>
      </w:r>
      <w:proofErr w:type="gramEnd"/>
      <w:r w:rsidRPr="007C148C">
        <w:rPr>
          <w:rFonts w:ascii="Bahnschrift Light SemiCondensed" w:eastAsia="Arial Unicode MS" w:hAnsi="Bahnschrift Light SemiCondensed" w:cs="Arial Unicode MS"/>
          <w:b w:val="0"/>
          <w:color w:val="auto"/>
        </w:rPr>
        <w:t xml:space="preserve">case when </w:t>
      </w:r>
      <w:proofErr w:type="spellStart"/>
      <w:r w:rsidRPr="007C148C">
        <w:rPr>
          <w:rFonts w:ascii="Bahnschrift Light SemiCondensed" w:eastAsia="Arial Unicode MS" w:hAnsi="Bahnschrift Light SemiCondensed" w:cs="Arial Unicode MS"/>
          <w:b w:val="0"/>
          <w:color w:val="auto"/>
        </w:rPr>
        <w:t>date_format</w:t>
      </w:r>
      <w:proofErr w:type="spellEnd"/>
      <w:r w:rsidRPr="007C148C">
        <w:rPr>
          <w:rFonts w:ascii="Bahnschrift Light SemiCondensed" w:eastAsia="Arial Unicode MS" w:hAnsi="Bahnschrift Light SemiCondensed" w:cs="Arial Unicode MS"/>
          <w:b w:val="0"/>
          <w:color w:val="auto"/>
        </w:rPr>
        <w:t>(</w:t>
      </w:r>
      <w:proofErr w:type="spellStart"/>
      <w:r w:rsidRPr="007C148C">
        <w:rPr>
          <w:rFonts w:ascii="Bahnschrift Light SemiCondensed" w:eastAsia="Arial Unicode MS" w:hAnsi="Bahnschrift Light SemiCondensed" w:cs="Arial Unicode MS"/>
          <w:b w:val="0"/>
          <w:color w:val="auto"/>
        </w:rPr>
        <w:t>event_time,'MM</w:t>
      </w:r>
      <w:proofErr w:type="spellEnd"/>
      <w:r w:rsidRPr="007C148C">
        <w:rPr>
          <w:rFonts w:ascii="Bahnschrift Light SemiCondensed" w:eastAsia="Arial Unicode MS" w:hAnsi="Bahnschrift Light SemiCondensed" w:cs="Arial Unicode MS"/>
          <w:b w:val="0"/>
          <w:color w:val="auto"/>
        </w:rPr>
        <w:t xml:space="preserve">')=10 then price else 0 end) AS </w:t>
      </w:r>
      <w:proofErr w:type="spellStart"/>
      <w:r w:rsidRPr="007C148C">
        <w:rPr>
          <w:rFonts w:ascii="Bahnschrift Light SemiCondensed" w:eastAsia="Arial Unicode MS" w:hAnsi="Bahnschrift Light SemiCondensed" w:cs="Arial Unicode MS"/>
          <w:b w:val="0"/>
          <w:color w:val="auto"/>
        </w:rPr>
        <w:t>Oct_Rev</w:t>
      </w:r>
      <w:proofErr w:type="spellEnd"/>
      <w:r w:rsidRPr="007C148C">
        <w:rPr>
          <w:rFonts w:ascii="Bahnschrift Light SemiCondensed" w:eastAsia="Arial Unicode MS" w:hAnsi="Bahnschrift Light SemiCondensed" w:cs="Arial Unicode MS"/>
          <w:b w:val="0"/>
          <w:color w:val="auto"/>
        </w:rPr>
        <w:t xml:space="preserve">, </w:t>
      </w:r>
    </w:p>
    <w:p w:rsidR="007C148C" w:rsidRPr="007C148C" w:rsidRDefault="007C148C" w:rsidP="007C148C">
      <w:pPr>
        <w:ind w:left="720" w:firstLine="720"/>
        <w:jc w:val="both"/>
        <w:rPr>
          <w:rFonts w:ascii="Bahnschrift Light SemiCondensed" w:eastAsia="Arial Unicode MS" w:hAnsi="Bahnschrift Light SemiCondensed" w:cs="Arial Unicode MS"/>
          <w:b w:val="0"/>
          <w:color w:val="auto"/>
        </w:rPr>
      </w:pPr>
      <w:proofErr w:type="gramStart"/>
      <w:r w:rsidRPr="007C148C">
        <w:rPr>
          <w:rFonts w:ascii="Bahnschrift Light SemiCondensed" w:eastAsia="Arial Unicode MS" w:hAnsi="Bahnschrift Light SemiCondensed" w:cs="Arial Unicode MS"/>
          <w:b w:val="0"/>
          <w:color w:val="auto"/>
        </w:rPr>
        <w:t>SUM(</w:t>
      </w:r>
      <w:proofErr w:type="gramEnd"/>
      <w:r w:rsidRPr="007C148C">
        <w:rPr>
          <w:rFonts w:ascii="Bahnschrift Light SemiCondensed" w:eastAsia="Arial Unicode MS" w:hAnsi="Bahnschrift Light SemiCondensed" w:cs="Arial Unicode MS"/>
          <w:b w:val="0"/>
          <w:color w:val="auto"/>
        </w:rPr>
        <w:t xml:space="preserve">case when </w:t>
      </w:r>
      <w:proofErr w:type="spellStart"/>
      <w:r w:rsidRPr="007C148C">
        <w:rPr>
          <w:rFonts w:ascii="Bahnschrift Light SemiCondensed" w:eastAsia="Arial Unicode MS" w:hAnsi="Bahnschrift Light SemiCondensed" w:cs="Arial Unicode MS"/>
          <w:b w:val="0"/>
          <w:color w:val="auto"/>
        </w:rPr>
        <w:t>date_format</w:t>
      </w:r>
      <w:proofErr w:type="spellEnd"/>
      <w:r w:rsidRPr="007C148C">
        <w:rPr>
          <w:rFonts w:ascii="Bahnschrift Light SemiCondensed" w:eastAsia="Arial Unicode MS" w:hAnsi="Bahnschrift Light SemiCondensed" w:cs="Arial Unicode MS"/>
          <w:b w:val="0"/>
          <w:color w:val="auto"/>
        </w:rPr>
        <w:t>(</w:t>
      </w:r>
      <w:proofErr w:type="spellStart"/>
      <w:r w:rsidRPr="007C148C">
        <w:rPr>
          <w:rFonts w:ascii="Bahnschrift Light SemiCondensed" w:eastAsia="Arial Unicode MS" w:hAnsi="Bahnschrift Light SemiCondensed" w:cs="Arial Unicode MS"/>
          <w:b w:val="0"/>
          <w:color w:val="auto"/>
        </w:rPr>
        <w:t>event_time,'MM</w:t>
      </w:r>
      <w:proofErr w:type="spellEnd"/>
      <w:r w:rsidRPr="007C148C">
        <w:rPr>
          <w:rFonts w:ascii="Bahnschrift Light SemiCondensed" w:eastAsia="Arial Unicode MS" w:hAnsi="Bahnschrift Light SemiCondensed" w:cs="Arial Unicode MS"/>
          <w:b w:val="0"/>
          <w:color w:val="auto"/>
        </w:rPr>
        <w:t xml:space="preserve">')=11 then price else 0 end) AS </w:t>
      </w:r>
      <w:proofErr w:type="spellStart"/>
      <w:r w:rsidRPr="007C148C">
        <w:rPr>
          <w:rFonts w:ascii="Bahnschrift Light SemiCondensed" w:eastAsia="Arial Unicode MS" w:hAnsi="Bahnschrift Light SemiCondensed" w:cs="Arial Unicode MS"/>
          <w:b w:val="0"/>
          <w:color w:val="auto"/>
        </w:rPr>
        <w:t>Nov_Rev</w:t>
      </w:r>
      <w:proofErr w:type="spellEnd"/>
      <w:r w:rsidRPr="007C148C">
        <w:rPr>
          <w:rFonts w:ascii="Bahnschrift Light SemiCondensed" w:eastAsia="Arial Unicode MS" w:hAnsi="Bahnschrift Light SemiCondensed" w:cs="Arial Unicode MS"/>
          <w:b w:val="0"/>
          <w:color w:val="auto"/>
        </w:rPr>
        <w:t xml:space="preserve"> </w:t>
      </w:r>
    </w:p>
    <w:p w:rsidR="007C148C" w:rsidRPr="007C148C" w:rsidRDefault="007C148C" w:rsidP="007C148C">
      <w:pPr>
        <w:ind w:left="720" w:firstLine="720"/>
        <w:jc w:val="both"/>
        <w:rPr>
          <w:rFonts w:ascii="Bahnschrift Light SemiCondensed" w:eastAsia="Arial Unicode MS" w:hAnsi="Bahnschrift Light SemiCondensed" w:cs="Arial Unicode MS"/>
          <w:b w:val="0"/>
          <w:color w:val="auto"/>
        </w:rPr>
      </w:pPr>
      <w:r w:rsidRPr="007C148C">
        <w:rPr>
          <w:rFonts w:ascii="Bahnschrift Light SemiCondensed" w:eastAsia="Arial Unicode MS" w:hAnsi="Bahnschrift Light SemiCondensed" w:cs="Arial Unicode MS"/>
          <w:b w:val="0"/>
          <w:color w:val="auto"/>
        </w:rPr>
        <w:t xml:space="preserve">FROM cosmetic </w:t>
      </w:r>
    </w:p>
    <w:p w:rsidR="007C148C" w:rsidRPr="007C148C" w:rsidRDefault="007C148C" w:rsidP="007C148C">
      <w:pPr>
        <w:ind w:left="720" w:firstLine="720"/>
        <w:jc w:val="both"/>
        <w:rPr>
          <w:rFonts w:ascii="Bahnschrift Light SemiCondensed" w:eastAsia="Arial Unicode MS" w:hAnsi="Bahnschrift Light SemiCondensed" w:cs="Arial Unicode MS"/>
          <w:b w:val="0"/>
          <w:color w:val="auto"/>
        </w:rPr>
      </w:pPr>
      <w:r w:rsidRPr="007C148C">
        <w:rPr>
          <w:rFonts w:ascii="Bahnschrift Light SemiCondensed" w:eastAsia="Arial Unicode MS" w:hAnsi="Bahnschrift Light SemiCondensed" w:cs="Arial Unicode MS"/>
          <w:b w:val="0"/>
          <w:color w:val="auto"/>
        </w:rPr>
        <w:t xml:space="preserve">WHERE </w:t>
      </w:r>
      <w:proofErr w:type="spellStart"/>
      <w:r w:rsidRPr="007C148C">
        <w:rPr>
          <w:rFonts w:ascii="Bahnschrift Light SemiCondensed" w:eastAsia="Arial Unicode MS" w:hAnsi="Bahnschrift Light SemiCondensed" w:cs="Arial Unicode MS"/>
          <w:b w:val="0"/>
          <w:color w:val="auto"/>
        </w:rPr>
        <w:t>event_type</w:t>
      </w:r>
      <w:proofErr w:type="spellEnd"/>
      <w:r w:rsidRPr="007C148C">
        <w:rPr>
          <w:rFonts w:ascii="Bahnschrift Light SemiCondensed" w:eastAsia="Arial Unicode MS" w:hAnsi="Bahnschrift Light SemiCondensed" w:cs="Arial Unicode MS"/>
          <w:b w:val="0"/>
          <w:color w:val="auto"/>
        </w:rPr>
        <w:t xml:space="preserve"> = 'purchase' AND </w:t>
      </w:r>
      <w:proofErr w:type="spellStart"/>
      <w:r w:rsidRPr="007C148C">
        <w:rPr>
          <w:rFonts w:ascii="Bahnschrift Light SemiCondensed" w:eastAsia="Arial Unicode MS" w:hAnsi="Bahnschrift Light SemiCondensed" w:cs="Arial Unicode MS"/>
          <w:b w:val="0"/>
          <w:color w:val="auto"/>
        </w:rPr>
        <w:t>date_</w:t>
      </w:r>
      <w:proofErr w:type="gramStart"/>
      <w:r w:rsidRPr="007C148C">
        <w:rPr>
          <w:rFonts w:ascii="Bahnschrift Light SemiCondensed" w:eastAsia="Arial Unicode MS" w:hAnsi="Bahnschrift Light SemiCondensed" w:cs="Arial Unicode MS"/>
          <w:b w:val="0"/>
          <w:color w:val="auto"/>
        </w:rPr>
        <w:t>format</w:t>
      </w:r>
      <w:proofErr w:type="spellEnd"/>
      <w:r w:rsidRPr="007C148C">
        <w:rPr>
          <w:rFonts w:ascii="Bahnschrift Light SemiCondensed" w:eastAsia="Arial Unicode MS" w:hAnsi="Bahnschrift Light SemiCondensed" w:cs="Arial Unicode MS"/>
          <w:b w:val="0"/>
          <w:color w:val="auto"/>
        </w:rPr>
        <w:t>(</w:t>
      </w:r>
      <w:proofErr w:type="spellStart"/>
      <w:proofErr w:type="gramEnd"/>
      <w:r w:rsidRPr="007C148C">
        <w:rPr>
          <w:rFonts w:ascii="Bahnschrift Light SemiCondensed" w:eastAsia="Arial Unicode MS" w:hAnsi="Bahnschrift Light SemiCondensed" w:cs="Arial Unicode MS"/>
          <w:b w:val="0"/>
          <w:color w:val="auto"/>
        </w:rPr>
        <w:t>event_time,'MM</w:t>
      </w:r>
      <w:proofErr w:type="spellEnd"/>
      <w:r w:rsidRPr="007C148C">
        <w:rPr>
          <w:rFonts w:ascii="Bahnschrift Light SemiCondensed" w:eastAsia="Arial Unicode MS" w:hAnsi="Bahnschrift Light SemiCondensed" w:cs="Arial Unicode MS"/>
          <w:b w:val="0"/>
          <w:color w:val="auto"/>
        </w:rPr>
        <w:t>') IN (10,11)</w:t>
      </w:r>
    </w:p>
    <w:p w:rsidR="007C148C" w:rsidRDefault="007C148C" w:rsidP="007C148C">
      <w:pPr>
        <w:ind w:left="720" w:firstLine="720"/>
        <w:jc w:val="both"/>
        <w:rPr>
          <w:rFonts w:ascii="Bahnschrift Light SemiCondensed" w:eastAsia="Arial Unicode MS" w:hAnsi="Bahnschrift Light SemiCondensed" w:cs="Arial Unicode MS"/>
          <w:b w:val="0"/>
          <w:color w:val="auto"/>
        </w:rPr>
      </w:pPr>
      <w:proofErr w:type="gramStart"/>
      <w:r w:rsidRPr="007C148C">
        <w:rPr>
          <w:rFonts w:ascii="Bahnschrift Light SemiCondensed" w:eastAsia="Arial Unicode MS" w:hAnsi="Bahnschrift Light SemiCondensed" w:cs="Arial Unicode MS"/>
          <w:b w:val="0"/>
          <w:color w:val="auto"/>
        </w:rPr>
        <w:t>)s</w:t>
      </w:r>
      <w:proofErr w:type="gramEnd"/>
      <w:r w:rsidRPr="007C148C">
        <w:rPr>
          <w:rFonts w:ascii="Bahnschrift Light SemiCondensed" w:eastAsia="Arial Unicode MS" w:hAnsi="Bahnschrift Light SemiCondensed" w:cs="Arial Unicode MS"/>
          <w:b w:val="0"/>
          <w:color w:val="auto"/>
        </w:rPr>
        <w:t>;</w:t>
      </w:r>
    </w:p>
    <w:p w:rsidR="007C148C" w:rsidRPr="00E179F9" w:rsidRDefault="007C148C" w:rsidP="007C148C">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7C148C" w:rsidRPr="006529BB" w:rsidTr="00EE0872">
        <w:tc>
          <w:tcPr>
            <w:tcW w:w="9926" w:type="dxa"/>
            <w:tcBorders>
              <w:top w:val="nil"/>
              <w:left w:val="nil"/>
              <w:bottom w:val="nil"/>
              <w:right w:val="nil"/>
            </w:tcBorders>
            <w:shd w:val="clear" w:color="auto" w:fill="E7E6E6" w:themeFill="background2"/>
          </w:tcPr>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hive&gt; SELECT ROUND((</w:t>
            </w:r>
            <w:proofErr w:type="spellStart"/>
            <w:r w:rsidRPr="007C148C">
              <w:rPr>
                <w:rFonts w:ascii="Lucida Console" w:eastAsia="Arial Unicode MS" w:hAnsi="Lucida Console" w:cs="Arial Unicode MS"/>
                <w:b w:val="0"/>
                <w:color w:val="auto"/>
                <w:sz w:val="24"/>
              </w:rPr>
              <w:t>Nov_Rev</w:t>
            </w:r>
            <w:proofErr w:type="spellEnd"/>
            <w:r w:rsidRPr="007C148C">
              <w:rPr>
                <w:rFonts w:ascii="Lucida Console" w:eastAsia="Arial Unicode MS" w:hAnsi="Lucida Console" w:cs="Arial Unicode MS"/>
                <w:b w:val="0"/>
                <w:color w:val="auto"/>
                <w:sz w:val="24"/>
              </w:rPr>
              <w:t xml:space="preserve"> - </w:t>
            </w:r>
            <w:proofErr w:type="spellStart"/>
            <w:r w:rsidRPr="007C148C">
              <w:rPr>
                <w:rFonts w:ascii="Lucida Console" w:eastAsia="Arial Unicode MS" w:hAnsi="Lucida Console" w:cs="Arial Unicode MS"/>
                <w:b w:val="0"/>
                <w:color w:val="auto"/>
                <w:sz w:val="24"/>
              </w:rPr>
              <w:t>Oct_Rev</w:t>
            </w:r>
            <w:proofErr w:type="spellEnd"/>
            <w:r w:rsidRPr="007C148C">
              <w:rPr>
                <w:rFonts w:ascii="Lucida Console" w:eastAsia="Arial Unicode MS" w:hAnsi="Lucida Console" w:cs="Arial Unicode MS"/>
                <w:b w:val="0"/>
                <w:color w:val="auto"/>
                <w:sz w:val="24"/>
              </w:rPr>
              <w:t xml:space="preserve">), 2) AS </w:t>
            </w:r>
            <w:proofErr w:type="spellStart"/>
            <w:r w:rsidRPr="007C148C">
              <w:rPr>
                <w:rFonts w:ascii="Lucida Console" w:eastAsia="Arial Unicode MS" w:hAnsi="Lucida Console" w:cs="Arial Unicode MS"/>
                <w:b w:val="0"/>
                <w:color w:val="auto"/>
                <w:sz w:val="24"/>
              </w:rPr>
              <w:t>Change_in_Revenue</w:t>
            </w:r>
            <w:proofErr w:type="spellEnd"/>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 xml:space="preserve">    &gt; FROM</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 xml:space="preserve">    &gt; (</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 xml:space="preserve">    &gt; SELECT SUM(case when </w:t>
            </w:r>
            <w:proofErr w:type="spellStart"/>
            <w:r w:rsidRPr="007C148C">
              <w:rPr>
                <w:rFonts w:ascii="Lucida Console" w:eastAsia="Arial Unicode MS" w:hAnsi="Lucida Console" w:cs="Arial Unicode MS"/>
                <w:b w:val="0"/>
                <w:color w:val="auto"/>
                <w:sz w:val="24"/>
              </w:rPr>
              <w:t>date_format</w:t>
            </w:r>
            <w:proofErr w:type="spellEnd"/>
            <w:r w:rsidRPr="007C148C">
              <w:rPr>
                <w:rFonts w:ascii="Lucida Console" w:eastAsia="Arial Unicode MS" w:hAnsi="Lucida Console" w:cs="Arial Unicode MS"/>
                <w:b w:val="0"/>
                <w:color w:val="auto"/>
                <w:sz w:val="24"/>
              </w:rPr>
              <w:t>(</w:t>
            </w:r>
            <w:proofErr w:type="spellStart"/>
            <w:r w:rsidRPr="007C148C">
              <w:rPr>
                <w:rFonts w:ascii="Lucida Console" w:eastAsia="Arial Unicode MS" w:hAnsi="Lucida Console" w:cs="Arial Unicode MS"/>
                <w:b w:val="0"/>
                <w:color w:val="auto"/>
                <w:sz w:val="24"/>
              </w:rPr>
              <w:t>event_time,'MM</w:t>
            </w:r>
            <w:proofErr w:type="spellEnd"/>
            <w:r w:rsidRPr="007C148C">
              <w:rPr>
                <w:rFonts w:ascii="Lucida Console" w:eastAsia="Arial Unicode MS" w:hAnsi="Lucida Console" w:cs="Arial Unicode MS"/>
                <w:b w:val="0"/>
                <w:color w:val="auto"/>
                <w:sz w:val="24"/>
              </w:rPr>
              <w:t xml:space="preserve">')=10 then price else 0 end) AS </w:t>
            </w:r>
            <w:proofErr w:type="spellStart"/>
            <w:r w:rsidRPr="007C148C">
              <w:rPr>
                <w:rFonts w:ascii="Lucida Console" w:eastAsia="Arial Unicode MS" w:hAnsi="Lucida Console" w:cs="Arial Unicode MS"/>
                <w:b w:val="0"/>
                <w:color w:val="auto"/>
                <w:sz w:val="24"/>
              </w:rPr>
              <w:t>Oct_Rev</w:t>
            </w:r>
            <w:proofErr w:type="spellEnd"/>
            <w:r w:rsidRPr="007C148C">
              <w:rPr>
                <w:rFonts w:ascii="Lucida Console" w:eastAsia="Arial Unicode MS" w:hAnsi="Lucida Console" w:cs="Arial Unicode MS"/>
                <w:b w:val="0"/>
                <w:color w:val="auto"/>
                <w:sz w:val="24"/>
              </w:rPr>
              <w:t xml:space="preserve">, </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 xml:space="preserve">    &gt; SUM(case when </w:t>
            </w:r>
            <w:proofErr w:type="spellStart"/>
            <w:r w:rsidRPr="007C148C">
              <w:rPr>
                <w:rFonts w:ascii="Lucida Console" w:eastAsia="Arial Unicode MS" w:hAnsi="Lucida Console" w:cs="Arial Unicode MS"/>
                <w:b w:val="0"/>
                <w:color w:val="auto"/>
                <w:sz w:val="24"/>
              </w:rPr>
              <w:t>date_format</w:t>
            </w:r>
            <w:proofErr w:type="spellEnd"/>
            <w:r w:rsidRPr="007C148C">
              <w:rPr>
                <w:rFonts w:ascii="Lucida Console" w:eastAsia="Arial Unicode MS" w:hAnsi="Lucida Console" w:cs="Arial Unicode MS"/>
                <w:b w:val="0"/>
                <w:color w:val="auto"/>
                <w:sz w:val="24"/>
              </w:rPr>
              <w:t>(</w:t>
            </w:r>
            <w:proofErr w:type="spellStart"/>
            <w:r w:rsidRPr="007C148C">
              <w:rPr>
                <w:rFonts w:ascii="Lucida Console" w:eastAsia="Arial Unicode MS" w:hAnsi="Lucida Console" w:cs="Arial Unicode MS"/>
                <w:b w:val="0"/>
                <w:color w:val="auto"/>
                <w:sz w:val="24"/>
              </w:rPr>
              <w:t>event_time,'MM</w:t>
            </w:r>
            <w:proofErr w:type="spellEnd"/>
            <w:r w:rsidRPr="007C148C">
              <w:rPr>
                <w:rFonts w:ascii="Lucida Console" w:eastAsia="Arial Unicode MS" w:hAnsi="Lucida Console" w:cs="Arial Unicode MS"/>
                <w:b w:val="0"/>
                <w:color w:val="auto"/>
                <w:sz w:val="24"/>
              </w:rPr>
              <w:t xml:space="preserve">')=11 then price else 0 end) AS </w:t>
            </w:r>
            <w:proofErr w:type="spellStart"/>
            <w:r w:rsidRPr="007C148C">
              <w:rPr>
                <w:rFonts w:ascii="Lucida Console" w:eastAsia="Arial Unicode MS" w:hAnsi="Lucida Console" w:cs="Arial Unicode MS"/>
                <w:b w:val="0"/>
                <w:color w:val="auto"/>
                <w:sz w:val="24"/>
              </w:rPr>
              <w:t>Nov_Rev</w:t>
            </w:r>
            <w:proofErr w:type="spellEnd"/>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 xml:space="preserve">    &gt; FROM cosmetic</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 xml:space="preserve">    &gt; WHERE </w:t>
            </w:r>
            <w:proofErr w:type="spellStart"/>
            <w:r w:rsidRPr="007C148C">
              <w:rPr>
                <w:rFonts w:ascii="Lucida Console" w:eastAsia="Arial Unicode MS" w:hAnsi="Lucida Console" w:cs="Arial Unicode MS"/>
                <w:b w:val="0"/>
                <w:color w:val="auto"/>
                <w:sz w:val="24"/>
              </w:rPr>
              <w:t>event_type</w:t>
            </w:r>
            <w:proofErr w:type="spellEnd"/>
            <w:r w:rsidRPr="007C148C">
              <w:rPr>
                <w:rFonts w:ascii="Lucida Console" w:eastAsia="Arial Unicode MS" w:hAnsi="Lucida Console" w:cs="Arial Unicode MS"/>
                <w:b w:val="0"/>
                <w:color w:val="auto"/>
                <w:sz w:val="24"/>
              </w:rPr>
              <w:t xml:space="preserve"> = 'purchase' AND </w:t>
            </w:r>
            <w:proofErr w:type="spellStart"/>
            <w:r w:rsidRPr="007C148C">
              <w:rPr>
                <w:rFonts w:ascii="Lucida Console" w:eastAsia="Arial Unicode MS" w:hAnsi="Lucida Console" w:cs="Arial Unicode MS"/>
                <w:b w:val="0"/>
                <w:color w:val="auto"/>
                <w:sz w:val="24"/>
              </w:rPr>
              <w:t>date_format</w:t>
            </w:r>
            <w:proofErr w:type="spellEnd"/>
            <w:r w:rsidRPr="007C148C">
              <w:rPr>
                <w:rFonts w:ascii="Lucida Console" w:eastAsia="Arial Unicode MS" w:hAnsi="Lucida Console" w:cs="Arial Unicode MS"/>
                <w:b w:val="0"/>
                <w:color w:val="auto"/>
                <w:sz w:val="24"/>
              </w:rPr>
              <w:t>(</w:t>
            </w:r>
            <w:proofErr w:type="spellStart"/>
            <w:r w:rsidRPr="007C148C">
              <w:rPr>
                <w:rFonts w:ascii="Lucida Console" w:eastAsia="Arial Unicode MS" w:hAnsi="Lucida Console" w:cs="Arial Unicode MS"/>
                <w:b w:val="0"/>
                <w:color w:val="auto"/>
                <w:sz w:val="24"/>
              </w:rPr>
              <w:t>event_time,'MM</w:t>
            </w:r>
            <w:proofErr w:type="spellEnd"/>
            <w:r w:rsidRPr="007C148C">
              <w:rPr>
                <w:rFonts w:ascii="Lucida Console" w:eastAsia="Arial Unicode MS" w:hAnsi="Lucida Console" w:cs="Arial Unicode MS"/>
                <w:b w:val="0"/>
                <w:color w:val="auto"/>
                <w:sz w:val="24"/>
              </w:rPr>
              <w:t>') IN (10,11)</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 xml:space="preserve">    &gt; )s;</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Query ID = hadoop_20210704203510_21f44a4d-dbe0-4ef5-9506-c9fd55d00bdb</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Total jobs = 1</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Launching Job 1 out of 1</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Status: Running (Executing on YARN cluster with App id application_1625416651349_0016)</w:t>
            </w:r>
          </w:p>
          <w:p w:rsidR="007C148C" w:rsidRPr="007C148C" w:rsidRDefault="007C148C" w:rsidP="007C148C">
            <w:pPr>
              <w:rPr>
                <w:rFonts w:ascii="Lucida Console" w:eastAsia="Arial Unicode MS" w:hAnsi="Lucida Console" w:cs="Arial Unicode MS"/>
                <w:b w:val="0"/>
                <w:color w:val="auto"/>
                <w:sz w:val="24"/>
              </w:rPr>
            </w:pP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 xml:space="preserve">        VERTICES      MODE        STATUS  TOTAL  COMPLETED  RUNNING  PENDING  FAILED  KILLED</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Map 1 .......... container     SUCCEEDED      3          3        0        0       0       0</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Reducer 2 ...... container     SUCCEEDED      1          1        0        0       0       0</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VERTICES: 02/02  [==========================&gt;&gt;] 100%  ELAPSED TIME: 38.51 s</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w:t>
            </w:r>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t>OK</w:t>
            </w:r>
          </w:p>
          <w:p w:rsidR="007C148C" w:rsidRPr="007C148C" w:rsidRDefault="007C148C" w:rsidP="007C148C">
            <w:pPr>
              <w:rPr>
                <w:rFonts w:ascii="Lucida Console" w:eastAsia="Arial Unicode MS" w:hAnsi="Lucida Console" w:cs="Arial Unicode MS"/>
                <w:b w:val="0"/>
                <w:color w:val="auto"/>
                <w:sz w:val="24"/>
              </w:rPr>
            </w:pPr>
            <w:proofErr w:type="spellStart"/>
            <w:r w:rsidRPr="007C148C">
              <w:rPr>
                <w:rFonts w:ascii="Lucida Console" w:eastAsia="Arial Unicode MS" w:hAnsi="Lucida Console" w:cs="Arial Unicode MS"/>
                <w:b w:val="0"/>
                <w:color w:val="auto"/>
                <w:sz w:val="24"/>
              </w:rPr>
              <w:t>change_in_revenue</w:t>
            </w:r>
            <w:proofErr w:type="spellEnd"/>
          </w:p>
          <w:p w:rsidR="007C148C" w:rsidRPr="007C148C" w:rsidRDefault="007C148C" w:rsidP="007C148C">
            <w:pPr>
              <w:rPr>
                <w:rFonts w:ascii="Lucida Console" w:eastAsia="Arial Unicode MS" w:hAnsi="Lucida Console" w:cs="Arial Unicode MS"/>
                <w:b w:val="0"/>
                <w:color w:val="auto"/>
                <w:sz w:val="24"/>
              </w:rPr>
            </w:pPr>
            <w:r w:rsidRPr="007C148C">
              <w:rPr>
                <w:rFonts w:ascii="Lucida Console" w:eastAsia="Arial Unicode MS" w:hAnsi="Lucida Console" w:cs="Arial Unicode MS"/>
                <w:b w:val="0"/>
                <w:color w:val="auto"/>
                <w:sz w:val="24"/>
              </w:rPr>
              <w:lastRenderedPageBreak/>
              <w:t>319486.82</w:t>
            </w:r>
          </w:p>
          <w:p w:rsidR="007C148C" w:rsidRPr="006529BB" w:rsidRDefault="007C148C" w:rsidP="007C148C">
            <w:pPr>
              <w:rPr>
                <w:rFonts w:ascii="Lucida Console" w:eastAsia="Arial Unicode MS" w:hAnsi="Lucida Console" w:cs="Arial Unicode MS"/>
                <w:color w:val="auto"/>
                <w:sz w:val="24"/>
              </w:rPr>
            </w:pPr>
            <w:r w:rsidRPr="007C148C">
              <w:rPr>
                <w:rFonts w:ascii="Lucida Console" w:eastAsia="Arial Unicode MS" w:hAnsi="Lucida Console" w:cs="Arial Unicode MS"/>
                <w:b w:val="0"/>
                <w:color w:val="auto"/>
                <w:sz w:val="24"/>
              </w:rPr>
              <w:t>Time taken: 39.109 seconds, Fetched: 1 row(s)</w:t>
            </w:r>
          </w:p>
        </w:tc>
      </w:tr>
      <w:tr w:rsidR="00E03CAB" w:rsidRPr="006529BB" w:rsidTr="00EE0872">
        <w:tc>
          <w:tcPr>
            <w:tcW w:w="9926" w:type="dxa"/>
            <w:tcBorders>
              <w:top w:val="nil"/>
              <w:left w:val="nil"/>
              <w:bottom w:val="nil"/>
              <w:right w:val="nil"/>
            </w:tcBorders>
            <w:shd w:val="clear" w:color="auto" w:fill="E7E6E6" w:themeFill="background2"/>
          </w:tcPr>
          <w:p w:rsidR="00E03CAB" w:rsidRPr="007C148C" w:rsidRDefault="00E03CAB" w:rsidP="007C148C">
            <w:pPr>
              <w:rPr>
                <w:rFonts w:ascii="Lucida Console" w:eastAsia="Arial Unicode MS" w:hAnsi="Lucida Console" w:cs="Arial Unicode MS"/>
                <w:b w:val="0"/>
                <w:color w:val="auto"/>
                <w:sz w:val="24"/>
              </w:rPr>
            </w:pPr>
          </w:p>
        </w:tc>
      </w:tr>
    </w:tbl>
    <w:p w:rsidR="00E03CAB" w:rsidRDefault="00E03CAB" w:rsidP="00750EAB">
      <w:pPr>
        <w:rPr>
          <w:rFonts w:ascii="Bahnschrift Light SemiCondensed" w:eastAsia="Arial Unicode MS" w:hAnsi="Bahnschrift Light SemiCondensed" w:cs="Arial Unicode MS"/>
        </w:rPr>
      </w:pPr>
    </w:p>
    <w:p w:rsidR="007F7D8D" w:rsidRPr="007B335A" w:rsidRDefault="007F7D8D"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46CF9BD7" wp14:editId="259A5CE6">
            <wp:extent cx="6309360" cy="3397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2158"/>
                    <a:stretch/>
                  </pic:blipFill>
                  <pic:spPr bwMode="auto">
                    <a:xfrm>
                      <a:off x="0" y="0"/>
                      <a:ext cx="6309360" cy="3397885"/>
                    </a:xfrm>
                    <a:prstGeom prst="rect">
                      <a:avLst/>
                    </a:prstGeom>
                    <a:ln>
                      <a:noFill/>
                    </a:ln>
                    <a:extLst>
                      <a:ext uri="{53640926-AAD7-44D8-BBD7-CCE9431645EC}">
                        <a14:shadowObscured xmlns:a14="http://schemas.microsoft.com/office/drawing/2010/main"/>
                      </a:ext>
                    </a:extLst>
                  </pic:spPr>
                </pic:pic>
              </a:graphicData>
            </a:graphic>
          </wp:inline>
        </w:drawing>
      </w:r>
    </w:p>
    <w:p w:rsidR="007C148C" w:rsidRDefault="007C148C" w:rsidP="007C148C">
      <w:pPr>
        <w:rPr>
          <w:rFonts w:ascii="Bahnschrift Light SemiCondensed" w:eastAsia="Arial Unicode MS" w:hAnsi="Bahnschrift Light SemiCondensed" w:cs="Arial Unicode MS"/>
          <w:color w:val="auto"/>
        </w:rPr>
      </w:pPr>
    </w:p>
    <w:p w:rsidR="007C148C" w:rsidRPr="00C54A7D" w:rsidRDefault="007C148C" w:rsidP="00C54A7D">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Comment</w:t>
      </w:r>
      <w:r w:rsidRPr="00D74571">
        <w:rPr>
          <w:rFonts w:ascii="Bahnschrift Light SemiCondensed" w:eastAsia="Arial Unicode MS" w:hAnsi="Bahnschrift Light SemiCondensed" w:cs="Arial Unicode MS"/>
          <w:color w:val="auto"/>
        </w:rPr>
        <w:t>:</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 </w:t>
      </w:r>
      <w:r w:rsidRPr="00C54A7D">
        <w:rPr>
          <w:rFonts w:ascii="Bahnschrift Light SemiCondensed" w:eastAsia="Arial Unicode MS" w:hAnsi="Bahnschrift Light SemiCondensed" w:cs="Arial Unicode MS"/>
          <w:b w:val="0"/>
          <w:color w:val="auto"/>
        </w:rPr>
        <w:t xml:space="preserve">In continuation with our previous inference, we can see that Revenue generated in November is higher than October by </w:t>
      </w:r>
      <w:proofErr w:type="spellStart"/>
      <w:r w:rsidRPr="00C54A7D">
        <w:rPr>
          <w:rFonts w:ascii="Bahnschrift Light SemiCondensed" w:eastAsia="Arial Unicode MS" w:hAnsi="Bahnschrift Light SemiCondensed" w:cs="Arial Unicode MS"/>
          <w:b w:val="0"/>
          <w:color w:val="auto"/>
        </w:rPr>
        <w:t>Rs</w:t>
      </w:r>
      <w:proofErr w:type="spellEnd"/>
      <w:r w:rsidRPr="00C54A7D">
        <w:rPr>
          <w:rFonts w:ascii="Bahnschrift Light SemiCondensed" w:eastAsia="Arial Unicode MS" w:hAnsi="Bahnschrift Light SemiCondensed" w:cs="Arial Unicode MS"/>
          <w:b w:val="0"/>
          <w:color w:val="auto"/>
        </w:rPr>
        <w:t>. 3</w:t>
      </w:r>
      <w:proofErr w:type="gramStart"/>
      <w:r w:rsidRPr="00C54A7D">
        <w:rPr>
          <w:rFonts w:ascii="Bahnschrift Light SemiCondensed" w:eastAsia="Arial Unicode MS" w:hAnsi="Bahnschrift Light SemiCondensed" w:cs="Arial Unicode MS"/>
          <w:b w:val="0"/>
          <w:color w:val="auto"/>
        </w:rPr>
        <w:t>,19,486.82</w:t>
      </w:r>
      <w:proofErr w:type="gramEnd"/>
      <w:r w:rsidRPr="00C54A7D">
        <w:rPr>
          <w:rFonts w:ascii="Bahnschrift Light SemiCondensed" w:eastAsia="Arial Unicode MS" w:hAnsi="Bahnschrift Light SemiCondensed" w:cs="Arial Unicode MS"/>
          <w:b w:val="0"/>
          <w:color w:val="auto"/>
        </w:rPr>
        <w:t xml:space="preserve"> /-.</w:t>
      </w:r>
    </w:p>
    <w:p w:rsidR="005E607B" w:rsidRPr="007B335A" w:rsidRDefault="005E607B" w:rsidP="00750EAB">
      <w:pPr>
        <w:rPr>
          <w:rFonts w:ascii="Bahnschrift Light SemiCondensed" w:eastAsia="Arial Unicode MS" w:hAnsi="Bahnschrift Light SemiCondensed" w:cs="Arial Unicode MS"/>
        </w:rPr>
      </w:pPr>
    </w:p>
    <w:p w:rsidR="007C148C" w:rsidRPr="005F56D8" w:rsidRDefault="00E11A1B" w:rsidP="00E11A1B">
      <w:pPr>
        <w:pStyle w:val="Heading2"/>
        <w:numPr>
          <w:ilvl w:val="0"/>
          <w:numId w:val="23"/>
        </w:numPr>
        <w:rPr>
          <w:b/>
        </w:rPr>
      </w:pPr>
      <w:bookmarkStart w:id="19" w:name="_Find_distinct_categories"/>
      <w:bookmarkEnd w:id="19"/>
      <w:r w:rsidRPr="005F56D8">
        <w:rPr>
          <w:b/>
        </w:rPr>
        <w:t>Find distinct categories of products. Categories with null category code can be ignored.</w:t>
      </w:r>
    </w:p>
    <w:p w:rsidR="00E11A1B" w:rsidRPr="00E11A1B" w:rsidRDefault="00E11A1B" w:rsidP="00E11A1B">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E11A1B">
        <w:rPr>
          <w:rFonts w:ascii="Bahnschrift Light SemiCondensed" w:eastAsia="Arial Unicode MS" w:hAnsi="Bahnschrift Light SemiCondensed" w:cs="Arial Unicode MS"/>
          <w:b w:val="0"/>
          <w:color w:val="auto"/>
        </w:rPr>
        <w:t xml:space="preserve">SELECT DISTINCT </w:t>
      </w:r>
      <w:proofErr w:type="gramStart"/>
      <w:r w:rsidRPr="00E11A1B">
        <w:rPr>
          <w:rFonts w:ascii="Bahnschrift Light SemiCondensed" w:eastAsia="Arial Unicode MS" w:hAnsi="Bahnschrift Light SemiCondensed" w:cs="Arial Unicode MS"/>
          <w:b w:val="0"/>
          <w:color w:val="auto"/>
        </w:rPr>
        <w:t>SPLIT(</w:t>
      </w:r>
      <w:proofErr w:type="spellStart"/>
      <w:proofErr w:type="gramEnd"/>
      <w:r w:rsidRPr="00E11A1B">
        <w:rPr>
          <w:rFonts w:ascii="Bahnschrift Light SemiCondensed" w:eastAsia="Arial Unicode MS" w:hAnsi="Bahnschrift Light SemiCondensed" w:cs="Arial Unicode MS"/>
          <w:b w:val="0"/>
          <w:color w:val="auto"/>
        </w:rPr>
        <w:t>category_code</w:t>
      </w:r>
      <w:proofErr w:type="spellEnd"/>
      <w:r w:rsidRPr="00E11A1B">
        <w:rPr>
          <w:rFonts w:ascii="Bahnschrift Light SemiCondensed" w:eastAsia="Arial Unicode MS" w:hAnsi="Bahnschrift Light SemiCondensed" w:cs="Arial Unicode MS"/>
          <w:b w:val="0"/>
          <w:color w:val="auto"/>
        </w:rPr>
        <w:t xml:space="preserve">,'\\.')[0] AS </w:t>
      </w:r>
      <w:proofErr w:type="spellStart"/>
      <w:r w:rsidRPr="00E11A1B">
        <w:rPr>
          <w:rFonts w:ascii="Bahnschrift Light SemiCondensed" w:eastAsia="Arial Unicode MS" w:hAnsi="Bahnschrift Light SemiCondensed" w:cs="Arial Unicode MS"/>
          <w:b w:val="0"/>
          <w:color w:val="auto"/>
        </w:rPr>
        <w:t>Category_List</w:t>
      </w:r>
      <w:proofErr w:type="spellEnd"/>
    </w:p>
    <w:p w:rsidR="00E11A1B" w:rsidRDefault="00E11A1B" w:rsidP="00E11A1B">
      <w:pPr>
        <w:ind w:left="720" w:firstLine="720"/>
        <w:jc w:val="both"/>
        <w:rPr>
          <w:rFonts w:ascii="Bahnschrift Light SemiCondensed" w:eastAsia="Arial Unicode MS" w:hAnsi="Bahnschrift Light SemiCondensed" w:cs="Arial Unicode MS"/>
          <w:b w:val="0"/>
          <w:color w:val="auto"/>
        </w:rPr>
      </w:pPr>
      <w:r w:rsidRPr="00E11A1B">
        <w:rPr>
          <w:rFonts w:ascii="Bahnschrift Light SemiCondensed" w:eastAsia="Arial Unicode MS" w:hAnsi="Bahnschrift Light SemiCondensed" w:cs="Arial Unicode MS"/>
          <w:b w:val="0"/>
          <w:color w:val="auto"/>
        </w:rPr>
        <w:t>FROM cosmetic;</w:t>
      </w:r>
    </w:p>
    <w:p w:rsidR="00E11A1B" w:rsidRPr="00E179F9" w:rsidRDefault="00E11A1B" w:rsidP="00E11A1B">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E11A1B" w:rsidRPr="006529BB" w:rsidTr="00EE0872">
        <w:tc>
          <w:tcPr>
            <w:tcW w:w="9926" w:type="dxa"/>
            <w:tcBorders>
              <w:top w:val="nil"/>
              <w:left w:val="nil"/>
              <w:bottom w:val="nil"/>
              <w:right w:val="nil"/>
            </w:tcBorders>
            <w:shd w:val="clear" w:color="auto" w:fill="E7E6E6" w:themeFill="background2"/>
          </w:tcPr>
          <w:p w:rsidR="00E11A1B" w:rsidRPr="00E11A1B" w:rsidRDefault="00E11A1B" w:rsidP="00E11A1B">
            <w:pPr>
              <w:rPr>
                <w:rFonts w:ascii="Lucida Console" w:eastAsia="Arial Unicode MS" w:hAnsi="Lucida Console" w:cs="Arial Unicode MS"/>
                <w:b w:val="0"/>
                <w:color w:val="auto"/>
                <w:sz w:val="24"/>
              </w:rPr>
            </w:pPr>
            <w:proofErr w:type="gramStart"/>
            <w:r w:rsidRPr="00E11A1B">
              <w:rPr>
                <w:rFonts w:ascii="Lucida Console" w:eastAsia="Arial Unicode MS" w:hAnsi="Lucida Console" w:cs="Arial Unicode MS"/>
                <w:b w:val="0"/>
                <w:color w:val="auto"/>
                <w:sz w:val="24"/>
              </w:rPr>
              <w:t>hive</w:t>
            </w:r>
            <w:proofErr w:type="gramEnd"/>
            <w:r w:rsidRPr="00E11A1B">
              <w:rPr>
                <w:rFonts w:ascii="Lucida Console" w:eastAsia="Arial Unicode MS" w:hAnsi="Lucida Console" w:cs="Arial Unicode MS"/>
                <w:b w:val="0"/>
                <w:color w:val="auto"/>
                <w:sz w:val="24"/>
              </w:rPr>
              <w:t>&gt; SELECT DISTINCT SPLIT(</w:t>
            </w:r>
            <w:proofErr w:type="spellStart"/>
            <w:r w:rsidRPr="00E11A1B">
              <w:rPr>
                <w:rFonts w:ascii="Lucida Console" w:eastAsia="Arial Unicode MS" w:hAnsi="Lucida Console" w:cs="Arial Unicode MS"/>
                <w:b w:val="0"/>
                <w:color w:val="auto"/>
                <w:sz w:val="24"/>
              </w:rPr>
              <w:t>category_code</w:t>
            </w:r>
            <w:proofErr w:type="spellEnd"/>
            <w:r w:rsidRPr="00E11A1B">
              <w:rPr>
                <w:rFonts w:ascii="Lucida Console" w:eastAsia="Arial Unicode MS" w:hAnsi="Lucida Console" w:cs="Arial Unicode MS"/>
                <w:b w:val="0"/>
                <w:color w:val="auto"/>
                <w:sz w:val="24"/>
              </w:rPr>
              <w:t xml:space="preserve">,'\\.')[0] AS </w:t>
            </w:r>
            <w:proofErr w:type="spellStart"/>
            <w:r w:rsidRPr="00E11A1B">
              <w:rPr>
                <w:rFonts w:ascii="Lucida Console" w:eastAsia="Arial Unicode MS" w:hAnsi="Lucida Console" w:cs="Arial Unicode MS"/>
                <w:b w:val="0"/>
                <w:color w:val="auto"/>
                <w:sz w:val="24"/>
              </w:rPr>
              <w:t>Category_List</w:t>
            </w:r>
            <w:proofErr w:type="spellEnd"/>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 xml:space="preserve">    &gt; FROM cosmetic;</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Query ID = hadoop_20210704192259_df7c8394-d682-4fb2-b0c9-3472b22dde7b</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Total jobs = 1</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Launching Job 1 out of 1</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Status: Running (Executing on YARN cluster with App id application_1625416651349_0011)</w:t>
            </w:r>
          </w:p>
          <w:p w:rsidR="00E11A1B" w:rsidRPr="00E11A1B" w:rsidRDefault="00E11A1B" w:rsidP="00E11A1B">
            <w:pPr>
              <w:rPr>
                <w:rFonts w:ascii="Lucida Console" w:eastAsia="Arial Unicode MS" w:hAnsi="Lucida Console" w:cs="Arial Unicode MS"/>
                <w:b w:val="0"/>
                <w:color w:val="auto"/>
                <w:sz w:val="24"/>
              </w:rPr>
            </w:pP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 xml:space="preserve">        VERTICES      MODE        STATUS  TOTAL  COMPLETED  RUNNING  PENDING  FAILED  KILLED</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lastRenderedPageBreak/>
              <w:t>----------------------------------------------------------------------------------------------</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Map 1 .......... container     SUCCEEDED      6          6        0        0       0       0</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Reducer 2 ...... container     SUCCEEDED      5          5        0        0       0       0</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VERTICES: 02/02  [==========================&gt;&gt;] 100%  ELAPSED TIME: 68.57 s</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OK</w:t>
            </w:r>
          </w:p>
          <w:p w:rsidR="00E11A1B" w:rsidRPr="00E11A1B" w:rsidRDefault="00E11A1B" w:rsidP="00E11A1B">
            <w:pPr>
              <w:rPr>
                <w:rFonts w:ascii="Lucida Console" w:eastAsia="Arial Unicode MS" w:hAnsi="Lucida Console" w:cs="Arial Unicode MS"/>
                <w:b w:val="0"/>
                <w:color w:val="auto"/>
                <w:sz w:val="24"/>
              </w:rPr>
            </w:pPr>
            <w:proofErr w:type="spellStart"/>
            <w:r w:rsidRPr="00E11A1B">
              <w:rPr>
                <w:rFonts w:ascii="Lucida Console" w:eastAsia="Arial Unicode MS" w:hAnsi="Lucida Console" w:cs="Arial Unicode MS"/>
                <w:b w:val="0"/>
                <w:color w:val="auto"/>
                <w:sz w:val="24"/>
              </w:rPr>
              <w:t>category_list</w:t>
            </w:r>
            <w:proofErr w:type="spellEnd"/>
          </w:p>
          <w:p w:rsidR="00E11A1B" w:rsidRPr="00E11A1B" w:rsidRDefault="00E11A1B" w:rsidP="00E11A1B">
            <w:pPr>
              <w:rPr>
                <w:rFonts w:ascii="Lucida Console" w:eastAsia="Arial Unicode MS" w:hAnsi="Lucida Console" w:cs="Arial Unicode MS"/>
                <w:b w:val="0"/>
                <w:color w:val="auto"/>
                <w:sz w:val="24"/>
              </w:rPr>
            </w:pP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furniture</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appliances</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accessories</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apparel</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sport</w:t>
            </w:r>
          </w:p>
          <w:p w:rsidR="00E11A1B" w:rsidRPr="00E11A1B" w:rsidRDefault="00E11A1B" w:rsidP="00E11A1B">
            <w:pPr>
              <w:rPr>
                <w:rFonts w:ascii="Lucida Console" w:eastAsia="Arial Unicode MS" w:hAnsi="Lucida Console" w:cs="Arial Unicode MS"/>
                <w:b w:val="0"/>
                <w:color w:val="auto"/>
                <w:sz w:val="24"/>
              </w:rPr>
            </w:pPr>
            <w:r w:rsidRPr="00E11A1B">
              <w:rPr>
                <w:rFonts w:ascii="Lucida Console" w:eastAsia="Arial Unicode MS" w:hAnsi="Lucida Console" w:cs="Arial Unicode MS"/>
                <w:b w:val="0"/>
                <w:color w:val="auto"/>
                <w:sz w:val="24"/>
              </w:rPr>
              <w:t>stationery</w:t>
            </w:r>
          </w:p>
          <w:p w:rsidR="00E11A1B" w:rsidRPr="006529BB" w:rsidRDefault="00E11A1B" w:rsidP="00E11A1B">
            <w:pPr>
              <w:rPr>
                <w:rFonts w:ascii="Lucida Console" w:eastAsia="Arial Unicode MS" w:hAnsi="Lucida Console" w:cs="Arial Unicode MS"/>
                <w:color w:val="auto"/>
                <w:sz w:val="24"/>
              </w:rPr>
            </w:pPr>
            <w:r w:rsidRPr="00E11A1B">
              <w:rPr>
                <w:rFonts w:ascii="Lucida Console" w:eastAsia="Arial Unicode MS" w:hAnsi="Lucida Console" w:cs="Arial Unicode MS"/>
                <w:b w:val="0"/>
                <w:color w:val="auto"/>
                <w:sz w:val="24"/>
              </w:rPr>
              <w:t>Time taken: 69.197 seconds, Fetched: 7 row(s)</w:t>
            </w:r>
          </w:p>
        </w:tc>
      </w:tr>
    </w:tbl>
    <w:p w:rsidR="00253D1A" w:rsidRPr="007B335A" w:rsidRDefault="00253D1A" w:rsidP="00750EAB">
      <w:pPr>
        <w:rPr>
          <w:rFonts w:ascii="Bahnschrift Light SemiCondensed" w:eastAsia="Arial Unicode MS" w:hAnsi="Bahnschrift Light SemiCondensed" w:cs="Arial Unicode MS"/>
        </w:rPr>
      </w:pPr>
    </w:p>
    <w:p w:rsidR="00253D1A" w:rsidRPr="007B335A" w:rsidRDefault="00253D1A"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2DEABC92" wp14:editId="2150FECA">
            <wp:extent cx="6309360" cy="3283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4103"/>
                    <a:stretch/>
                  </pic:blipFill>
                  <pic:spPr bwMode="auto">
                    <a:xfrm>
                      <a:off x="0" y="0"/>
                      <a:ext cx="6309360" cy="3283585"/>
                    </a:xfrm>
                    <a:prstGeom prst="rect">
                      <a:avLst/>
                    </a:prstGeom>
                    <a:ln>
                      <a:noFill/>
                    </a:ln>
                    <a:extLst>
                      <a:ext uri="{53640926-AAD7-44D8-BBD7-CCE9431645EC}">
                        <a14:shadowObscured xmlns:a14="http://schemas.microsoft.com/office/drawing/2010/main"/>
                      </a:ext>
                    </a:extLst>
                  </pic:spPr>
                </pic:pic>
              </a:graphicData>
            </a:graphic>
          </wp:inline>
        </w:drawing>
      </w:r>
    </w:p>
    <w:p w:rsidR="00BE257F" w:rsidRDefault="00BE257F" w:rsidP="00750EAB">
      <w:pPr>
        <w:rPr>
          <w:rFonts w:ascii="Bahnschrift Light SemiCondensed" w:eastAsia="Arial Unicode MS" w:hAnsi="Bahnschrift Light SemiCondensed" w:cs="Arial Unicode MS"/>
        </w:rPr>
      </w:pPr>
    </w:p>
    <w:p w:rsidR="00C54A7D" w:rsidRDefault="00C54A7D" w:rsidP="00C54A7D">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Comment</w:t>
      </w:r>
      <w:r w:rsidRPr="00D74571">
        <w:rPr>
          <w:rFonts w:ascii="Bahnschrift Light SemiCondensed" w:eastAsia="Arial Unicode MS" w:hAnsi="Bahnschrift Light SemiCondensed" w:cs="Arial Unicode MS"/>
          <w:color w:val="auto"/>
        </w:rPr>
        <w:t>:</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 </w:t>
      </w:r>
    </w:p>
    <w:p w:rsidR="00C54A7D" w:rsidRDefault="00C54A7D" w:rsidP="00C54A7D">
      <w:pPr>
        <w:pStyle w:val="ListParagraph"/>
        <w:numPr>
          <w:ilvl w:val="0"/>
          <w:numId w:val="25"/>
        </w:numPr>
        <w:rPr>
          <w:rFonts w:ascii="Bahnschrift Light SemiCondensed" w:eastAsia="Arial Unicode MS" w:hAnsi="Bahnschrift Light SemiCondensed" w:cs="Arial Unicode MS"/>
          <w:b w:val="0"/>
          <w:color w:val="auto"/>
        </w:rPr>
      </w:pPr>
      <w:r w:rsidRPr="00C54A7D">
        <w:rPr>
          <w:rFonts w:ascii="Bahnschrift Light SemiCondensed" w:eastAsia="Arial Unicode MS" w:hAnsi="Bahnschrift Light SemiCondensed" w:cs="Arial Unicode MS"/>
          <w:b w:val="0"/>
          <w:color w:val="auto"/>
        </w:rPr>
        <w:t xml:space="preserve">We observe 6 different categories present namely; furniture, appliances, accessories, apparel, sport, stationery. </w:t>
      </w:r>
    </w:p>
    <w:p w:rsidR="00C54A7D" w:rsidRPr="00C54A7D" w:rsidRDefault="00C54A7D" w:rsidP="00C54A7D">
      <w:pPr>
        <w:pStyle w:val="ListParagraph"/>
        <w:numPr>
          <w:ilvl w:val="0"/>
          <w:numId w:val="25"/>
        </w:num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 xml:space="preserve">The </w:t>
      </w:r>
      <w:proofErr w:type="spellStart"/>
      <w:r>
        <w:rPr>
          <w:rFonts w:ascii="Bahnschrift Light SemiCondensed" w:eastAsia="Arial Unicode MS" w:hAnsi="Bahnschrift Light SemiCondensed" w:cs="Arial Unicode MS"/>
          <w:b w:val="0"/>
          <w:color w:val="auto"/>
        </w:rPr>
        <w:t>category_code</w:t>
      </w:r>
      <w:proofErr w:type="spellEnd"/>
      <w:r>
        <w:rPr>
          <w:rFonts w:ascii="Bahnschrift Light SemiCondensed" w:eastAsia="Arial Unicode MS" w:hAnsi="Bahnschrift Light SemiCondensed" w:cs="Arial Unicode MS"/>
          <w:b w:val="0"/>
          <w:color w:val="auto"/>
        </w:rPr>
        <w:t xml:space="preserve"> column contained values, which were delimited by ‘.’. We use the SPLIT command to split and located the first index alone, which contained the main Category.</w:t>
      </w:r>
    </w:p>
    <w:p w:rsidR="00C54A7D" w:rsidRPr="007B335A" w:rsidRDefault="00C54A7D" w:rsidP="00750EAB">
      <w:pPr>
        <w:rPr>
          <w:rFonts w:ascii="Bahnschrift Light SemiCondensed" w:eastAsia="Arial Unicode MS" w:hAnsi="Bahnschrift Light SemiCondensed" w:cs="Arial Unicode MS"/>
        </w:rPr>
      </w:pPr>
    </w:p>
    <w:p w:rsidR="005F41CF" w:rsidRPr="005F56D8" w:rsidRDefault="00627271" w:rsidP="00627271">
      <w:pPr>
        <w:pStyle w:val="Heading2"/>
        <w:numPr>
          <w:ilvl w:val="0"/>
          <w:numId w:val="23"/>
        </w:numPr>
        <w:rPr>
          <w:b/>
        </w:rPr>
      </w:pPr>
      <w:bookmarkStart w:id="20" w:name="_Find_the_total_1"/>
      <w:bookmarkEnd w:id="20"/>
      <w:r w:rsidRPr="005F56D8">
        <w:rPr>
          <w:b/>
        </w:rPr>
        <w:lastRenderedPageBreak/>
        <w:t>Find the total number of products available under each category.</w:t>
      </w:r>
    </w:p>
    <w:p w:rsidR="00627271" w:rsidRPr="00627271" w:rsidRDefault="00627271" w:rsidP="00627271">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627271">
        <w:rPr>
          <w:rFonts w:ascii="Bahnschrift Light SemiCondensed" w:eastAsia="Arial Unicode MS" w:hAnsi="Bahnschrift Light SemiCondensed" w:cs="Arial Unicode MS"/>
          <w:b w:val="0"/>
          <w:color w:val="auto"/>
        </w:rPr>
        <w:t xml:space="preserve">SELECT </w:t>
      </w:r>
      <w:proofErr w:type="gramStart"/>
      <w:r w:rsidRPr="00627271">
        <w:rPr>
          <w:rFonts w:ascii="Bahnschrift Light SemiCondensed" w:eastAsia="Arial Unicode MS" w:hAnsi="Bahnschrift Light SemiCondensed" w:cs="Arial Unicode MS"/>
          <w:b w:val="0"/>
          <w:color w:val="auto"/>
        </w:rPr>
        <w:t>SPLIT(</w:t>
      </w:r>
      <w:proofErr w:type="spellStart"/>
      <w:proofErr w:type="gramEnd"/>
      <w:r w:rsidRPr="00627271">
        <w:rPr>
          <w:rFonts w:ascii="Bahnschrift Light SemiCondensed" w:eastAsia="Arial Unicode MS" w:hAnsi="Bahnschrift Light SemiCondensed" w:cs="Arial Unicode MS"/>
          <w:b w:val="0"/>
          <w:color w:val="auto"/>
        </w:rPr>
        <w:t>category_code</w:t>
      </w:r>
      <w:proofErr w:type="spellEnd"/>
      <w:r w:rsidRPr="00627271">
        <w:rPr>
          <w:rFonts w:ascii="Bahnschrift Light SemiCondensed" w:eastAsia="Arial Unicode MS" w:hAnsi="Bahnschrift Light SemiCondensed" w:cs="Arial Unicode MS"/>
          <w:b w:val="0"/>
          <w:color w:val="auto"/>
        </w:rPr>
        <w:t xml:space="preserve">,'\\.')[0] AS Category, </w:t>
      </w:r>
      <w:proofErr w:type="gramStart"/>
      <w:r w:rsidRPr="00627271">
        <w:rPr>
          <w:rFonts w:ascii="Bahnschrift Light SemiCondensed" w:eastAsia="Arial Unicode MS" w:hAnsi="Bahnschrift Light SemiCondensed" w:cs="Arial Unicode MS"/>
          <w:b w:val="0"/>
          <w:color w:val="auto"/>
        </w:rPr>
        <w:t>COUNT(</w:t>
      </w:r>
      <w:proofErr w:type="spellStart"/>
      <w:proofErr w:type="gramEnd"/>
      <w:r w:rsidRPr="00627271">
        <w:rPr>
          <w:rFonts w:ascii="Bahnschrift Light SemiCondensed" w:eastAsia="Arial Unicode MS" w:hAnsi="Bahnschrift Light SemiCondensed" w:cs="Arial Unicode MS"/>
          <w:b w:val="0"/>
          <w:color w:val="auto"/>
        </w:rPr>
        <w:t>product_id</w:t>
      </w:r>
      <w:proofErr w:type="spellEnd"/>
      <w:r w:rsidRPr="00627271">
        <w:rPr>
          <w:rFonts w:ascii="Bahnschrift Light SemiCondensed" w:eastAsia="Arial Unicode MS" w:hAnsi="Bahnschrift Light SemiCondensed" w:cs="Arial Unicode MS"/>
          <w:b w:val="0"/>
          <w:color w:val="auto"/>
        </w:rPr>
        <w:t xml:space="preserve">) AS </w:t>
      </w:r>
      <w:proofErr w:type="spellStart"/>
      <w:r w:rsidRPr="00627271">
        <w:rPr>
          <w:rFonts w:ascii="Bahnschrift Light SemiCondensed" w:eastAsia="Arial Unicode MS" w:hAnsi="Bahnschrift Light SemiCondensed" w:cs="Arial Unicode MS"/>
          <w:b w:val="0"/>
          <w:color w:val="auto"/>
        </w:rPr>
        <w:t>Total_Product_count</w:t>
      </w:r>
      <w:proofErr w:type="spellEnd"/>
    </w:p>
    <w:p w:rsidR="00627271" w:rsidRPr="00627271" w:rsidRDefault="00627271" w:rsidP="00627271">
      <w:pPr>
        <w:ind w:left="720" w:firstLine="720"/>
        <w:jc w:val="both"/>
        <w:rPr>
          <w:rFonts w:ascii="Bahnschrift Light SemiCondensed" w:eastAsia="Arial Unicode MS" w:hAnsi="Bahnschrift Light SemiCondensed" w:cs="Arial Unicode MS"/>
          <w:b w:val="0"/>
          <w:color w:val="auto"/>
        </w:rPr>
      </w:pPr>
      <w:r w:rsidRPr="00627271">
        <w:rPr>
          <w:rFonts w:ascii="Bahnschrift Light SemiCondensed" w:eastAsia="Arial Unicode MS" w:hAnsi="Bahnschrift Light SemiCondensed" w:cs="Arial Unicode MS"/>
          <w:b w:val="0"/>
          <w:color w:val="auto"/>
        </w:rPr>
        <w:t>FROM cosmetic</w:t>
      </w:r>
    </w:p>
    <w:p w:rsidR="00627271" w:rsidRPr="00627271" w:rsidRDefault="00627271" w:rsidP="00627271">
      <w:pPr>
        <w:ind w:left="720" w:firstLine="720"/>
        <w:jc w:val="both"/>
        <w:rPr>
          <w:rFonts w:ascii="Bahnschrift Light SemiCondensed" w:eastAsia="Arial Unicode MS" w:hAnsi="Bahnschrift Light SemiCondensed" w:cs="Arial Unicode MS"/>
          <w:b w:val="0"/>
          <w:color w:val="auto"/>
        </w:rPr>
      </w:pPr>
      <w:r w:rsidRPr="00627271">
        <w:rPr>
          <w:rFonts w:ascii="Bahnschrift Light SemiCondensed" w:eastAsia="Arial Unicode MS" w:hAnsi="Bahnschrift Light SemiCondensed" w:cs="Arial Unicode MS"/>
          <w:b w:val="0"/>
          <w:color w:val="auto"/>
        </w:rPr>
        <w:t xml:space="preserve">GROUP BY </w:t>
      </w:r>
      <w:proofErr w:type="gramStart"/>
      <w:r w:rsidRPr="00627271">
        <w:rPr>
          <w:rFonts w:ascii="Bahnschrift Light SemiCondensed" w:eastAsia="Arial Unicode MS" w:hAnsi="Bahnschrift Light SemiCondensed" w:cs="Arial Unicode MS"/>
          <w:b w:val="0"/>
          <w:color w:val="auto"/>
        </w:rPr>
        <w:t>SPLIT(</w:t>
      </w:r>
      <w:proofErr w:type="spellStart"/>
      <w:proofErr w:type="gramEnd"/>
      <w:r w:rsidRPr="00627271">
        <w:rPr>
          <w:rFonts w:ascii="Bahnschrift Light SemiCondensed" w:eastAsia="Arial Unicode MS" w:hAnsi="Bahnschrift Light SemiCondensed" w:cs="Arial Unicode MS"/>
          <w:b w:val="0"/>
          <w:color w:val="auto"/>
        </w:rPr>
        <w:t>category_code</w:t>
      </w:r>
      <w:proofErr w:type="spellEnd"/>
      <w:r w:rsidRPr="00627271">
        <w:rPr>
          <w:rFonts w:ascii="Bahnschrift Light SemiCondensed" w:eastAsia="Arial Unicode MS" w:hAnsi="Bahnschrift Light SemiCondensed" w:cs="Arial Unicode MS"/>
          <w:b w:val="0"/>
          <w:color w:val="auto"/>
        </w:rPr>
        <w:t>,'\\.')[0]</w:t>
      </w:r>
    </w:p>
    <w:p w:rsidR="00627271" w:rsidRDefault="00627271" w:rsidP="00627271">
      <w:pPr>
        <w:ind w:left="720" w:firstLine="720"/>
        <w:jc w:val="both"/>
        <w:rPr>
          <w:rFonts w:ascii="Bahnschrift Light SemiCondensed" w:eastAsia="Arial Unicode MS" w:hAnsi="Bahnschrift Light SemiCondensed" w:cs="Arial Unicode MS"/>
          <w:b w:val="0"/>
          <w:color w:val="auto"/>
        </w:rPr>
      </w:pPr>
      <w:r w:rsidRPr="00627271">
        <w:rPr>
          <w:rFonts w:ascii="Bahnschrift Light SemiCondensed" w:eastAsia="Arial Unicode MS" w:hAnsi="Bahnschrift Light SemiCondensed" w:cs="Arial Unicode MS"/>
          <w:b w:val="0"/>
          <w:color w:val="auto"/>
        </w:rPr>
        <w:t xml:space="preserve">ORDER BY </w:t>
      </w:r>
      <w:proofErr w:type="spellStart"/>
      <w:r w:rsidRPr="00627271">
        <w:rPr>
          <w:rFonts w:ascii="Bahnschrift Light SemiCondensed" w:eastAsia="Arial Unicode MS" w:hAnsi="Bahnschrift Light SemiCondensed" w:cs="Arial Unicode MS"/>
          <w:b w:val="0"/>
          <w:color w:val="auto"/>
        </w:rPr>
        <w:t>Total_Product_count</w:t>
      </w:r>
      <w:proofErr w:type="spellEnd"/>
      <w:r w:rsidRPr="00627271">
        <w:rPr>
          <w:rFonts w:ascii="Bahnschrift Light SemiCondensed" w:eastAsia="Arial Unicode MS" w:hAnsi="Bahnschrift Light SemiCondensed" w:cs="Arial Unicode MS"/>
          <w:b w:val="0"/>
          <w:color w:val="auto"/>
        </w:rPr>
        <w:t xml:space="preserve"> DESC;</w:t>
      </w:r>
    </w:p>
    <w:p w:rsidR="00627271" w:rsidRPr="00E179F9" w:rsidRDefault="00627271" w:rsidP="00627271">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627271" w:rsidRPr="006529BB" w:rsidTr="00EE0872">
        <w:tc>
          <w:tcPr>
            <w:tcW w:w="9926" w:type="dxa"/>
            <w:tcBorders>
              <w:top w:val="nil"/>
              <w:left w:val="nil"/>
              <w:bottom w:val="nil"/>
              <w:right w:val="nil"/>
            </w:tcBorders>
            <w:shd w:val="clear" w:color="auto" w:fill="E7E6E6" w:themeFill="background2"/>
          </w:tcPr>
          <w:p w:rsidR="00627271" w:rsidRPr="00627271" w:rsidRDefault="00627271" w:rsidP="00627271">
            <w:pPr>
              <w:rPr>
                <w:rFonts w:ascii="Lucida Console" w:eastAsia="Arial Unicode MS" w:hAnsi="Lucida Console" w:cs="Arial Unicode MS"/>
                <w:b w:val="0"/>
                <w:color w:val="auto"/>
                <w:sz w:val="24"/>
              </w:rPr>
            </w:pPr>
            <w:proofErr w:type="gramStart"/>
            <w:r w:rsidRPr="00627271">
              <w:rPr>
                <w:rFonts w:ascii="Lucida Console" w:eastAsia="Arial Unicode MS" w:hAnsi="Lucida Console" w:cs="Arial Unicode MS"/>
                <w:b w:val="0"/>
                <w:color w:val="auto"/>
                <w:sz w:val="24"/>
              </w:rPr>
              <w:t>hive</w:t>
            </w:r>
            <w:proofErr w:type="gramEnd"/>
            <w:r w:rsidRPr="00627271">
              <w:rPr>
                <w:rFonts w:ascii="Lucida Console" w:eastAsia="Arial Unicode MS" w:hAnsi="Lucida Console" w:cs="Arial Unicode MS"/>
                <w:b w:val="0"/>
                <w:color w:val="auto"/>
                <w:sz w:val="24"/>
              </w:rPr>
              <w:t>&gt; SELECT SPLIT(</w:t>
            </w:r>
            <w:proofErr w:type="spellStart"/>
            <w:r w:rsidRPr="00627271">
              <w:rPr>
                <w:rFonts w:ascii="Lucida Console" w:eastAsia="Arial Unicode MS" w:hAnsi="Lucida Console" w:cs="Arial Unicode MS"/>
                <w:b w:val="0"/>
                <w:color w:val="auto"/>
                <w:sz w:val="24"/>
              </w:rPr>
              <w:t>category_code</w:t>
            </w:r>
            <w:proofErr w:type="spellEnd"/>
            <w:r w:rsidRPr="00627271">
              <w:rPr>
                <w:rFonts w:ascii="Lucida Console" w:eastAsia="Arial Unicode MS" w:hAnsi="Lucida Console" w:cs="Arial Unicode MS"/>
                <w:b w:val="0"/>
                <w:color w:val="auto"/>
                <w:sz w:val="24"/>
              </w:rPr>
              <w:t>,'\\.')[0] AS Category, COUNT(</w:t>
            </w:r>
            <w:proofErr w:type="spellStart"/>
            <w:r w:rsidRPr="00627271">
              <w:rPr>
                <w:rFonts w:ascii="Lucida Console" w:eastAsia="Arial Unicode MS" w:hAnsi="Lucida Console" w:cs="Arial Unicode MS"/>
                <w:b w:val="0"/>
                <w:color w:val="auto"/>
                <w:sz w:val="24"/>
              </w:rPr>
              <w:t>product_id</w:t>
            </w:r>
            <w:proofErr w:type="spellEnd"/>
            <w:r w:rsidRPr="00627271">
              <w:rPr>
                <w:rFonts w:ascii="Lucida Console" w:eastAsia="Arial Unicode MS" w:hAnsi="Lucida Console" w:cs="Arial Unicode MS"/>
                <w:b w:val="0"/>
                <w:color w:val="auto"/>
                <w:sz w:val="24"/>
              </w:rPr>
              <w:t xml:space="preserve">) AS </w:t>
            </w:r>
            <w:proofErr w:type="spellStart"/>
            <w:r w:rsidRPr="00627271">
              <w:rPr>
                <w:rFonts w:ascii="Lucida Console" w:eastAsia="Arial Unicode MS" w:hAnsi="Lucida Console" w:cs="Arial Unicode MS"/>
                <w:b w:val="0"/>
                <w:color w:val="auto"/>
                <w:sz w:val="24"/>
              </w:rPr>
              <w:t>Total_Product_count</w:t>
            </w:r>
            <w:proofErr w:type="spellEnd"/>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 xml:space="preserve">    &gt; FROM cosmetic</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 xml:space="preserve">    &gt; GROUP BY </w:t>
            </w:r>
            <w:proofErr w:type="gramStart"/>
            <w:r w:rsidRPr="00627271">
              <w:rPr>
                <w:rFonts w:ascii="Lucida Console" w:eastAsia="Arial Unicode MS" w:hAnsi="Lucida Console" w:cs="Arial Unicode MS"/>
                <w:b w:val="0"/>
                <w:color w:val="auto"/>
                <w:sz w:val="24"/>
              </w:rPr>
              <w:t>SPLIT(</w:t>
            </w:r>
            <w:proofErr w:type="spellStart"/>
            <w:proofErr w:type="gramEnd"/>
            <w:r w:rsidRPr="00627271">
              <w:rPr>
                <w:rFonts w:ascii="Lucida Console" w:eastAsia="Arial Unicode MS" w:hAnsi="Lucida Console" w:cs="Arial Unicode MS"/>
                <w:b w:val="0"/>
                <w:color w:val="auto"/>
                <w:sz w:val="24"/>
              </w:rPr>
              <w:t>category_code</w:t>
            </w:r>
            <w:proofErr w:type="spellEnd"/>
            <w:r w:rsidRPr="00627271">
              <w:rPr>
                <w:rFonts w:ascii="Lucida Console" w:eastAsia="Arial Unicode MS" w:hAnsi="Lucida Console" w:cs="Arial Unicode MS"/>
                <w:b w:val="0"/>
                <w:color w:val="auto"/>
                <w:sz w:val="24"/>
              </w:rPr>
              <w:t>,'\\.')[0]</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 xml:space="preserve">    &gt; ORDER BY </w:t>
            </w:r>
            <w:proofErr w:type="spellStart"/>
            <w:r w:rsidRPr="00627271">
              <w:rPr>
                <w:rFonts w:ascii="Lucida Console" w:eastAsia="Arial Unicode MS" w:hAnsi="Lucida Console" w:cs="Arial Unicode MS"/>
                <w:b w:val="0"/>
                <w:color w:val="auto"/>
                <w:sz w:val="24"/>
              </w:rPr>
              <w:t>Total_Product_count</w:t>
            </w:r>
            <w:proofErr w:type="spellEnd"/>
            <w:r w:rsidRPr="00627271">
              <w:rPr>
                <w:rFonts w:ascii="Lucida Console" w:eastAsia="Arial Unicode MS" w:hAnsi="Lucida Console" w:cs="Arial Unicode MS"/>
                <w:b w:val="0"/>
                <w:color w:val="auto"/>
                <w:sz w:val="24"/>
              </w:rPr>
              <w:t xml:space="preserve"> DESC;</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Query ID = hadoop_20210704193356_5d0a0112-6de0-4e9d-a979-8e9a3b95bc3a</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Total jobs = 1</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Launching Job 1 out of 1</w:t>
            </w:r>
          </w:p>
          <w:p w:rsidR="00627271" w:rsidRPr="00627271" w:rsidRDefault="00627271" w:rsidP="00627271">
            <w:pPr>
              <w:rPr>
                <w:rFonts w:ascii="Lucida Console" w:eastAsia="Arial Unicode MS" w:hAnsi="Lucida Console" w:cs="Arial Unicode MS"/>
                <w:b w:val="0"/>
                <w:color w:val="auto"/>
                <w:sz w:val="24"/>
              </w:rPr>
            </w:pPr>
            <w:proofErr w:type="spellStart"/>
            <w:r w:rsidRPr="00627271">
              <w:rPr>
                <w:rFonts w:ascii="Lucida Console" w:eastAsia="Arial Unicode MS" w:hAnsi="Lucida Console" w:cs="Arial Unicode MS"/>
                <w:b w:val="0"/>
                <w:color w:val="auto"/>
                <w:sz w:val="24"/>
              </w:rPr>
              <w:t>Tez</w:t>
            </w:r>
            <w:proofErr w:type="spellEnd"/>
            <w:r w:rsidRPr="00627271">
              <w:rPr>
                <w:rFonts w:ascii="Lucida Console" w:eastAsia="Arial Unicode MS" w:hAnsi="Lucida Console" w:cs="Arial Unicode MS"/>
                <w:b w:val="0"/>
                <w:color w:val="auto"/>
                <w:sz w:val="24"/>
              </w:rPr>
              <w:t xml:space="preserve"> session was closed. Reopening...</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Session re-established.</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Status: Running (Executing on YARN cluster with App id application_1625416651349_0012)</w:t>
            </w:r>
          </w:p>
          <w:p w:rsidR="00627271" w:rsidRPr="00627271" w:rsidRDefault="00627271" w:rsidP="00627271">
            <w:pPr>
              <w:rPr>
                <w:rFonts w:ascii="Lucida Console" w:eastAsia="Arial Unicode MS" w:hAnsi="Lucida Console" w:cs="Arial Unicode MS"/>
                <w:b w:val="0"/>
                <w:color w:val="auto"/>
                <w:sz w:val="24"/>
              </w:rPr>
            </w:pP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 xml:space="preserve">        VERTICES      MODE        STATUS  TOTAL  COMPLETED  RUNNING  PENDING  FAILED  KILLED</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Map 1 .......... container     SUCCEEDED      6          6        0        0       0       0</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Reducer 2 ...... container     SUCCEEDED      5          5        0        0       0       0</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Reducer 3 ...... container     SUCCEEDED      1          1        0        0       0       0</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VERTICES: 03/03  [==========================&gt;&gt;] 100%  ELAPSED TIME: 71.38 s</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OK</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 xml:space="preserve">category        </w:t>
            </w:r>
            <w:proofErr w:type="spellStart"/>
            <w:r w:rsidRPr="00627271">
              <w:rPr>
                <w:rFonts w:ascii="Lucida Console" w:eastAsia="Arial Unicode MS" w:hAnsi="Lucida Console" w:cs="Arial Unicode MS"/>
                <w:b w:val="0"/>
                <w:color w:val="auto"/>
                <w:sz w:val="24"/>
              </w:rPr>
              <w:t>total_product_count</w:t>
            </w:r>
            <w:proofErr w:type="spellEnd"/>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 xml:space="preserve">        8594864</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appliances      61736</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stationery      26722</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furniture       23604</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apparel 18231</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accessories     12929</w:t>
            </w:r>
          </w:p>
          <w:p w:rsidR="00627271" w:rsidRPr="00627271" w:rsidRDefault="00627271" w:rsidP="00627271">
            <w:pPr>
              <w:rPr>
                <w:rFonts w:ascii="Lucida Console" w:eastAsia="Arial Unicode MS" w:hAnsi="Lucida Console" w:cs="Arial Unicode MS"/>
                <w:b w:val="0"/>
                <w:color w:val="auto"/>
                <w:sz w:val="24"/>
              </w:rPr>
            </w:pPr>
            <w:r w:rsidRPr="00627271">
              <w:rPr>
                <w:rFonts w:ascii="Lucida Console" w:eastAsia="Arial Unicode MS" w:hAnsi="Lucida Console" w:cs="Arial Unicode MS"/>
                <w:b w:val="0"/>
                <w:color w:val="auto"/>
                <w:sz w:val="24"/>
              </w:rPr>
              <w:t>sport   2</w:t>
            </w:r>
          </w:p>
          <w:p w:rsidR="00627271" w:rsidRPr="006529BB" w:rsidRDefault="00627271" w:rsidP="00627271">
            <w:pPr>
              <w:rPr>
                <w:rFonts w:ascii="Lucida Console" w:eastAsia="Arial Unicode MS" w:hAnsi="Lucida Console" w:cs="Arial Unicode MS"/>
                <w:color w:val="auto"/>
                <w:sz w:val="24"/>
              </w:rPr>
            </w:pPr>
            <w:r w:rsidRPr="00627271">
              <w:rPr>
                <w:rFonts w:ascii="Lucida Console" w:eastAsia="Arial Unicode MS" w:hAnsi="Lucida Console" w:cs="Arial Unicode MS"/>
                <w:b w:val="0"/>
                <w:color w:val="auto"/>
                <w:sz w:val="24"/>
              </w:rPr>
              <w:t>Time taken: 80.329 seconds, Fetched: 7 row(s)</w:t>
            </w:r>
          </w:p>
        </w:tc>
      </w:tr>
    </w:tbl>
    <w:p w:rsidR="00B06947" w:rsidRPr="007B335A" w:rsidRDefault="00B06947"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3B4B4561" wp14:editId="51B16457">
            <wp:extent cx="6309360" cy="48914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6733"/>
                    <a:stretch/>
                  </pic:blipFill>
                  <pic:spPr bwMode="auto">
                    <a:xfrm>
                      <a:off x="0" y="0"/>
                      <a:ext cx="6309360" cy="4891405"/>
                    </a:xfrm>
                    <a:prstGeom prst="rect">
                      <a:avLst/>
                    </a:prstGeom>
                    <a:ln>
                      <a:noFill/>
                    </a:ln>
                    <a:extLst>
                      <a:ext uri="{53640926-AAD7-44D8-BBD7-CCE9431645EC}">
                        <a14:shadowObscured xmlns:a14="http://schemas.microsoft.com/office/drawing/2010/main"/>
                      </a:ext>
                    </a:extLst>
                  </pic:spPr>
                </pic:pic>
              </a:graphicData>
            </a:graphic>
          </wp:inline>
        </w:drawing>
      </w:r>
    </w:p>
    <w:p w:rsidR="00B553F2" w:rsidRDefault="00B553F2" w:rsidP="00750EAB">
      <w:pPr>
        <w:rPr>
          <w:rFonts w:ascii="Bahnschrift Light SemiCondensed" w:eastAsia="Arial Unicode MS" w:hAnsi="Bahnschrift Light SemiCondensed" w:cs="Arial Unicode MS"/>
        </w:rPr>
      </w:pPr>
    </w:p>
    <w:p w:rsidR="00627271" w:rsidRDefault="00627271" w:rsidP="00627271">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Comment</w:t>
      </w:r>
      <w:r w:rsidRPr="00D74571">
        <w:rPr>
          <w:rFonts w:ascii="Bahnschrift Light SemiCondensed" w:eastAsia="Arial Unicode MS" w:hAnsi="Bahnschrift Light SemiCondensed" w:cs="Arial Unicode MS"/>
          <w:color w:val="auto"/>
        </w:rPr>
        <w:t>:</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 </w:t>
      </w:r>
    </w:p>
    <w:p w:rsidR="00627271" w:rsidRDefault="00627271" w:rsidP="00627271">
      <w:pPr>
        <w:pStyle w:val="ListParagraph"/>
        <w:numPr>
          <w:ilvl w:val="0"/>
          <w:numId w:val="25"/>
        </w:numPr>
        <w:jc w:val="both"/>
        <w:rPr>
          <w:rFonts w:ascii="Bahnschrift Light SemiCondensed" w:eastAsia="Arial Unicode MS" w:hAnsi="Bahnschrift Light SemiCondensed" w:cs="Arial Unicode MS"/>
          <w:b w:val="0"/>
          <w:color w:val="auto"/>
        </w:rPr>
      </w:pPr>
      <w:r w:rsidRPr="00C54A7D">
        <w:rPr>
          <w:rFonts w:ascii="Bahnschrift Light SemiCondensed" w:eastAsia="Arial Unicode MS" w:hAnsi="Bahnschrift Light SemiCondensed" w:cs="Arial Unicode MS"/>
          <w:b w:val="0"/>
          <w:color w:val="auto"/>
        </w:rPr>
        <w:t xml:space="preserve">We observe </w:t>
      </w:r>
      <w:r>
        <w:rPr>
          <w:rFonts w:ascii="Bahnschrift Light SemiCondensed" w:eastAsia="Arial Unicode MS" w:hAnsi="Bahnschrift Light SemiCondensed" w:cs="Arial Unicode MS"/>
          <w:b w:val="0"/>
          <w:color w:val="auto"/>
        </w:rPr>
        <w:t>that, ‘appliances’ category has the highest number of cosmetic products available under it.</w:t>
      </w:r>
    </w:p>
    <w:p w:rsidR="00627271" w:rsidRPr="00C54A7D" w:rsidRDefault="00627271" w:rsidP="00627271">
      <w:pPr>
        <w:pStyle w:val="ListParagraph"/>
        <w:numPr>
          <w:ilvl w:val="0"/>
          <w:numId w:val="25"/>
        </w:num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We can see ‘sports’ category has the least cosmetic products under it. This make sense as sports category would not contain many cosmetic products.</w:t>
      </w:r>
    </w:p>
    <w:p w:rsidR="00627271" w:rsidRPr="007B335A" w:rsidRDefault="00627271" w:rsidP="00750EAB">
      <w:pPr>
        <w:rPr>
          <w:rFonts w:ascii="Bahnschrift Light SemiCondensed" w:eastAsia="Arial Unicode MS" w:hAnsi="Bahnschrift Light SemiCondensed" w:cs="Arial Unicode MS"/>
        </w:rPr>
      </w:pPr>
    </w:p>
    <w:p w:rsidR="005F56D8" w:rsidRPr="005F56D8" w:rsidRDefault="005F56D8" w:rsidP="005F56D8">
      <w:pPr>
        <w:pStyle w:val="Heading2"/>
        <w:numPr>
          <w:ilvl w:val="0"/>
          <w:numId w:val="23"/>
        </w:numPr>
        <w:rPr>
          <w:rFonts w:ascii="Bahnschrift Light SemiCondensed" w:eastAsia="Arial Unicode MS" w:hAnsi="Bahnschrift Light SemiCondensed" w:cs="Arial Unicode MS"/>
          <w:b/>
        </w:rPr>
      </w:pPr>
      <w:bookmarkStart w:id="21" w:name="_Which_brand_had"/>
      <w:bookmarkEnd w:id="21"/>
      <w:r w:rsidRPr="005F56D8">
        <w:rPr>
          <w:rStyle w:val="Heading2Char"/>
          <w:b/>
        </w:rPr>
        <w:t>Which brand had the maximum sales in October and November combined?</w:t>
      </w:r>
      <w:r w:rsidRPr="005F56D8">
        <w:rPr>
          <w:rFonts w:ascii="Bahnschrift Light SemiCondensed" w:eastAsia="Arial Unicode MS" w:hAnsi="Bahnschrift Light SemiCondensed" w:cs="Arial Unicode MS"/>
          <w:b/>
        </w:rPr>
        <w:t xml:space="preserve"> </w:t>
      </w:r>
    </w:p>
    <w:p w:rsidR="005F56D8" w:rsidRPr="005F56D8" w:rsidRDefault="005F56D8" w:rsidP="005F56D8">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5F56D8">
        <w:rPr>
          <w:rFonts w:ascii="Bahnschrift Light SemiCondensed" w:eastAsia="Arial Unicode MS" w:hAnsi="Bahnschrift Light SemiCondensed" w:cs="Arial Unicode MS"/>
          <w:b w:val="0"/>
          <w:color w:val="auto"/>
        </w:rPr>
        <w:t xml:space="preserve">SELECT brand, </w:t>
      </w:r>
      <w:proofErr w:type="gramStart"/>
      <w:r w:rsidRPr="005F56D8">
        <w:rPr>
          <w:rFonts w:ascii="Bahnschrift Light SemiCondensed" w:eastAsia="Arial Unicode MS" w:hAnsi="Bahnschrift Light SemiCondensed" w:cs="Arial Unicode MS"/>
          <w:b w:val="0"/>
          <w:color w:val="auto"/>
        </w:rPr>
        <w:t>ROUND(</w:t>
      </w:r>
      <w:proofErr w:type="gramEnd"/>
      <w:r w:rsidRPr="005F56D8">
        <w:rPr>
          <w:rFonts w:ascii="Bahnschrift Light SemiCondensed" w:eastAsia="Arial Unicode MS" w:hAnsi="Bahnschrift Light SemiCondensed" w:cs="Arial Unicode MS"/>
          <w:b w:val="0"/>
          <w:color w:val="auto"/>
        </w:rPr>
        <w:t xml:space="preserve">SUM(price),2) as </w:t>
      </w:r>
      <w:proofErr w:type="spellStart"/>
      <w:r w:rsidRPr="005F56D8">
        <w:rPr>
          <w:rFonts w:ascii="Bahnschrift Light SemiCondensed" w:eastAsia="Arial Unicode MS" w:hAnsi="Bahnschrift Light SemiCondensed" w:cs="Arial Unicode MS"/>
          <w:b w:val="0"/>
          <w:color w:val="auto"/>
        </w:rPr>
        <w:t>Total_sales</w:t>
      </w:r>
      <w:proofErr w:type="spellEnd"/>
    </w:p>
    <w:p w:rsidR="005F56D8" w:rsidRPr="005F56D8" w:rsidRDefault="005F56D8" w:rsidP="005F56D8">
      <w:pPr>
        <w:ind w:left="1440"/>
        <w:jc w:val="both"/>
        <w:rPr>
          <w:rFonts w:ascii="Bahnschrift Light SemiCondensed" w:eastAsia="Arial Unicode MS" w:hAnsi="Bahnschrift Light SemiCondensed" w:cs="Arial Unicode MS"/>
          <w:b w:val="0"/>
          <w:color w:val="auto"/>
        </w:rPr>
      </w:pPr>
      <w:r w:rsidRPr="005F56D8">
        <w:rPr>
          <w:rFonts w:ascii="Bahnschrift Light SemiCondensed" w:eastAsia="Arial Unicode MS" w:hAnsi="Bahnschrift Light SemiCondensed" w:cs="Arial Unicode MS"/>
          <w:b w:val="0"/>
          <w:color w:val="auto"/>
        </w:rPr>
        <w:t>FROM cosmetic</w:t>
      </w:r>
    </w:p>
    <w:p w:rsidR="005F56D8" w:rsidRPr="005F56D8" w:rsidRDefault="005F56D8" w:rsidP="005F56D8">
      <w:pPr>
        <w:ind w:left="1440"/>
        <w:jc w:val="both"/>
        <w:rPr>
          <w:rFonts w:ascii="Bahnschrift Light SemiCondensed" w:eastAsia="Arial Unicode MS" w:hAnsi="Bahnschrift Light SemiCondensed" w:cs="Arial Unicode MS"/>
          <w:b w:val="0"/>
          <w:color w:val="auto"/>
        </w:rPr>
      </w:pPr>
      <w:r w:rsidRPr="005F56D8">
        <w:rPr>
          <w:rFonts w:ascii="Bahnschrift Light SemiCondensed" w:eastAsia="Arial Unicode MS" w:hAnsi="Bahnschrift Light SemiCondensed" w:cs="Arial Unicode MS"/>
          <w:b w:val="0"/>
          <w:color w:val="auto"/>
        </w:rPr>
        <w:t xml:space="preserve">WHERE </w:t>
      </w:r>
      <w:proofErr w:type="spellStart"/>
      <w:r w:rsidRPr="005F56D8">
        <w:rPr>
          <w:rFonts w:ascii="Bahnschrift Light SemiCondensed" w:eastAsia="Arial Unicode MS" w:hAnsi="Bahnschrift Light SemiCondensed" w:cs="Arial Unicode MS"/>
          <w:b w:val="0"/>
          <w:color w:val="auto"/>
        </w:rPr>
        <w:t>event_type</w:t>
      </w:r>
      <w:proofErr w:type="spellEnd"/>
      <w:r w:rsidRPr="005F56D8">
        <w:rPr>
          <w:rFonts w:ascii="Bahnschrift Light SemiCondensed" w:eastAsia="Arial Unicode MS" w:hAnsi="Bahnschrift Light SemiCondensed" w:cs="Arial Unicode MS"/>
          <w:b w:val="0"/>
          <w:color w:val="auto"/>
        </w:rPr>
        <w:t xml:space="preserve"> = 'purchase'</w:t>
      </w:r>
    </w:p>
    <w:p w:rsidR="005F56D8" w:rsidRPr="005F56D8" w:rsidRDefault="005F56D8" w:rsidP="005F56D8">
      <w:pPr>
        <w:ind w:left="1440"/>
        <w:jc w:val="both"/>
        <w:rPr>
          <w:rFonts w:ascii="Bahnschrift Light SemiCondensed" w:eastAsia="Arial Unicode MS" w:hAnsi="Bahnschrift Light SemiCondensed" w:cs="Arial Unicode MS"/>
          <w:b w:val="0"/>
          <w:color w:val="auto"/>
        </w:rPr>
      </w:pPr>
      <w:r w:rsidRPr="005F56D8">
        <w:rPr>
          <w:rFonts w:ascii="Bahnschrift Light SemiCondensed" w:eastAsia="Arial Unicode MS" w:hAnsi="Bahnschrift Light SemiCondensed" w:cs="Arial Unicode MS"/>
          <w:b w:val="0"/>
          <w:color w:val="auto"/>
        </w:rPr>
        <w:t>GROUP BY brand</w:t>
      </w:r>
    </w:p>
    <w:p w:rsidR="009B71B0" w:rsidRDefault="005F56D8" w:rsidP="009B71B0">
      <w:pPr>
        <w:ind w:left="1440"/>
        <w:jc w:val="both"/>
        <w:rPr>
          <w:rFonts w:ascii="Bahnschrift Light SemiCondensed" w:eastAsia="Arial Unicode MS" w:hAnsi="Bahnschrift Light SemiCondensed" w:cs="Arial Unicode MS"/>
          <w:b w:val="0"/>
          <w:color w:val="auto"/>
        </w:rPr>
      </w:pPr>
      <w:r w:rsidRPr="005F56D8">
        <w:rPr>
          <w:rFonts w:ascii="Bahnschrift Light SemiCondensed" w:eastAsia="Arial Unicode MS" w:hAnsi="Bahnschrift Light SemiCondensed" w:cs="Arial Unicode MS"/>
          <w:b w:val="0"/>
          <w:color w:val="auto"/>
        </w:rPr>
        <w:t xml:space="preserve">ORDER BY </w:t>
      </w:r>
      <w:proofErr w:type="spellStart"/>
      <w:r w:rsidRPr="005F56D8">
        <w:rPr>
          <w:rFonts w:ascii="Bahnschrift Light SemiCondensed" w:eastAsia="Arial Unicode MS" w:hAnsi="Bahnschrift Light SemiCondensed" w:cs="Arial Unicode MS"/>
          <w:b w:val="0"/>
          <w:color w:val="auto"/>
        </w:rPr>
        <w:t>Total_sales</w:t>
      </w:r>
      <w:proofErr w:type="spellEnd"/>
      <w:r w:rsidRPr="005F56D8">
        <w:rPr>
          <w:rFonts w:ascii="Bahnschrift Light SemiCondensed" w:eastAsia="Arial Unicode MS" w:hAnsi="Bahnschrift Light SemiCondensed" w:cs="Arial Unicode MS"/>
          <w:b w:val="0"/>
          <w:color w:val="auto"/>
        </w:rPr>
        <w:t xml:space="preserve"> </w:t>
      </w:r>
      <w:proofErr w:type="spellStart"/>
      <w:r w:rsidRPr="005F56D8">
        <w:rPr>
          <w:rFonts w:ascii="Bahnschrift Light SemiCondensed" w:eastAsia="Arial Unicode MS" w:hAnsi="Bahnschrift Light SemiCondensed" w:cs="Arial Unicode MS"/>
          <w:b w:val="0"/>
          <w:color w:val="auto"/>
        </w:rPr>
        <w:t>desc</w:t>
      </w:r>
      <w:proofErr w:type="spellEnd"/>
    </w:p>
    <w:p w:rsidR="009B71B0" w:rsidRDefault="005F56D8" w:rsidP="009B71B0">
      <w:pPr>
        <w:ind w:left="1440"/>
        <w:jc w:val="both"/>
        <w:rPr>
          <w:rFonts w:ascii="Bahnschrift Light SemiCondensed" w:eastAsia="Arial Unicode MS" w:hAnsi="Bahnschrift Light SemiCondensed" w:cs="Arial Unicode MS"/>
          <w:b w:val="0"/>
          <w:color w:val="auto"/>
        </w:rPr>
      </w:pPr>
      <w:r w:rsidRPr="005F56D8">
        <w:rPr>
          <w:rFonts w:ascii="Bahnschrift Light SemiCondensed" w:eastAsia="Arial Unicode MS" w:hAnsi="Bahnschrift Light SemiCondensed" w:cs="Arial Unicode MS"/>
          <w:b w:val="0"/>
          <w:color w:val="auto"/>
        </w:rPr>
        <w:t>LIMIT 5;</w:t>
      </w:r>
    </w:p>
    <w:p w:rsidR="005F56D8" w:rsidRPr="00E179F9" w:rsidRDefault="005F56D8" w:rsidP="009B71B0">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lastRenderedPageBreak/>
        <w:t>Output:</w:t>
      </w:r>
    </w:p>
    <w:tbl>
      <w:tblPr>
        <w:tblStyle w:val="TableGrid"/>
        <w:tblW w:w="0" w:type="auto"/>
        <w:tblLook w:val="04A0" w:firstRow="1" w:lastRow="0" w:firstColumn="1" w:lastColumn="0" w:noHBand="0" w:noVBand="1"/>
      </w:tblPr>
      <w:tblGrid>
        <w:gridCol w:w="9926"/>
      </w:tblGrid>
      <w:tr w:rsidR="005F56D8" w:rsidRPr="006529BB" w:rsidTr="00EE0872">
        <w:tc>
          <w:tcPr>
            <w:tcW w:w="9926" w:type="dxa"/>
            <w:tcBorders>
              <w:top w:val="nil"/>
              <w:left w:val="nil"/>
              <w:bottom w:val="nil"/>
              <w:right w:val="nil"/>
            </w:tcBorders>
            <w:shd w:val="clear" w:color="auto" w:fill="E7E6E6" w:themeFill="background2"/>
          </w:tcPr>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 xml:space="preserve">hive&gt; SELECT brand, ROUND(SUM(price),2) as </w:t>
            </w:r>
            <w:proofErr w:type="spellStart"/>
            <w:r w:rsidRPr="009E69DE">
              <w:rPr>
                <w:rFonts w:ascii="Lucida Console" w:eastAsia="Arial Unicode MS" w:hAnsi="Lucida Console" w:cs="Arial Unicode MS"/>
                <w:b w:val="0"/>
                <w:color w:val="auto"/>
                <w:sz w:val="24"/>
              </w:rPr>
              <w:t>Total_sales</w:t>
            </w:r>
            <w:proofErr w:type="spellEnd"/>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 xml:space="preserve">    &gt; FROM cosmetic</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 xml:space="preserve">    &gt; WHERE </w:t>
            </w:r>
            <w:proofErr w:type="spellStart"/>
            <w:r w:rsidRPr="009E69DE">
              <w:rPr>
                <w:rFonts w:ascii="Lucida Console" w:eastAsia="Arial Unicode MS" w:hAnsi="Lucida Console" w:cs="Arial Unicode MS"/>
                <w:b w:val="0"/>
                <w:color w:val="auto"/>
                <w:sz w:val="24"/>
              </w:rPr>
              <w:t>event_type</w:t>
            </w:r>
            <w:proofErr w:type="spellEnd"/>
            <w:r w:rsidRPr="009E69DE">
              <w:rPr>
                <w:rFonts w:ascii="Lucida Console" w:eastAsia="Arial Unicode MS" w:hAnsi="Lucida Console" w:cs="Arial Unicode MS"/>
                <w:b w:val="0"/>
                <w:color w:val="auto"/>
                <w:sz w:val="24"/>
              </w:rPr>
              <w:t xml:space="preserve"> = 'purchase'</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 xml:space="preserve">    &gt; GROUP BY brand</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 xml:space="preserve">    &gt; ORDER BY </w:t>
            </w:r>
            <w:proofErr w:type="spellStart"/>
            <w:r w:rsidRPr="009E69DE">
              <w:rPr>
                <w:rFonts w:ascii="Lucida Console" w:eastAsia="Arial Unicode MS" w:hAnsi="Lucida Console" w:cs="Arial Unicode MS"/>
                <w:b w:val="0"/>
                <w:color w:val="auto"/>
                <w:sz w:val="24"/>
              </w:rPr>
              <w:t>Total_sales</w:t>
            </w:r>
            <w:proofErr w:type="spellEnd"/>
            <w:r w:rsidRPr="009E69DE">
              <w:rPr>
                <w:rFonts w:ascii="Lucida Console" w:eastAsia="Arial Unicode MS" w:hAnsi="Lucida Console" w:cs="Arial Unicode MS"/>
                <w:b w:val="0"/>
                <w:color w:val="auto"/>
                <w:sz w:val="24"/>
              </w:rPr>
              <w:t xml:space="preserve"> </w:t>
            </w:r>
            <w:proofErr w:type="spellStart"/>
            <w:r w:rsidRPr="009E69DE">
              <w:rPr>
                <w:rFonts w:ascii="Lucida Console" w:eastAsia="Arial Unicode MS" w:hAnsi="Lucida Console" w:cs="Arial Unicode MS"/>
                <w:b w:val="0"/>
                <w:color w:val="auto"/>
                <w:sz w:val="24"/>
              </w:rPr>
              <w:t>desc</w:t>
            </w:r>
            <w:proofErr w:type="spellEnd"/>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 xml:space="preserve">    &gt; LIMIT 5;</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Query ID = hadoop_20210704203830_514930e0-d53e-44e1-81dd-9ab26c27d57b</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Total jobs = 1</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Launching Job 1 out of 1</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Status: Running (Executing on YARN cluster with App id application_1625416651349_0016)</w:t>
            </w:r>
          </w:p>
          <w:p w:rsidR="009E69DE" w:rsidRPr="009E69DE" w:rsidRDefault="009E69DE" w:rsidP="009E69DE">
            <w:pPr>
              <w:rPr>
                <w:rFonts w:ascii="Lucida Console" w:eastAsia="Arial Unicode MS" w:hAnsi="Lucida Console" w:cs="Arial Unicode MS"/>
                <w:b w:val="0"/>
                <w:color w:val="auto"/>
                <w:sz w:val="24"/>
              </w:rPr>
            </w:pP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 xml:space="preserve">        VERTICES      MODE        STATUS  TOTAL  COMPLETED  RUNNING  PENDING  FAILED  KILLED</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Map 1 .......... container     SUCCEEDED      3          3        0        0       0       0</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Reducer 2 ...... container     SUCCEEDED      1          1        0        0       0       0</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Reducer 3 ...... container     SUCCEEDED      1          1        0        0       0       0</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VERTICES: 03/03  [==========================&gt;&gt;] 100%  ELAPSED TIME: 20.72 s</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OK</w:t>
            </w:r>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 xml:space="preserve">brand   </w:t>
            </w:r>
            <w:proofErr w:type="spellStart"/>
            <w:r w:rsidRPr="009E69DE">
              <w:rPr>
                <w:rFonts w:ascii="Lucida Console" w:eastAsia="Arial Unicode MS" w:hAnsi="Lucida Console" w:cs="Arial Unicode MS"/>
                <w:b w:val="0"/>
                <w:color w:val="auto"/>
                <w:sz w:val="24"/>
              </w:rPr>
              <w:t>total_sales</w:t>
            </w:r>
            <w:proofErr w:type="spellEnd"/>
          </w:p>
          <w:p w:rsidR="009E69DE" w:rsidRPr="009E69DE" w:rsidRDefault="009E69DE" w:rsidP="009E69DE">
            <w:pPr>
              <w:rPr>
                <w:rFonts w:ascii="Lucida Console" w:eastAsia="Arial Unicode MS" w:hAnsi="Lucida Console" w:cs="Arial Unicode MS"/>
                <w:b w:val="0"/>
                <w:color w:val="auto"/>
                <w:sz w:val="24"/>
              </w:rPr>
            </w:pPr>
            <w:r w:rsidRPr="009E69DE">
              <w:rPr>
                <w:rFonts w:ascii="Lucida Console" w:eastAsia="Arial Unicode MS" w:hAnsi="Lucida Console" w:cs="Arial Unicode MS"/>
                <w:b w:val="0"/>
                <w:color w:val="auto"/>
                <w:sz w:val="24"/>
              </w:rPr>
              <w:t xml:space="preserve">        1094171.19</w:t>
            </w:r>
          </w:p>
          <w:p w:rsidR="009E69DE" w:rsidRPr="009E69DE" w:rsidRDefault="009E69DE" w:rsidP="009E69DE">
            <w:pPr>
              <w:rPr>
                <w:rFonts w:ascii="Lucida Console" w:eastAsia="Arial Unicode MS" w:hAnsi="Lucida Console" w:cs="Arial Unicode MS"/>
                <w:b w:val="0"/>
                <w:color w:val="auto"/>
                <w:sz w:val="24"/>
              </w:rPr>
            </w:pPr>
            <w:proofErr w:type="spellStart"/>
            <w:r w:rsidRPr="009E69DE">
              <w:rPr>
                <w:rFonts w:ascii="Lucida Console" w:eastAsia="Arial Unicode MS" w:hAnsi="Lucida Console" w:cs="Arial Unicode MS"/>
                <w:b w:val="0"/>
                <w:color w:val="auto"/>
                <w:sz w:val="24"/>
              </w:rPr>
              <w:t>runail</w:t>
            </w:r>
            <w:proofErr w:type="spellEnd"/>
            <w:r w:rsidRPr="009E69DE">
              <w:rPr>
                <w:rFonts w:ascii="Lucida Console" w:eastAsia="Arial Unicode MS" w:hAnsi="Lucida Console" w:cs="Arial Unicode MS"/>
                <w:b w:val="0"/>
                <w:color w:val="auto"/>
                <w:sz w:val="24"/>
              </w:rPr>
              <w:t xml:space="preserve">  148293.81</w:t>
            </w:r>
          </w:p>
          <w:p w:rsidR="009E69DE" w:rsidRPr="009E69DE" w:rsidRDefault="009E69DE" w:rsidP="009E69DE">
            <w:pPr>
              <w:rPr>
                <w:rFonts w:ascii="Lucida Console" w:eastAsia="Arial Unicode MS" w:hAnsi="Lucida Console" w:cs="Arial Unicode MS"/>
                <w:b w:val="0"/>
                <w:color w:val="auto"/>
                <w:sz w:val="24"/>
              </w:rPr>
            </w:pPr>
            <w:proofErr w:type="spellStart"/>
            <w:r w:rsidRPr="009E69DE">
              <w:rPr>
                <w:rFonts w:ascii="Lucida Console" w:eastAsia="Arial Unicode MS" w:hAnsi="Lucida Console" w:cs="Arial Unicode MS"/>
                <w:b w:val="0"/>
                <w:color w:val="auto"/>
                <w:sz w:val="24"/>
              </w:rPr>
              <w:t>grattol</w:t>
            </w:r>
            <w:proofErr w:type="spellEnd"/>
            <w:r w:rsidRPr="009E69DE">
              <w:rPr>
                <w:rFonts w:ascii="Lucida Console" w:eastAsia="Arial Unicode MS" w:hAnsi="Lucida Console" w:cs="Arial Unicode MS"/>
                <w:b w:val="0"/>
                <w:color w:val="auto"/>
                <w:sz w:val="24"/>
              </w:rPr>
              <w:t xml:space="preserve"> 106918.25</w:t>
            </w:r>
          </w:p>
          <w:p w:rsidR="009E69DE" w:rsidRPr="009E69DE" w:rsidRDefault="009E69DE" w:rsidP="009E69DE">
            <w:pPr>
              <w:rPr>
                <w:rFonts w:ascii="Lucida Console" w:eastAsia="Arial Unicode MS" w:hAnsi="Lucida Console" w:cs="Arial Unicode MS"/>
                <w:b w:val="0"/>
                <w:color w:val="auto"/>
                <w:sz w:val="24"/>
              </w:rPr>
            </w:pPr>
            <w:proofErr w:type="spellStart"/>
            <w:r w:rsidRPr="009E69DE">
              <w:rPr>
                <w:rFonts w:ascii="Lucida Console" w:eastAsia="Arial Unicode MS" w:hAnsi="Lucida Console" w:cs="Arial Unicode MS"/>
                <w:b w:val="0"/>
                <w:color w:val="auto"/>
                <w:sz w:val="24"/>
              </w:rPr>
              <w:t>irisk</w:t>
            </w:r>
            <w:proofErr w:type="spellEnd"/>
            <w:r w:rsidRPr="009E69DE">
              <w:rPr>
                <w:rFonts w:ascii="Lucida Console" w:eastAsia="Arial Unicode MS" w:hAnsi="Lucida Console" w:cs="Arial Unicode MS"/>
                <w:b w:val="0"/>
                <w:color w:val="auto"/>
                <w:sz w:val="24"/>
              </w:rPr>
              <w:t xml:space="preserve">   92538.0</w:t>
            </w:r>
          </w:p>
          <w:p w:rsidR="009E69DE" w:rsidRPr="009E69DE" w:rsidRDefault="009E69DE" w:rsidP="009E69DE">
            <w:pPr>
              <w:rPr>
                <w:rFonts w:ascii="Lucida Console" w:eastAsia="Arial Unicode MS" w:hAnsi="Lucida Console" w:cs="Arial Unicode MS"/>
                <w:b w:val="0"/>
                <w:color w:val="auto"/>
                <w:sz w:val="24"/>
              </w:rPr>
            </w:pPr>
            <w:proofErr w:type="spellStart"/>
            <w:r w:rsidRPr="009E69DE">
              <w:rPr>
                <w:rFonts w:ascii="Lucida Console" w:eastAsia="Arial Unicode MS" w:hAnsi="Lucida Console" w:cs="Arial Unicode MS"/>
                <w:b w:val="0"/>
                <w:color w:val="auto"/>
                <w:sz w:val="24"/>
              </w:rPr>
              <w:t>uno</w:t>
            </w:r>
            <w:proofErr w:type="spellEnd"/>
            <w:r w:rsidRPr="009E69DE">
              <w:rPr>
                <w:rFonts w:ascii="Lucida Console" w:eastAsia="Arial Unicode MS" w:hAnsi="Lucida Console" w:cs="Arial Unicode MS"/>
                <w:b w:val="0"/>
                <w:color w:val="auto"/>
                <w:sz w:val="24"/>
              </w:rPr>
              <w:t xml:space="preserve">     86341.78</w:t>
            </w:r>
          </w:p>
          <w:p w:rsidR="005F56D8" w:rsidRPr="006529BB" w:rsidRDefault="009E69DE" w:rsidP="009E69DE">
            <w:pPr>
              <w:rPr>
                <w:rFonts w:ascii="Lucida Console" w:eastAsia="Arial Unicode MS" w:hAnsi="Lucida Console" w:cs="Arial Unicode MS"/>
                <w:color w:val="auto"/>
                <w:sz w:val="24"/>
              </w:rPr>
            </w:pPr>
            <w:r w:rsidRPr="009E69DE">
              <w:rPr>
                <w:rFonts w:ascii="Lucida Console" w:eastAsia="Arial Unicode MS" w:hAnsi="Lucida Console" w:cs="Arial Unicode MS"/>
                <w:b w:val="0"/>
                <w:color w:val="auto"/>
                <w:sz w:val="24"/>
              </w:rPr>
              <w:t>Time taken: 21.671 seconds, Fetched: 5 row(s)</w:t>
            </w:r>
          </w:p>
        </w:tc>
      </w:tr>
    </w:tbl>
    <w:p w:rsidR="00B553F2" w:rsidRPr="007B335A" w:rsidRDefault="00725EC6"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1D635019" wp14:editId="0604978B">
            <wp:extent cx="6309360" cy="36569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7747"/>
                    <a:stretch/>
                  </pic:blipFill>
                  <pic:spPr bwMode="auto">
                    <a:xfrm>
                      <a:off x="0" y="0"/>
                      <a:ext cx="6309360" cy="3656965"/>
                    </a:xfrm>
                    <a:prstGeom prst="rect">
                      <a:avLst/>
                    </a:prstGeom>
                    <a:ln>
                      <a:noFill/>
                    </a:ln>
                    <a:extLst>
                      <a:ext uri="{53640926-AAD7-44D8-BBD7-CCE9431645EC}">
                        <a14:shadowObscured xmlns:a14="http://schemas.microsoft.com/office/drawing/2010/main"/>
                      </a:ext>
                    </a:extLst>
                  </pic:spPr>
                </pic:pic>
              </a:graphicData>
            </a:graphic>
          </wp:inline>
        </w:drawing>
      </w:r>
    </w:p>
    <w:p w:rsidR="00AA4F77" w:rsidRDefault="00AA4F77" w:rsidP="00750EAB">
      <w:pPr>
        <w:rPr>
          <w:rFonts w:ascii="Bahnschrift Light SemiCondensed" w:eastAsia="Arial Unicode MS" w:hAnsi="Bahnschrift Light SemiCondensed" w:cs="Arial Unicode MS"/>
        </w:rPr>
      </w:pPr>
    </w:p>
    <w:p w:rsidR="002C53F9" w:rsidRDefault="002C53F9" w:rsidP="002C53F9">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Comment</w:t>
      </w:r>
      <w:r w:rsidRPr="00D74571">
        <w:rPr>
          <w:rFonts w:ascii="Bahnschrift Light SemiCondensed" w:eastAsia="Arial Unicode MS" w:hAnsi="Bahnschrift Light SemiCondensed" w:cs="Arial Unicode MS"/>
          <w:color w:val="auto"/>
        </w:rPr>
        <w:t>:</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 </w:t>
      </w:r>
    </w:p>
    <w:p w:rsidR="002C53F9" w:rsidRPr="002C53F9" w:rsidRDefault="002C53F9" w:rsidP="002C53F9">
      <w:pPr>
        <w:pStyle w:val="ListParagraph"/>
        <w:numPr>
          <w:ilvl w:val="0"/>
          <w:numId w:val="25"/>
        </w:numPr>
        <w:jc w:val="both"/>
        <w:rPr>
          <w:rFonts w:ascii="Bahnschrift Light SemiCondensed" w:eastAsia="Arial Unicode MS" w:hAnsi="Bahnschrift Light SemiCondensed" w:cs="Arial Unicode MS"/>
        </w:rPr>
      </w:pPr>
      <w:r w:rsidRPr="00C54A7D">
        <w:rPr>
          <w:rFonts w:ascii="Bahnschrift Light SemiCondensed" w:eastAsia="Arial Unicode MS" w:hAnsi="Bahnschrift Light SemiCondensed" w:cs="Arial Unicode MS"/>
          <w:b w:val="0"/>
          <w:color w:val="auto"/>
        </w:rPr>
        <w:t xml:space="preserve">We observe </w:t>
      </w:r>
      <w:r>
        <w:rPr>
          <w:rFonts w:ascii="Bahnschrift Light SemiCondensed" w:eastAsia="Arial Unicode MS" w:hAnsi="Bahnschrift Light SemiCondensed" w:cs="Arial Unicode MS"/>
          <w:b w:val="0"/>
          <w:color w:val="auto"/>
        </w:rPr>
        <w:t>that, ‘</w:t>
      </w:r>
      <w:proofErr w:type="spellStart"/>
      <w:r>
        <w:rPr>
          <w:rFonts w:ascii="Bahnschrift Light SemiCondensed" w:eastAsia="Arial Unicode MS" w:hAnsi="Bahnschrift Light SemiCondensed" w:cs="Arial Unicode MS"/>
          <w:b w:val="0"/>
          <w:color w:val="auto"/>
        </w:rPr>
        <w:t>runail</w:t>
      </w:r>
      <w:proofErr w:type="spellEnd"/>
      <w:r>
        <w:rPr>
          <w:rFonts w:ascii="Bahnschrift Light SemiCondensed" w:eastAsia="Arial Unicode MS" w:hAnsi="Bahnschrift Light SemiCondensed" w:cs="Arial Unicode MS"/>
          <w:b w:val="0"/>
          <w:color w:val="auto"/>
        </w:rPr>
        <w:t>’ brand is a popular brand with high sales in both months.</w:t>
      </w:r>
    </w:p>
    <w:p w:rsidR="002C53F9" w:rsidRPr="002C53F9" w:rsidRDefault="002C53F9" w:rsidP="002C53F9">
      <w:pPr>
        <w:pStyle w:val="ListParagraph"/>
        <w:numPr>
          <w:ilvl w:val="0"/>
          <w:numId w:val="25"/>
        </w:numPr>
        <w:jc w:val="both"/>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b w:val="0"/>
          <w:color w:val="auto"/>
        </w:rPr>
        <w:t>We see that the brand ‘</w:t>
      </w:r>
      <w:proofErr w:type="spellStart"/>
      <w:r>
        <w:rPr>
          <w:rFonts w:ascii="Bahnschrift Light SemiCondensed" w:eastAsia="Arial Unicode MS" w:hAnsi="Bahnschrift Light SemiCondensed" w:cs="Arial Unicode MS"/>
          <w:b w:val="0"/>
          <w:color w:val="auto"/>
        </w:rPr>
        <w:t>gruttol</w:t>
      </w:r>
      <w:proofErr w:type="spellEnd"/>
      <w:r>
        <w:rPr>
          <w:rFonts w:ascii="Bahnschrift Light SemiCondensed" w:eastAsia="Arial Unicode MS" w:hAnsi="Bahnschrift Light SemiCondensed" w:cs="Arial Unicode MS"/>
          <w:b w:val="0"/>
          <w:color w:val="auto"/>
        </w:rPr>
        <w:t xml:space="preserve">’ is not far behind with a difference of hardly </w:t>
      </w:r>
      <w:proofErr w:type="spellStart"/>
      <w:r>
        <w:rPr>
          <w:rFonts w:ascii="Bahnschrift Light SemiCondensed" w:eastAsia="Arial Unicode MS" w:hAnsi="Bahnschrift Light SemiCondensed" w:cs="Arial Unicode MS"/>
          <w:b w:val="0"/>
          <w:color w:val="auto"/>
        </w:rPr>
        <w:t>Rs</w:t>
      </w:r>
      <w:proofErr w:type="spellEnd"/>
      <w:r>
        <w:rPr>
          <w:rFonts w:ascii="Bahnschrift Light SemiCondensed" w:eastAsia="Arial Unicode MS" w:hAnsi="Bahnschrift Light SemiCondensed" w:cs="Arial Unicode MS"/>
          <w:b w:val="0"/>
          <w:color w:val="auto"/>
        </w:rPr>
        <w:t xml:space="preserve"> 40,000/-</w:t>
      </w:r>
    </w:p>
    <w:p w:rsidR="002C53F9" w:rsidRPr="002C53F9" w:rsidRDefault="002C53F9" w:rsidP="002C53F9">
      <w:pPr>
        <w:ind w:left="360"/>
        <w:jc w:val="both"/>
        <w:rPr>
          <w:rFonts w:ascii="Bahnschrift Light SemiCondensed" w:eastAsia="Arial Unicode MS" w:hAnsi="Bahnschrift Light SemiCondensed" w:cs="Arial Unicode MS"/>
        </w:rPr>
      </w:pPr>
    </w:p>
    <w:p w:rsidR="00E14F39" w:rsidRPr="002C53F9" w:rsidRDefault="002C53F9" w:rsidP="002C53F9">
      <w:pPr>
        <w:pStyle w:val="Heading2"/>
        <w:numPr>
          <w:ilvl w:val="0"/>
          <w:numId w:val="23"/>
        </w:numPr>
        <w:rPr>
          <w:b/>
        </w:rPr>
      </w:pPr>
      <w:bookmarkStart w:id="22" w:name="_Which_brands_increased"/>
      <w:bookmarkEnd w:id="22"/>
      <w:r w:rsidRPr="002C53F9">
        <w:rPr>
          <w:b/>
        </w:rPr>
        <w:t>Which brands increased their sales from October to November?</w:t>
      </w:r>
    </w:p>
    <w:p w:rsidR="002C53F9" w:rsidRPr="002C53F9" w:rsidRDefault="002C53F9" w:rsidP="002C53F9">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2C53F9">
        <w:rPr>
          <w:rFonts w:ascii="Bahnschrift Light SemiCondensed" w:eastAsia="Arial Unicode MS" w:hAnsi="Bahnschrift Light SemiCondensed" w:cs="Arial Unicode MS"/>
          <w:b w:val="0"/>
          <w:color w:val="auto"/>
        </w:rPr>
        <w:t xml:space="preserve">WITH </w:t>
      </w:r>
      <w:proofErr w:type="spellStart"/>
      <w:r w:rsidRPr="002C53F9">
        <w:rPr>
          <w:rFonts w:ascii="Bahnschrift Light SemiCondensed" w:eastAsia="Arial Unicode MS" w:hAnsi="Bahnschrift Light SemiCondensed" w:cs="Arial Unicode MS"/>
          <w:b w:val="0"/>
          <w:color w:val="auto"/>
        </w:rPr>
        <w:t>OctNov_Sales</w:t>
      </w:r>
      <w:proofErr w:type="spellEnd"/>
      <w:r w:rsidRPr="002C53F9">
        <w:rPr>
          <w:rFonts w:ascii="Bahnschrift Light SemiCondensed" w:eastAsia="Arial Unicode MS" w:hAnsi="Bahnschrift Light SemiCondensed" w:cs="Arial Unicode MS"/>
          <w:b w:val="0"/>
          <w:color w:val="auto"/>
        </w:rPr>
        <w:t xml:space="preserve"> AS (</w:t>
      </w:r>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r w:rsidRPr="002C53F9">
        <w:rPr>
          <w:rFonts w:ascii="Bahnschrift Light SemiCondensed" w:eastAsia="Arial Unicode MS" w:hAnsi="Bahnschrift Light SemiCondensed" w:cs="Arial Unicode MS"/>
          <w:b w:val="0"/>
          <w:color w:val="auto"/>
        </w:rPr>
        <w:t>SELECT brand,</w:t>
      </w:r>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proofErr w:type="gramStart"/>
      <w:r w:rsidRPr="002C53F9">
        <w:rPr>
          <w:rFonts w:ascii="Bahnschrift Light SemiCondensed" w:eastAsia="Arial Unicode MS" w:hAnsi="Bahnschrift Light SemiCondensed" w:cs="Arial Unicode MS"/>
          <w:b w:val="0"/>
          <w:color w:val="auto"/>
        </w:rPr>
        <w:t>SUM(</w:t>
      </w:r>
      <w:proofErr w:type="gramEnd"/>
      <w:r w:rsidRPr="002C53F9">
        <w:rPr>
          <w:rFonts w:ascii="Bahnschrift Light SemiCondensed" w:eastAsia="Arial Unicode MS" w:hAnsi="Bahnschrift Light SemiCondensed" w:cs="Arial Unicode MS"/>
          <w:b w:val="0"/>
          <w:color w:val="auto"/>
        </w:rPr>
        <w:t xml:space="preserve">CASE WHEN </w:t>
      </w:r>
      <w:proofErr w:type="spellStart"/>
      <w:r w:rsidRPr="002C53F9">
        <w:rPr>
          <w:rFonts w:ascii="Bahnschrift Light SemiCondensed" w:eastAsia="Arial Unicode MS" w:hAnsi="Bahnschrift Light SemiCondensed" w:cs="Arial Unicode MS"/>
          <w:b w:val="0"/>
          <w:color w:val="auto"/>
        </w:rPr>
        <w:t>date_format</w:t>
      </w:r>
      <w:proofErr w:type="spellEnd"/>
      <w:r w:rsidRPr="002C53F9">
        <w:rPr>
          <w:rFonts w:ascii="Bahnschrift Light SemiCondensed" w:eastAsia="Arial Unicode MS" w:hAnsi="Bahnschrift Light SemiCondensed" w:cs="Arial Unicode MS"/>
          <w:b w:val="0"/>
          <w:color w:val="auto"/>
        </w:rPr>
        <w:t>(</w:t>
      </w:r>
      <w:proofErr w:type="spellStart"/>
      <w:r w:rsidRPr="002C53F9">
        <w:rPr>
          <w:rFonts w:ascii="Bahnschrift Light SemiCondensed" w:eastAsia="Arial Unicode MS" w:hAnsi="Bahnschrift Light SemiCondensed" w:cs="Arial Unicode MS"/>
          <w:b w:val="0"/>
          <w:color w:val="auto"/>
        </w:rPr>
        <w:t>event_time</w:t>
      </w:r>
      <w:proofErr w:type="spellEnd"/>
      <w:r w:rsidRPr="002C53F9">
        <w:rPr>
          <w:rFonts w:ascii="Bahnschrift Light SemiCondensed" w:eastAsia="Arial Unicode MS" w:hAnsi="Bahnschrift Light SemiCondensed" w:cs="Arial Unicode MS"/>
          <w:b w:val="0"/>
          <w:color w:val="auto"/>
        </w:rPr>
        <w:t xml:space="preserve">, 'MM')=10 THEN price ELSE 0 END) AS </w:t>
      </w:r>
      <w:proofErr w:type="spellStart"/>
      <w:r w:rsidRPr="002C53F9">
        <w:rPr>
          <w:rFonts w:ascii="Bahnschrift Light SemiCondensed" w:eastAsia="Arial Unicode MS" w:hAnsi="Bahnschrift Light SemiCondensed" w:cs="Arial Unicode MS"/>
          <w:b w:val="0"/>
          <w:color w:val="auto"/>
        </w:rPr>
        <w:t>Oct_Sales</w:t>
      </w:r>
      <w:proofErr w:type="spellEnd"/>
      <w:r w:rsidRPr="002C53F9">
        <w:rPr>
          <w:rFonts w:ascii="Bahnschrift Light SemiCondensed" w:eastAsia="Arial Unicode MS" w:hAnsi="Bahnschrift Light SemiCondensed" w:cs="Arial Unicode MS"/>
          <w:b w:val="0"/>
          <w:color w:val="auto"/>
        </w:rPr>
        <w:t>,</w:t>
      </w:r>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proofErr w:type="gramStart"/>
      <w:r w:rsidRPr="002C53F9">
        <w:rPr>
          <w:rFonts w:ascii="Bahnschrift Light SemiCondensed" w:eastAsia="Arial Unicode MS" w:hAnsi="Bahnschrift Light SemiCondensed" w:cs="Arial Unicode MS"/>
          <w:b w:val="0"/>
          <w:color w:val="auto"/>
        </w:rPr>
        <w:t>SUM(</w:t>
      </w:r>
      <w:proofErr w:type="gramEnd"/>
      <w:r w:rsidRPr="002C53F9">
        <w:rPr>
          <w:rFonts w:ascii="Bahnschrift Light SemiCondensed" w:eastAsia="Arial Unicode MS" w:hAnsi="Bahnschrift Light SemiCondensed" w:cs="Arial Unicode MS"/>
          <w:b w:val="0"/>
          <w:color w:val="auto"/>
        </w:rPr>
        <w:t xml:space="preserve">CASE WHEN </w:t>
      </w:r>
      <w:proofErr w:type="spellStart"/>
      <w:r w:rsidRPr="002C53F9">
        <w:rPr>
          <w:rFonts w:ascii="Bahnschrift Light SemiCondensed" w:eastAsia="Arial Unicode MS" w:hAnsi="Bahnschrift Light SemiCondensed" w:cs="Arial Unicode MS"/>
          <w:b w:val="0"/>
          <w:color w:val="auto"/>
        </w:rPr>
        <w:t>date_format</w:t>
      </w:r>
      <w:proofErr w:type="spellEnd"/>
      <w:r w:rsidRPr="002C53F9">
        <w:rPr>
          <w:rFonts w:ascii="Bahnschrift Light SemiCondensed" w:eastAsia="Arial Unicode MS" w:hAnsi="Bahnschrift Light SemiCondensed" w:cs="Arial Unicode MS"/>
          <w:b w:val="0"/>
          <w:color w:val="auto"/>
        </w:rPr>
        <w:t>(</w:t>
      </w:r>
      <w:proofErr w:type="spellStart"/>
      <w:r w:rsidRPr="002C53F9">
        <w:rPr>
          <w:rFonts w:ascii="Bahnschrift Light SemiCondensed" w:eastAsia="Arial Unicode MS" w:hAnsi="Bahnschrift Light SemiCondensed" w:cs="Arial Unicode MS"/>
          <w:b w:val="0"/>
          <w:color w:val="auto"/>
        </w:rPr>
        <w:t>event_time</w:t>
      </w:r>
      <w:proofErr w:type="spellEnd"/>
      <w:r w:rsidRPr="002C53F9">
        <w:rPr>
          <w:rFonts w:ascii="Bahnschrift Light SemiCondensed" w:eastAsia="Arial Unicode MS" w:hAnsi="Bahnschrift Light SemiCondensed" w:cs="Arial Unicode MS"/>
          <w:b w:val="0"/>
          <w:color w:val="auto"/>
        </w:rPr>
        <w:t xml:space="preserve">, 'MM')=11 THEN price ELSE 0 END) AS </w:t>
      </w:r>
      <w:proofErr w:type="spellStart"/>
      <w:r w:rsidRPr="002C53F9">
        <w:rPr>
          <w:rFonts w:ascii="Bahnschrift Light SemiCondensed" w:eastAsia="Arial Unicode MS" w:hAnsi="Bahnschrift Light SemiCondensed" w:cs="Arial Unicode MS"/>
          <w:b w:val="0"/>
          <w:color w:val="auto"/>
        </w:rPr>
        <w:t>Nov_Sales</w:t>
      </w:r>
      <w:proofErr w:type="spellEnd"/>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r w:rsidRPr="002C53F9">
        <w:rPr>
          <w:rFonts w:ascii="Bahnschrift Light SemiCondensed" w:eastAsia="Arial Unicode MS" w:hAnsi="Bahnschrift Light SemiCondensed" w:cs="Arial Unicode MS"/>
          <w:b w:val="0"/>
          <w:color w:val="auto"/>
        </w:rPr>
        <w:t>FROM cosmetic</w:t>
      </w:r>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r w:rsidRPr="002C53F9">
        <w:rPr>
          <w:rFonts w:ascii="Bahnschrift Light SemiCondensed" w:eastAsia="Arial Unicode MS" w:hAnsi="Bahnschrift Light SemiCondensed" w:cs="Arial Unicode MS"/>
          <w:b w:val="0"/>
          <w:color w:val="auto"/>
        </w:rPr>
        <w:t xml:space="preserve">WHERE </w:t>
      </w:r>
      <w:proofErr w:type="spellStart"/>
      <w:r w:rsidRPr="002C53F9">
        <w:rPr>
          <w:rFonts w:ascii="Bahnschrift Light SemiCondensed" w:eastAsia="Arial Unicode MS" w:hAnsi="Bahnschrift Light SemiCondensed" w:cs="Arial Unicode MS"/>
          <w:b w:val="0"/>
          <w:color w:val="auto"/>
        </w:rPr>
        <w:t>event_type</w:t>
      </w:r>
      <w:proofErr w:type="spellEnd"/>
      <w:r w:rsidRPr="002C53F9">
        <w:rPr>
          <w:rFonts w:ascii="Bahnschrift Light SemiCondensed" w:eastAsia="Arial Unicode MS" w:hAnsi="Bahnschrift Light SemiCondensed" w:cs="Arial Unicode MS"/>
          <w:b w:val="0"/>
          <w:color w:val="auto"/>
        </w:rPr>
        <w:t xml:space="preserve"> = 'purchase' AND</w:t>
      </w:r>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proofErr w:type="spellStart"/>
      <w:r w:rsidRPr="002C53F9">
        <w:rPr>
          <w:rFonts w:ascii="Bahnschrift Light SemiCondensed" w:eastAsia="Arial Unicode MS" w:hAnsi="Bahnschrift Light SemiCondensed" w:cs="Arial Unicode MS"/>
          <w:b w:val="0"/>
          <w:color w:val="auto"/>
        </w:rPr>
        <w:t>date_</w:t>
      </w:r>
      <w:proofErr w:type="gramStart"/>
      <w:r w:rsidRPr="002C53F9">
        <w:rPr>
          <w:rFonts w:ascii="Bahnschrift Light SemiCondensed" w:eastAsia="Arial Unicode MS" w:hAnsi="Bahnschrift Light SemiCondensed" w:cs="Arial Unicode MS"/>
          <w:b w:val="0"/>
          <w:color w:val="auto"/>
        </w:rPr>
        <w:t>format</w:t>
      </w:r>
      <w:proofErr w:type="spellEnd"/>
      <w:r w:rsidRPr="002C53F9">
        <w:rPr>
          <w:rFonts w:ascii="Bahnschrift Light SemiCondensed" w:eastAsia="Arial Unicode MS" w:hAnsi="Bahnschrift Light SemiCondensed" w:cs="Arial Unicode MS"/>
          <w:b w:val="0"/>
          <w:color w:val="auto"/>
        </w:rPr>
        <w:t>(</w:t>
      </w:r>
      <w:proofErr w:type="spellStart"/>
      <w:proofErr w:type="gramEnd"/>
      <w:r w:rsidRPr="002C53F9">
        <w:rPr>
          <w:rFonts w:ascii="Bahnschrift Light SemiCondensed" w:eastAsia="Arial Unicode MS" w:hAnsi="Bahnschrift Light SemiCondensed" w:cs="Arial Unicode MS"/>
          <w:b w:val="0"/>
          <w:color w:val="auto"/>
        </w:rPr>
        <w:t>event_time</w:t>
      </w:r>
      <w:proofErr w:type="spellEnd"/>
      <w:r w:rsidRPr="002C53F9">
        <w:rPr>
          <w:rFonts w:ascii="Bahnschrift Light SemiCondensed" w:eastAsia="Arial Unicode MS" w:hAnsi="Bahnschrift Light SemiCondensed" w:cs="Arial Unicode MS"/>
          <w:b w:val="0"/>
          <w:color w:val="auto"/>
        </w:rPr>
        <w:t>, 'MM') IN ('10', '11')</w:t>
      </w:r>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r w:rsidRPr="002C53F9">
        <w:rPr>
          <w:rFonts w:ascii="Bahnschrift Light SemiCondensed" w:eastAsia="Arial Unicode MS" w:hAnsi="Bahnschrift Light SemiCondensed" w:cs="Arial Unicode MS"/>
          <w:b w:val="0"/>
          <w:color w:val="auto"/>
        </w:rPr>
        <w:t>GROUP BY brand</w:t>
      </w:r>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r w:rsidRPr="002C53F9">
        <w:rPr>
          <w:rFonts w:ascii="Bahnschrift Light SemiCondensed" w:eastAsia="Arial Unicode MS" w:hAnsi="Bahnschrift Light SemiCondensed" w:cs="Arial Unicode MS"/>
          <w:b w:val="0"/>
          <w:color w:val="auto"/>
        </w:rPr>
        <w:t>)</w:t>
      </w:r>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r w:rsidRPr="002C53F9">
        <w:rPr>
          <w:rFonts w:ascii="Bahnschrift Light SemiCondensed" w:eastAsia="Arial Unicode MS" w:hAnsi="Bahnschrift Light SemiCondensed" w:cs="Arial Unicode MS"/>
          <w:b w:val="0"/>
          <w:color w:val="auto"/>
        </w:rPr>
        <w:t xml:space="preserve">SELECT brand, </w:t>
      </w:r>
      <w:proofErr w:type="gramStart"/>
      <w:r w:rsidRPr="002C53F9">
        <w:rPr>
          <w:rFonts w:ascii="Bahnschrift Light SemiCondensed" w:eastAsia="Arial Unicode MS" w:hAnsi="Bahnschrift Light SemiCondensed" w:cs="Arial Unicode MS"/>
          <w:b w:val="0"/>
          <w:color w:val="auto"/>
        </w:rPr>
        <w:t>ROUND(</w:t>
      </w:r>
      <w:proofErr w:type="gramEnd"/>
      <w:r w:rsidRPr="002C53F9">
        <w:rPr>
          <w:rFonts w:ascii="Bahnschrift Light SemiCondensed" w:eastAsia="Arial Unicode MS" w:hAnsi="Bahnschrift Light SemiCondensed" w:cs="Arial Unicode MS"/>
          <w:b w:val="0"/>
          <w:color w:val="auto"/>
        </w:rPr>
        <w:t>Oct_Sales,2), ROUND(Nov_Sales,2), ROUND((</w:t>
      </w:r>
      <w:proofErr w:type="spellStart"/>
      <w:r w:rsidRPr="002C53F9">
        <w:rPr>
          <w:rFonts w:ascii="Bahnschrift Light SemiCondensed" w:eastAsia="Arial Unicode MS" w:hAnsi="Bahnschrift Light SemiCondensed" w:cs="Arial Unicode MS"/>
          <w:b w:val="0"/>
          <w:color w:val="auto"/>
        </w:rPr>
        <w:t>Nov_Sales</w:t>
      </w:r>
      <w:proofErr w:type="spellEnd"/>
      <w:r w:rsidRPr="002C53F9">
        <w:rPr>
          <w:rFonts w:ascii="Bahnschrift Light SemiCondensed" w:eastAsia="Arial Unicode MS" w:hAnsi="Bahnschrift Light SemiCondensed" w:cs="Arial Unicode MS"/>
          <w:b w:val="0"/>
          <w:color w:val="auto"/>
        </w:rPr>
        <w:t xml:space="preserve"> - </w:t>
      </w:r>
      <w:proofErr w:type="spellStart"/>
      <w:r w:rsidRPr="002C53F9">
        <w:rPr>
          <w:rFonts w:ascii="Bahnschrift Light SemiCondensed" w:eastAsia="Arial Unicode MS" w:hAnsi="Bahnschrift Light SemiCondensed" w:cs="Arial Unicode MS"/>
          <w:b w:val="0"/>
          <w:color w:val="auto"/>
        </w:rPr>
        <w:t>Oct_Sales</w:t>
      </w:r>
      <w:proofErr w:type="spellEnd"/>
      <w:r w:rsidRPr="002C53F9">
        <w:rPr>
          <w:rFonts w:ascii="Bahnschrift Light SemiCondensed" w:eastAsia="Arial Unicode MS" w:hAnsi="Bahnschrift Light SemiCondensed" w:cs="Arial Unicode MS"/>
          <w:b w:val="0"/>
          <w:color w:val="auto"/>
        </w:rPr>
        <w:t xml:space="preserve">),2) AS </w:t>
      </w:r>
      <w:proofErr w:type="spellStart"/>
      <w:r w:rsidRPr="002C53F9">
        <w:rPr>
          <w:rFonts w:ascii="Bahnschrift Light SemiCondensed" w:eastAsia="Arial Unicode MS" w:hAnsi="Bahnschrift Light SemiCondensed" w:cs="Arial Unicode MS"/>
          <w:b w:val="0"/>
          <w:color w:val="auto"/>
        </w:rPr>
        <w:t>Increased_Sales</w:t>
      </w:r>
      <w:proofErr w:type="spellEnd"/>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r w:rsidRPr="002C53F9">
        <w:rPr>
          <w:rFonts w:ascii="Bahnschrift Light SemiCondensed" w:eastAsia="Arial Unicode MS" w:hAnsi="Bahnschrift Light SemiCondensed" w:cs="Arial Unicode MS"/>
          <w:b w:val="0"/>
          <w:color w:val="auto"/>
        </w:rPr>
        <w:lastRenderedPageBreak/>
        <w:t xml:space="preserve">FROM </w:t>
      </w:r>
      <w:proofErr w:type="spellStart"/>
      <w:r w:rsidRPr="002C53F9">
        <w:rPr>
          <w:rFonts w:ascii="Bahnschrift Light SemiCondensed" w:eastAsia="Arial Unicode MS" w:hAnsi="Bahnschrift Light SemiCondensed" w:cs="Arial Unicode MS"/>
          <w:b w:val="0"/>
          <w:color w:val="auto"/>
        </w:rPr>
        <w:t>OctNov_Sales</w:t>
      </w:r>
      <w:proofErr w:type="spellEnd"/>
    </w:p>
    <w:p w:rsidR="002C53F9" w:rsidRPr="002C53F9" w:rsidRDefault="002C53F9" w:rsidP="002C53F9">
      <w:pPr>
        <w:ind w:left="720" w:firstLine="720"/>
        <w:jc w:val="both"/>
        <w:rPr>
          <w:rFonts w:ascii="Bahnschrift Light SemiCondensed" w:eastAsia="Arial Unicode MS" w:hAnsi="Bahnschrift Light SemiCondensed" w:cs="Arial Unicode MS"/>
          <w:b w:val="0"/>
          <w:color w:val="auto"/>
        </w:rPr>
      </w:pPr>
      <w:r w:rsidRPr="002C53F9">
        <w:rPr>
          <w:rFonts w:ascii="Bahnschrift Light SemiCondensed" w:eastAsia="Arial Unicode MS" w:hAnsi="Bahnschrift Light SemiCondensed" w:cs="Arial Unicode MS"/>
          <w:b w:val="0"/>
          <w:color w:val="auto"/>
        </w:rPr>
        <w:t>WHERE (</w:t>
      </w:r>
      <w:proofErr w:type="spellStart"/>
      <w:r w:rsidRPr="002C53F9">
        <w:rPr>
          <w:rFonts w:ascii="Bahnschrift Light SemiCondensed" w:eastAsia="Arial Unicode MS" w:hAnsi="Bahnschrift Light SemiCondensed" w:cs="Arial Unicode MS"/>
          <w:b w:val="0"/>
          <w:color w:val="auto"/>
        </w:rPr>
        <w:t>Nov_Sales</w:t>
      </w:r>
      <w:proofErr w:type="spellEnd"/>
      <w:r w:rsidRPr="002C53F9">
        <w:rPr>
          <w:rFonts w:ascii="Bahnschrift Light SemiCondensed" w:eastAsia="Arial Unicode MS" w:hAnsi="Bahnschrift Light SemiCondensed" w:cs="Arial Unicode MS"/>
          <w:b w:val="0"/>
          <w:color w:val="auto"/>
        </w:rPr>
        <w:t xml:space="preserve"> - </w:t>
      </w:r>
      <w:proofErr w:type="spellStart"/>
      <w:r w:rsidRPr="002C53F9">
        <w:rPr>
          <w:rFonts w:ascii="Bahnschrift Light SemiCondensed" w:eastAsia="Arial Unicode MS" w:hAnsi="Bahnschrift Light SemiCondensed" w:cs="Arial Unicode MS"/>
          <w:b w:val="0"/>
          <w:color w:val="auto"/>
        </w:rPr>
        <w:t>Oct_Sales</w:t>
      </w:r>
      <w:proofErr w:type="spellEnd"/>
      <w:r w:rsidRPr="002C53F9">
        <w:rPr>
          <w:rFonts w:ascii="Bahnschrift Light SemiCondensed" w:eastAsia="Arial Unicode MS" w:hAnsi="Bahnschrift Light SemiCondensed" w:cs="Arial Unicode MS"/>
          <w:b w:val="0"/>
          <w:color w:val="auto"/>
        </w:rPr>
        <w:t>) &gt; 0</w:t>
      </w:r>
    </w:p>
    <w:p w:rsidR="002C53F9" w:rsidRDefault="002C53F9" w:rsidP="002C53F9">
      <w:pPr>
        <w:ind w:left="720" w:firstLine="720"/>
        <w:jc w:val="both"/>
        <w:rPr>
          <w:rFonts w:ascii="Bahnschrift Light SemiCondensed" w:eastAsia="Arial Unicode MS" w:hAnsi="Bahnschrift Light SemiCondensed" w:cs="Arial Unicode MS"/>
          <w:b w:val="0"/>
          <w:color w:val="auto"/>
        </w:rPr>
      </w:pPr>
      <w:r w:rsidRPr="002C53F9">
        <w:rPr>
          <w:rFonts w:ascii="Bahnschrift Light SemiCondensed" w:eastAsia="Arial Unicode MS" w:hAnsi="Bahnschrift Light SemiCondensed" w:cs="Arial Unicode MS"/>
          <w:b w:val="0"/>
          <w:color w:val="auto"/>
        </w:rPr>
        <w:t xml:space="preserve">ORDER BY </w:t>
      </w:r>
      <w:proofErr w:type="spellStart"/>
      <w:r w:rsidRPr="002C53F9">
        <w:rPr>
          <w:rFonts w:ascii="Bahnschrift Light SemiCondensed" w:eastAsia="Arial Unicode MS" w:hAnsi="Bahnschrift Light SemiCondensed" w:cs="Arial Unicode MS"/>
          <w:b w:val="0"/>
          <w:color w:val="auto"/>
        </w:rPr>
        <w:t>Increased_Sales</w:t>
      </w:r>
      <w:proofErr w:type="spellEnd"/>
      <w:r w:rsidRPr="002C53F9">
        <w:rPr>
          <w:rFonts w:ascii="Bahnschrift Light SemiCondensed" w:eastAsia="Arial Unicode MS" w:hAnsi="Bahnschrift Light SemiCondensed" w:cs="Arial Unicode MS"/>
          <w:b w:val="0"/>
          <w:color w:val="auto"/>
        </w:rPr>
        <w:t xml:space="preserve"> DESC;</w:t>
      </w:r>
    </w:p>
    <w:p w:rsidR="002C53F9" w:rsidRPr="00E179F9" w:rsidRDefault="002C53F9" w:rsidP="002C53F9">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2C53F9" w:rsidRPr="006529BB" w:rsidTr="00EE0872">
        <w:tc>
          <w:tcPr>
            <w:tcW w:w="9926" w:type="dxa"/>
            <w:tcBorders>
              <w:top w:val="nil"/>
              <w:left w:val="nil"/>
              <w:bottom w:val="nil"/>
              <w:right w:val="nil"/>
            </w:tcBorders>
            <w:shd w:val="clear" w:color="auto" w:fill="E7E6E6" w:themeFill="background2"/>
          </w:tcPr>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hive&gt; WITH </w:t>
            </w:r>
            <w:proofErr w:type="spellStart"/>
            <w:r w:rsidRPr="002C53F9">
              <w:rPr>
                <w:rFonts w:ascii="Lucida Console" w:eastAsia="Arial Unicode MS" w:hAnsi="Lucida Console" w:cs="Arial Unicode MS"/>
                <w:b w:val="0"/>
                <w:color w:val="auto"/>
                <w:sz w:val="24"/>
              </w:rPr>
              <w:t>OctNov_Sales</w:t>
            </w:r>
            <w:proofErr w:type="spellEnd"/>
            <w:r w:rsidRPr="002C53F9">
              <w:rPr>
                <w:rFonts w:ascii="Lucida Console" w:eastAsia="Arial Unicode MS" w:hAnsi="Lucida Console" w:cs="Arial Unicode MS"/>
                <w:b w:val="0"/>
                <w:color w:val="auto"/>
                <w:sz w:val="24"/>
              </w:rPr>
              <w:t xml:space="preserve"> AS (</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SELECT brand,</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SUM(CASE WHEN </w:t>
            </w:r>
            <w:proofErr w:type="spellStart"/>
            <w:r w:rsidRPr="002C53F9">
              <w:rPr>
                <w:rFonts w:ascii="Lucida Console" w:eastAsia="Arial Unicode MS" w:hAnsi="Lucida Console" w:cs="Arial Unicode MS"/>
                <w:b w:val="0"/>
                <w:color w:val="auto"/>
                <w:sz w:val="24"/>
              </w:rPr>
              <w:t>date_format</w:t>
            </w:r>
            <w:proofErr w:type="spellEnd"/>
            <w:r w:rsidRPr="002C53F9">
              <w:rPr>
                <w:rFonts w:ascii="Lucida Console" w:eastAsia="Arial Unicode MS" w:hAnsi="Lucida Console" w:cs="Arial Unicode MS"/>
                <w:b w:val="0"/>
                <w:color w:val="auto"/>
                <w:sz w:val="24"/>
              </w:rPr>
              <w:t>(</w:t>
            </w:r>
            <w:proofErr w:type="spellStart"/>
            <w:r w:rsidRPr="002C53F9">
              <w:rPr>
                <w:rFonts w:ascii="Lucida Console" w:eastAsia="Arial Unicode MS" w:hAnsi="Lucida Console" w:cs="Arial Unicode MS"/>
                <w:b w:val="0"/>
                <w:color w:val="auto"/>
                <w:sz w:val="24"/>
              </w:rPr>
              <w:t>event_time</w:t>
            </w:r>
            <w:proofErr w:type="spellEnd"/>
            <w:r w:rsidRPr="002C53F9">
              <w:rPr>
                <w:rFonts w:ascii="Lucida Console" w:eastAsia="Arial Unicode MS" w:hAnsi="Lucida Console" w:cs="Arial Unicode MS"/>
                <w:b w:val="0"/>
                <w:color w:val="auto"/>
                <w:sz w:val="24"/>
              </w:rPr>
              <w:t xml:space="preserve">, 'MM')=10 THEN price ELSE 0 END) AS </w:t>
            </w:r>
            <w:proofErr w:type="spellStart"/>
            <w:r w:rsidRPr="002C53F9">
              <w:rPr>
                <w:rFonts w:ascii="Lucida Console" w:eastAsia="Arial Unicode MS" w:hAnsi="Lucida Console" w:cs="Arial Unicode MS"/>
                <w:b w:val="0"/>
                <w:color w:val="auto"/>
                <w:sz w:val="24"/>
              </w:rPr>
              <w:t>Oct_Sales</w:t>
            </w:r>
            <w:proofErr w:type="spellEnd"/>
            <w:r w:rsidRPr="002C53F9">
              <w:rPr>
                <w:rFonts w:ascii="Lucida Console" w:eastAsia="Arial Unicode MS" w:hAnsi="Lucida Console" w:cs="Arial Unicode MS"/>
                <w:b w:val="0"/>
                <w:color w:val="auto"/>
                <w:sz w:val="24"/>
              </w:rPr>
              <w:t>,</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SUM(CASE WHEN </w:t>
            </w:r>
            <w:proofErr w:type="spellStart"/>
            <w:r w:rsidRPr="002C53F9">
              <w:rPr>
                <w:rFonts w:ascii="Lucida Console" w:eastAsia="Arial Unicode MS" w:hAnsi="Lucida Console" w:cs="Arial Unicode MS"/>
                <w:b w:val="0"/>
                <w:color w:val="auto"/>
                <w:sz w:val="24"/>
              </w:rPr>
              <w:t>date_format</w:t>
            </w:r>
            <w:proofErr w:type="spellEnd"/>
            <w:r w:rsidRPr="002C53F9">
              <w:rPr>
                <w:rFonts w:ascii="Lucida Console" w:eastAsia="Arial Unicode MS" w:hAnsi="Lucida Console" w:cs="Arial Unicode MS"/>
                <w:b w:val="0"/>
                <w:color w:val="auto"/>
                <w:sz w:val="24"/>
              </w:rPr>
              <w:t>(</w:t>
            </w:r>
            <w:proofErr w:type="spellStart"/>
            <w:r w:rsidRPr="002C53F9">
              <w:rPr>
                <w:rFonts w:ascii="Lucida Console" w:eastAsia="Arial Unicode MS" w:hAnsi="Lucida Console" w:cs="Arial Unicode MS"/>
                <w:b w:val="0"/>
                <w:color w:val="auto"/>
                <w:sz w:val="24"/>
              </w:rPr>
              <w:t>event_time</w:t>
            </w:r>
            <w:proofErr w:type="spellEnd"/>
            <w:r w:rsidRPr="002C53F9">
              <w:rPr>
                <w:rFonts w:ascii="Lucida Console" w:eastAsia="Arial Unicode MS" w:hAnsi="Lucida Console" w:cs="Arial Unicode MS"/>
                <w:b w:val="0"/>
                <w:color w:val="auto"/>
                <w:sz w:val="24"/>
              </w:rPr>
              <w:t xml:space="preserve">, 'MM')=11 THEN price ELSE 0 END) AS </w:t>
            </w:r>
            <w:proofErr w:type="spellStart"/>
            <w:r w:rsidRPr="002C53F9">
              <w:rPr>
                <w:rFonts w:ascii="Lucida Console" w:eastAsia="Arial Unicode MS" w:hAnsi="Lucida Console" w:cs="Arial Unicode MS"/>
                <w:b w:val="0"/>
                <w:color w:val="auto"/>
                <w:sz w:val="24"/>
              </w:rPr>
              <w:t>Nov_Sales</w:t>
            </w:r>
            <w:proofErr w:type="spellEnd"/>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FROM cosmetic</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WHERE </w:t>
            </w:r>
            <w:proofErr w:type="spellStart"/>
            <w:r w:rsidRPr="002C53F9">
              <w:rPr>
                <w:rFonts w:ascii="Lucida Console" w:eastAsia="Arial Unicode MS" w:hAnsi="Lucida Console" w:cs="Arial Unicode MS"/>
                <w:b w:val="0"/>
                <w:color w:val="auto"/>
                <w:sz w:val="24"/>
              </w:rPr>
              <w:t>event_type</w:t>
            </w:r>
            <w:proofErr w:type="spellEnd"/>
            <w:r w:rsidRPr="002C53F9">
              <w:rPr>
                <w:rFonts w:ascii="Lucida Console" w:eastAsia="Arial Unicode MS" w:hAnsi="Lucida Console" w:cs="Arial Unicode MS"/>
                <w:b w:val="0"/>
                <w:color w:val="auto"/>
                <w:sz w:val="24"/>
              </w:rPr>
              <w:t xml:space="preserve"> = 'purchase' AND</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w:t>
            </w:r>
            <w:proofErr w:type="spellStart"/>
            <w:r w:rsidRPr="002C53F9">
              <w:rPr>
                <w:rFonts w:ascii="Lucida Console" w:eastAsia="Arial Unicode MS" w:hAnsi="Lucida Console" w:cs="Arial Unicode MS"/>
                <w:b w:val="0"/>
                <w:color w:val="auto"/>
                <w:sz w:val="24"/>
              </w:rPr>
              <w:t>date_format</w:t>
            </w:r>
            <w:proofErr w:type="spellEnd"/>
            <w:r w:rsidRPr="002C53F9">
              <w:rPr>
                <w:rFonts w:ascii="Lucida Console" w:eastAsia="Arial Unicode MS" w:hAnsi="Lucida Console" w:cs="Arial Unicode MS"/>
                <w:b w:val="0"/>
                <w:color w:val="auto"/>
                <w:sz w:val="24"/>
              </w:rPr>
              <w:t>(</w:t>
            </w:r>
            <w:proofErr w:type="spellStart"/>
            <w:r w:rsidRPr="002C53F9">
              <w:rPr>
                <w:rFonts w:ascii="Lucida Console" w:eastAsia="Arial Unicode MS" w:hAnsi="Lucida Console" w:cs="Arial Unicode MS"/>
                <w:b w:val="0"/>
                <w:color w:val="auto"/>
                <w:sz w:val="24"/>
              </w:rPr>
              <w:t>event_time</w:t>
            </w:r>
            <w:proofErr w:type="spellEnd"/>
            <w:r w:rsidRPr="002C53F9">
              <w:rPr>
                <w:rFonts w:ascii="Lucida Console" w:eastAsia="Arial Unicode MS" w:hAnsi="Lucida Console" w:cs="Arial Unicode MS"/>
                <w:b w:val="0"/>
                <w:color w:val="auto"/>
                <w:sz w:val="24"/>
              </w:rPr>
              <w:t>, 'MM') IN ('10', '11')</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GROUP BY brand</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SELECT brand, ROUND(Oct_Sales,2), ROUND(Nov_Sales,2), ROUND((</w:t>
            </w:r>
            <w:proofErr w:type="spellStart"/>
            <w:r w:rsidRPr="002C53F9">
              <w:rPr>
                <w:rFonts w:ascii="Lucida Console" w:eastAsia="Arial Unicode MS" w:hAnsi="Lucida Console" w:cs="Arial Unicode MS"/>
                <w:b w:val="0"/>
                <w:color w:val="auto"/>
                <w:sz w:val="24"/>
              </w:rPr>
              <w:t>Nov_Sales</w:t>
            </w:r>
            <w:proofErr w:type="spellEnd"/>
            <w:r w:rsidRPr="002C53F9">
              <w:rPr>
                <w:rFonts w:ascii="Lucida Console" w:eastAsia="Arial Unicode MS" w:hAnsi="Lucida Console" w:cs="Arial Unicode MS"/>
                <w:b w:val="0"/>
                <w:color w:val="auto"/>
                <w:sz w:val="24"/>
              </w:rPr>
              <w:t xml:space="preserve"> - </w:t>
            </w:r>
            <w:proofErr w:type="spellStart"/>
            <w:r w:rsidRPr="002C53F9">
              <w:rPr>
                <w:rFonts w:ascii="Lucida Console" w:eastAsia="Arial Unicode MS" w:hAnsi="Lucida Console" w:cs="Arial Unicode MS"/>
                <w:b w:val="0"/>
                <w:color w:val="auto"/>
                <w:sz w:val="24"/>
              </w:rPr>
              <w:t>Oct_Sales</w:t>
            </w:r>
            <w:proofErr w:type="spellEnd"/>
            <w:r w:rsidRPr="002C53F9">
              <w:rPr>
                <w:rFonts w:ascii="Lucida Console" w:eastAsia="Arial Unicode MS" w:hAnsi="Lucida Console" w:cs="Arial Unicode MS"/>
                <w:b w:val="0"/>
                <w:color w:val="auto"/>
                <w:sz w:val="24"/>
              </w:rPr>
              <w:t xml:space="preserve">),2) AS </w:t>
            </w:r>
            <w:proofErr w:type="spellStart"/>
            <w:r w:rsidRPr="002C53F9">
              <w:rPr>
                <w:rFonts w:ascii="Lucida Console" w:eastAsia="Arial Unicode MS" w:hAnsi="Lucida Console" w:cs="Arial Unicode MS"/>
                <w:b w:val="0"/>
                <w:color w:val="auto"/>
                <w:sz w:val="24"/>
              </w:rPr>
              <w:t>Increased_Sales</w:t>
            </w:r>
            <w:proofErr w:type="spellEnd"/>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FROM </w:t>
            </w:r>
            <w:proofErr w:type="spellStart"/>
            <w:r w:rsidRPr="002C53F9">
              <w:rPr>
                <w:rFonts w:ascii="Lucida Console" w:eastAsia="Arial Unicode MS" w:hAnsi="Lucida Console" w:cs="Arial Unicode MS"/>
                <w:b w:val="0"/>
                <w:color w:val="auto"/>
                <w:sz w:val="24"/>
              </w:rPr>
              <w:t>OctNov_Sales</w:t>
            </w:r>
            <w:proofErr w:type="spellEnd"/>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WHERE (</w:t>
            </w:r>
            <w:proofErr w:type="spellStart"/>
            <w:r w:rsidRPr="002C53F9">
              <w:rPr>
                <w:rFonts w:ascii="Lucida Console" w:eastAsia="Arial Unicode MS" w:hAnsi="Lucida Console" w:cs="Arial Unicode MS"/>
                <w:b w:val="0"/>
                <w:color w:val="auto"/>
                <w:sz w:val="24"/>
              </w:rPr>
              <w:t>Nov_Sales</w:t>
            </w:r>
            <w:proofErr w:type="spellEnd"/>
            <w:r w:rsidRPr="002C53F9">
              <w:rPr>
                <w:rFonts w:ascii="Lucida Console" w:eastAsia="Arial Unicode MS" w:hAnsi="Lucida Console" w:cs="Arial Unicode MS"/>
                <w:b w:val="0"/>
                <w:color w:val="auto"/>
                <w:sz w:val="24"/>
              </w:rPr>
              <w:t xml:space="preserve"> - </w:t>
            </w:r>
            <w:proofErr w:type="spellStart"/>
            <w:r w:rsidRPr="002C53F9">
              <w:rPr>
                <w:rFonts w:ascii="Lucida Console" w:eastAsia="Arial Unicode MS" w:hAnsi="Lucida Console" w:cs="Arial Unicode MS"/>
                <w:b w:val="0"/>
                <w:color w:val="auto"/>
                <w:sz w:val="24"/>
              </w:rPr>
              <w:t>Oct_Sales</w:t>
            </w:r>
            <w:proofErr w:type="spellEnd"/>
            <w:r w:rsidRPr="002C53F9">
              <w:rPr>
                <w:rFonts w:ascii="Lucida Console" w:eastAsia="Arial Unicode MS" w:hAnsi="Lucida Console" w:cs="Arial Unicode MS"/>
                <w:b w:val="0"/>
                <w:color w:val="auto"/>
                <w:sz w:val="24"/>
              </w:rPr>
              <w:t>) &gt; 0</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&gt; ORDER BY </w:t>
            </w:r>
            <w:proofErr w:type="spellStart"/>
            <w:r w:rsidRPr="002C53F9">
              <w:rPr>
                <w:rFonts w:ascii="Lucida Console" w:eastAsia="Arial Unicode MS" w:hAnsi="Lucida Console" w:cs="Arial Unicode MS"/>
                <w:b w:val="0"/>
                <w:color w:val="auto"/>
                <w:sz w:val="24"/>
              </w:rPr>
              <w:t>Increased_Sales</w:t>
            </w:r>
            <w:proofErr w:type="spellEnd"/>
            <w:r w:rsidRPr="002C53F9">
              <w:rPr>
                <w:rFonts w:ascii="Lucida Console" w:eastAsia="Arial Unicode MS" w:hAnsi="Lucida Console" w:cs="Arial Unicode MS"/>
                <w:b w:val="0"/>
                <w:color w:val="auto"/>
                <w:sz w:val="24"/>
              </w:rPr>
              <w:t xml:space="preserve"> DESC;</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Query ID = hadoop_20210704205521_a3abd284-8932-431b-a4e4-f3b494b2dd8d</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Total jobs = 1</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Launching Job 1 out of 1</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Status: Running (Executing on YARN cluster with App id application_1625416651349_0016)</w:t>
            </w:r>
          </w:p>
          <w:p w:rsidR="002C53F9" w:rsidRPr="002C53F9" w:rsidRDefault="002C53F9" w:rsidP="002C53F9">
            <w:pPr>
              <w:rPr>
                <w:rFonts w:ascii="Lucida Console" w:eastAsia="Arial Unicode MS" w:hAnsi="Lucida Console" w:cs="Arial Unicode MS"/>
                <w:b w:val="0"/>
                <w:color w:val="auto"/>
                <w:sz w:val="24"/>
              </w:rPr>
            </w:pP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VERTICES      MODE        STATUS  TOTAL  COMPLETED  RUNNING  PENDING  FAILED  KILLED</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Map 1 .......... container     SUCCEEDED      3          3        0        0       0       0</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Reducer 2 ...... container     SUCCEEDED      1          1        0        0       0       0</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Reducer 3 ...... container     SUCCEEDED      1          1        0        0       0       0</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VERTICES: 03/03  [==========================&gt;&gt;] 100%  ELAPSED TIME: 39.89 s</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OK</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brand   _c1     _c2     </w:t>
            </w:r>
            <w:proofErr w:type="spellStart"/>
            <w:r w:rsidRPr="002C53F9">
              <w:rPr>
                <w:rFonts w:ascii="Lucida Console" w:eastAsia="Arial Unicode MS" w:hAnsi="Lucida Console" w:cs="Arial Unicode MS"/>
                <w:b w:val="0"/>
                <w:color w:val="auto"/>
                <w:sz w:val="24"/>
              </w:rPr>
              <w:t>increased_sales</w:t>
            </w:r>
            <w:proofErr w:type="spellEnd"/>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 xml:space="preserve">        474668.6        619502.59       144833.99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grattol</w:t>
            </w:r>
            <w:proofErr w:type="spellEnd"/>
            <w:r w:rsidRPr="002C53F9">
              <w:rPr>
                <w:rFonts w:ascii="Lucida Console" w:eastAsia="Arial Unicode MS" w:hAnsi="Lucida Console" w:cs="Arial Unicode MS"/>
                <w:b w:val="0"/>
                <w:color w:val="auto"/>
                <w:sz w:val="24"/>
              </w:rPr>
              <w:t xml:space="preserve"> 35445.54        71472.71        36027.17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uno</w:t>
            </w:r>
            <w:proofErr w:type="spellEnd"/>
            <w:r w:rsidRPr="002C53F9">
              <w:rPr>
                <w:rFonts w:ascii="Lucida Console" w:eastAsia="Arial Unicode MS" w:hAnsi="Lucida Console" w:cs="Arial Unicode MS"/>
                <w:b w:val="0"/>
                <w:color w:val="auto"/>
                <w:sz w:val="24"/>
              </w:rPr>
              <w:t xml:space="preserve">     35302.03        51039.75        15737.72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lianail</w:t>
            </w:r>
            <w:proofErr w:type="spellEnd"/>
            <w:r w:rsidRPr="002C53F9">
              <w:rPr>
                <w:rFonts w:ascii="Lucida Console" w:eastAsia="Arial Unicode MS" w:hAnsi="Lucida Console" w:cs="Arial Unicode MS"/>
                <w:b w:val="0"/>
                <w:color w:val="auto"/>
                <w:sz w:val="24"/>
              </w:rPr>
              <w:t xml:space="preserve"> 5892.84 16394.24        10501.4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ingarden</w:t>
            </w:r>
            <w:proofErr w:type="spellEnd"/>
            <w:r w:rsidRPr="002C53F9">
              <w:rPr>
                <w:rFonts w:ascii="Lucida Console" w:eastAsia="Arial Unicode MS" w:hAnsi="Lucida Console" w:cs="Arial Unicode MS"/>
                <w:b w:val="0"/>
                <w:color w:val="auto"/>
                <w:sz w:val="24"/>
              </w:rPr>
              <w:t xml:space="preserve">        23161.39        33566.21        10404.82</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strong  29196.63        38671.27        9474.64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jessnail</w:t>
            </w:r>
            <w:proofErr w:type="spellEnd"/>
            <w:r w:rsidRPr="002C53F9">
              <w:rPr>
                <w:rFonts w:ascii="Lucida Console" w:eastAsia="Arial Unicode MS" w:hAnsi="Lucida Console" w:cs="Arial Unicode MS"/>
                <w:b w:val="0"/>
                <w:color w:val="auto"/>
                <w:sz w:val="24"/>
              </w:rPr>
              <w:t xml:space="preserve">        26287.84        33345.23        7057.39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cosmoprofi</w:t>
            </w:r>
            <w:proofErr w:type="spellEnd"/>
            <w:r w:rsidRPr="002C53F9">
              <w:rPr>
                <w:rFonts w:ascii="Lucida Console" w:eastAsia="Arial Unicode MS" w:hAnsi="Lucida Console" w:cs="Arial Unicode MS"/>
                <w:b w:val="0"/>
                <w:color w:val="auto"/>
                <w:sz w:val="24"/>
              </w:rPr>
              <w:t xml:space="preserve">      8322.81 14536.99        6214.18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polarus</w:t>
            </w:r>
            <w:proofErr w:type="spellEnd"/>
            <w:r w:rsidRPr="002C53F9">
              <w:rPr>
                <w:rFonts w:ascii="Lucida Console" w:eastAsia="Arial Unicode MS" w:hAnsi="Lucida Console" w:cs="Arial Unicode MS"/>
                <w:b w:val="0"/>
                <w:color w:val="auto"/>
                <w:sz w:val="24"/>
              </w:rPr>
              <w:t xml:space="preserve"> 6013.72 11371.93        5358.21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lastRenderedPageBreak/>
              <w:t>runail</w:t>
            </w:r>
            <w:proofErr w:type="spellEnd"/>
            <w:r w:rsidRPr="002C53F9">
              <w:rPr>
                <w:rFonts w:ascii="Lucida Console" w:eastAsia="Arial Unicode MS" w:hAnsi="Lucida Console" w:cs="Arial Unicode MS"/>
                <w:b w:val="0"/>
                <w:color w:val="auto"/>
                <w:sz w:val="24"/>
              </w:rPr>
              <w:t xml:space="preserve">  71535.15        76758.66        5223.51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freedecor</w:t>
            </w:r>
            <w:proofErr w:type="spellEnd"/>
            <w:r w:rsidRPr="002C53F9">
              <w:rPr>
                <w:rFonts w:ascii="Lucida Console" w:eastAsia="Arial Unicode MS" w:hAnsi="Lucida Console" w:cs="Arial Unicode MS"/>
                <w:b w:val="0"/>
                <w:color w:val="auto"/>
                <w:sz w:val="24"/>
              </w:rPr>
              <w:t xml:space="preserve">       3421.78 7671.8  4250.02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staleks</w:t>
            </w:r>
            <w:proofErr w:type="spellEnd"/>
            <w:r w:rsidRPr="002C53F9">
              <w:rPr>
                <w:rFonts w:ascii="Lucida Console" w:eastAsia="Arial Unicode MS" w:hAnsi="Lucida Console" w:cs="Arial Unicode MS"/>
                <w:b w:val="0"/>
                <w:color w:val="auto"/>
                <w:sz w:val="24"/>
              </w:rPr>
              <w:t xml:space="preserve"> 8519.73 11875.61        3355.88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bpw.style</w:t>
            </w:r>
            <w:proofErr w:type="spellEnd"/>
            <w:r w:rsidRPr="002C53F9">
              <w:rPr>
                <w:rFonts w:ascii="Lucida Console" w:eastAsia="Arial Unicode MS" w:hAnsi="Lucida Console" w:cs="Arial Unicode MS"/>
                <w:b w:val="0"/>
                <w:color w:val="auto"/>
                <w:sz w:val="24"/>
              </w:rPr>
              <w:t xml:space="preserve">       11572.15        14837.44        3265.29</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lovely  8704.38 11939.06        3234.68</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marathon        7280.75 10273.1 2992.35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haruyama</w:t>
            </w:r>
            <w:proofErr w:type="spellEnd"/>
            <w:r w:rsidRPr="002C53F9">
              <w:rPr>
                <w:rFonts w:ascii="Lucida Console" w:eastAsia="Arial Unicode MS" w:hAnsi="Lucida Console" w:cs="Arial Unicode MS"/>
                <w:b w:val="0"/>
                <w:color w:val="auto"/>
                <w:sz w:val="24"/>
              </w:rPr>
              <w:t xml:space="preserve">        9390.69 12352.91        2962.22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yoko</w:t>
            </w:r>
            <w:proofErr w:type="spellEnd"/>
            <w:r w:rsidRPr="002C53F9">
              <w:rPr>
                <w:rFonts w:ascii="Lucida Console" w:eastAsia="Arial Unicode MS" w:hAnsi="Lucida Console" w:cs="Arial Unicode MS"/>
                <w:b w:val="0"/>
                <w:color w:val="auto"/>
                <w:sz w:val="24"/>
              </w:rPr>
              <w:t xml:space="preserve">    8756.91 11707.88        2950.97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italwax</w:t>
            </w:r>
            <w:proofErr w:type="spellEnd"/>
            <w:r w:rsidRPr="002C53F9">
              <w:rPr>
                <w:rFonts w:ascii="Lucida Console" w:eastAsia="Arial Unicode MS" w:hAnsi="Lucida Console" w:cs="Arial Unicode MS"/>
                <w:b w:val="0"/>
                <w:color w:val="auto"/>
                <w:sz w:val="24"/>
              </w:rPr>
              <w:t xml:space="preserve"> 21940.24        24799.37        2859.13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benovy</w:t>
            </w:r>
            <w:proofErr w:type="spellEnd"/>
            <w:r w:rsidRPr="002C53F9">
              <w:rPr>
                <w:rFonts w:ascii="Lucida Console" w:eastAsia="Arial Unicode MS" w:hAnsi="Lucida Console" w:cs="Arial Unicode MS"/>
                <w:b w:val="0"/>
                <w:color w:val="auto"/>
                <w:sz w:val="24"/>
              </w:rPr>
              <w:t xml:space="preserve">  409.62  3259.97 2850.35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kaypro</w:t>
            </w:r>
            <w:proofErr w:type="spellEnd"/>
            <w:r w:rsidRPr="002C53F9">
              <w:rPr>
                <w:rFonts w:ascii="Lucida Console" w:eastAsia="Arial Unicode MS" w:hAnsi="Lucida Console" w:cs="Arial Unicode MS"/>
                <w:b w:val="0"/>
                <w:color w:val="auto"/>
                <w:sz w:val="24"/>
              </w:rPr>
              <w:t xml:space="preserve">  881.34  3268.7  2387.36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estel</w:t>
            </w:r>
            <w:proofErr w:type="spellEnd"/>
            <w:r w:rsidRPr="002C53F9">
              <w:rPr>
                <w:rFonts w:ascii="Lucida Console" w:eastAsia="Arial Unicode MS" w:hAnsi="Lucida Console" w:cs="Arial Unicode MS"/>
                <w:b w:val="0"/>
                <w:color w:val="auto"/>
                <w:sz w:val="24"/>
              </w:rPr>
              <w:t xml:space="preserve">   21756.75        24142.67        2385.92</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concept 11032.14        13380.4 2348.26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kapous</w:t>
            </w:r>
            <w:proofErr w:type="spellEnd"/>
            <w:r w:rsidRPr="002C53F9">
              <w:rPr>
                <w:rFonts w:ascii="Lucida Console" w:eastAsia="Arial Unicode MS" w:hAnsi="Lucida Console" w:cs="Arial Unicode MS"/>
                <w:b w:val="0"/>
                <w:color w:val="auto"/>
                <w:sz w:val="24"/>
              </w:rPr>
              <w:t xml:space="preserve">  11927.16        14093.08        2165.92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f.o.x</w:t>
            </w:r>
            <w:proofErr w:type="spellEnd"/>
            <w:r w:rsidRPr="002C53F9">
              <w:rPr>
                <w:rFonts w:ascii="Lucida Console" w:eastAsia="Arial Unicode MS" w:hAnsi="Lucida Console" w:cs="Arial Unicode MS"/>
                <w:b w:val="0"/>
                <w:color w:val="auto"/>
                <w:sz w:val="24"/>
              </w:rPr>
              <w:t xml:space="preserve">   6624.23 8577.28 1953.05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masura</w:t>
            </w:r>
            <w:proofErr w:type="spellEnd"/>
            <w:r w:rsidRPr="002C53F9">
              <w:rPr>
                <w:rFonts w:ascii="Lucida Console" w:eastAsia="Arial Unicode MS" w:hAnsi="Lucida Console" w:cs="Arial Unicode MS"/>
                <w:b w:val="0"/>
                <w:color w:val="auto"/>
                <w:sz w:val="24"/>
              </w:rPr>
              <w:t xml:space="preserve">  31266.08        33058.47        1792.39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milv</w:t>
            </w:r>
            <w:proofErr w:type="spellEnd"/>
            <w:r w:rsidRPr="002C53F9">
              <w:rPr>
                <w:rFonts w:ascii="Lucida Console" w:eastAsia="Arial Unicode MS" w:hAnsi="Lucida Console" w:cs="Arial Unicode MS"/>
                <w:b w:val="0"/>
                <w:color w:val="auto"/>
                <w:sz w:val="24"/>
              </w:rPr>
              <w:t xml:space="preserve">    3904.94 5642.01 1737.07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beautix</w:t>
            </w:r>
            <w:proofErr w:type="spellEnd"/>
            <w:r w:rsidRPr="002C53F9">
              <w:rPr>
                <w:rFonts w:ascii="Lucida Console" w:eastAsia="Arial Unicode MS" w:hAnsi="Lucida Console" w:cs="Arial Unicode MS"/>
                <w:b w:val="0"/>
                <w:color w:val="auto"/>
                <w:sz w:val="24"/>
              </w:rPr>
              <w:t xml:space="preserve"> 10493.95        12222.95        1729.0</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artex</w:t>
            </w:r>
            <w:proofErr w:type="spellEnd"/>
            <w:r w:rsidRPr="002C53F9">
              <w:rPr>
                <w:rFonts w:ascii="Lucida Console" w:eastAsia="Arial Unicode MS" w:hAnsi="Lucida Console" w:cs="Arial Unicode MS"/>
                <w:b w:val="0"/>
                <w:color w:val="auto"/>
                <w:sz w:val="24"/>
              </w:rPr>
              <w:t xml:space="preserve">   2730.64 4327.25 1596.61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domix</w:t>
            </w:r>
            <w:proofErr w:type="spellEnd"/>
            <w:r w:rsidRPr="002C53F9">
              <w:rPr>
                <w:rFonts w:ascii="Lucida Console" w:eastAsia="Arial Unicode MS" w:hAnsi="Lucida Console" w:cs="Arial Unicode MS"/>
                <w:b w:val="0"/>
                <w:color w:val="auto"/>
                <w:sz w:val="24"/>
              </w:rPr>
              <w:t xml:space="preserve">   10472.05        12009.17        1537.12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shik</w:t>
            </w:r>
            <w:proofErr w:type="spellEnd"/>
            <w:r w:rsidRPr="002C53F9">
              <w:rPr>
                <w:rFonts w:ascii="Lucida Console" w:eastAsia="Arial Unicode MS" w:hAnsi="Lucida Console" w:cs="Arial Unicode MS"/>
                <w:b w:val="0"/>
                <w:color w:val="auto"/>
                <w:sz w:val="24"/>
              </w:rPr>
              <w:t xml:space="preserve">    3341.2  4839.72 1498.52</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smart   4457.26 5902.14 1444.88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roubloff</w:t>
            </w:r>
            <w:proofErr w:type="spellEnd"/>
            <w:r w:rsidRPr="002C53F9">
              <w:rPr>
                <w:rFonts w:ascii="Lucida Console" w:eastAsia="Arial Unicode MS" w:hAnsi="Lucida Console" w:cs="Arial Unicode MS"/>
                <w:b w:val="0"/>
                <w:color w:val="auto"/>
                <w:sz w:val="24"/>
              </w:rPr>
              <w:t xml:space="preserve">        3491.36 4913.77 1422.41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levrana</w:t>
            </w:r>
            <w:proofErr w:type="spellEnd"/>
            <w:r w:rsidRPr="002C53F9">
              <w:rPr>
                <w:rFonts w:ascii="Lucida Console" w:eastAsia="Arial Unicode MS" w:hAnsi="Lucida Console" w:cs="Arial Unicode MS"/>
                <w:b w:val="0"/>
                <w:color w:val="auto"/>
                <w:sz w:val="24"/>
              </w:rPr>
              <w:t xml:space="preserve"> 2243.56 3664.1  1420.54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oniq</w:t>
            </w:r>
            <w:proofErr w:type="spellEnd"/>
            <w:r w:rsidRPr="002C53F9">
              <w:rPr>
                <w:rFonts w:ascii="Lucida Console" w:eastAsia="Arial Unicode MS" w:hAnsi="Lucida Console" w:cs="Arial Unicode MS"/>
                <w:b w:val="0"/>
                <w:color w:val="auto"/>
                <w:sz w:val="24"/>
              </w:rPr>
              <w:t xml:space="preserve">    8425.41 9841.65 1416.24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irisk</w:t>
            </w:r>
            <w:proofErr w:type="spellEnd"/>
            <w:r w:rsidRPr="002C53F9">
              <w:rPr>
                <w:rFonts w:ascii="Lucida Console" w:eastAsia="Arial Unicode MS" w:hAnsi="Lucida Console" w:cs="Arial Unicode MS"/>
                <w:b w:val="0"/>
                <w:color w:val="auto"/>
                <w:sz w:val="24"/>
              </w:rPr>
              <w:t xml:space="preserve">   45591.96        46946.04        1354.08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severina</w:t>
            </w:r>
            <w:proofErr w:type="spellEnd"/>
            <w:r w:rsidRPr="002C53F9">
              <w:rPr>
                <w:rFonts w:ascii="Lucida Console" w:eastAsia="Arial Unicode MS" w:hAnsi="Lucida Console" w:cs="Arial Unicode MS"/>
                <w:b w:val="0"/>
                <w:color w:val="auto"/>
                <w:sz w:val="24"/>
              </w:rPr>
              <w:t xml:space="preserve">        4775.88 6120.48 1344.6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joico</w:t>
            </w:r>
            <w:proofErr w:type="spellEnd"/>
            <w:r w:rsidRPr="002C53F9">
              <w:rPr>
                <w:rFonts w:ascii="Lucida Console" w:eastAsia="Arial Unicode MS" w:hAnsi="Lucida Console" w:cs="Arial Unicode MS"/>
                <w:b w:val="0"/>
                <w:color w:val="auto"/>
                <w:sz w:val="24"/>
              </w:rPr>
              <w:t xml:space="preserve">   705.52  2015.1  1309.58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zeitun</w:t>
            </w:r>
            <w:proofErr w:type="spellEnd"/>
            <w:r w:rsidRPr="002C53F9">
              <w:rPr>
                <w:rFonts w:ascii="Lucida Console" w:eastAsia="Arial Unicode MS" w:hAnsi="Lucida Console" w:cs="Arial Unicode MS"/>
                <w:b w:val="0"/>
                <w:color w:val="auto"/>
                <w:sz w:val="24"/>
              </w:rPr>
              <w:t xml:space="preserve">  708.66  2009.63 1300.97</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beauty-free     554.17  1782.86 1228.69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swarovski</w:t>
            </w:r>
            <w:proofErr w:type="spellEnd"/>
            <w:r w:rsidRPr="002C53F9">
              <w:rPr>
                <w:rFonts w:ascii="Lucida Console" w:eastAsia="Arial Unicode MS" w:hAnsi="Lucida Console" w:cs="Arial Unicode MS"/>
                <w:b w:val="0"/>
                <w:color w:val="auto"/>
                <w:sz w:val="24"/>
              </w:rPr>
              <w:t xml:space="preserve">       1885.55 3043.16 1157.61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de.lux</w:t>
            </w:r>
            <w:proofErr w:type="spellEnd"/>
            <w:r w:rsidRPr="002C53F9">
              <w:rPr>
                <w:rFonts w:ascii="Lucida Console" w:eastAsia="Arial Unicode MS" w:hAnsi="Lucida Console" w:cs="Arial Unicode MS"/>
                <w:b w:val="0"/>
                <w:color w:val="auto"/>
                <w:sz w:val="24"/>
              </w:rPr>
              <w:t xml:space="preserve">  1659.7  2775.51 1115.81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metzger</w:t>
            </w:r>
            <w:proofErr w:type="spellEnd"/>
            <w:r w:rsidRPr="002C53F9">
              <w:rPr>
                <w:rFonts w:ascii="Lucida Console" w:eastAsia="Arial Unicode MS" w:hAnsi="Lucida Console" w:cs="Arial Unicode MS"/>
                <w:b w:val="0"/>
                <w:color w:val="auto"/>
                <w:sz w:val="24"/>
              </w:rPr>
              <w:t xml:space="preserve"> 5373.45 6457.16 1083.71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markell</w:t>
            </w:r>
            <w:proofErr w:type="spellEnd"/>
            <w:r w:rsidRPr="002C53F9">
              <w:rPr>
                <w:rFonts w:ascii="Lucida Console" w:eastAsia="Arial Unicode MS" w:hAnsi="Lucida Console" w:cs="Arial Unicode MS"/>
                <w:b w:val="0"/>
                <w:color w:val="auto"/>
                <w:sz w:val="24"/>
              </w:rPr>
              <w:t xml:space="preserve"> 1768.75 2834.43 1065.68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sanoto</w:t>
            </w:r>
            <w:proofErr w:type="spellEnd"/>
            <w:r w:rsidRPr="002C53F9">
              <w:rPr>
                <w:rFonts w:ascii="Lucida Console" w:eastAsia="Arial Unicode MS" w:hAnsi="Lucida Console" w:cs="Arial Unicode MS"/>
                <w:b w:val="0"/>
                <w:color w:val="auto"/>
                <w:sz w:val="24"/>
              </w:rPr>
              <w:t xml:space="preserve">  157.14  1209.68 1052.54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nagaraku</w:t>
            </w:r>
            <w:proofErr w:type="spellEnd"/>
            <w:r w:rsidRPr="002C53F9">
              <w:rPr>
                <w:rFonts w:ascii="Lucida Console" w:eastAsia="Arial Unicode MS" w:hAnsi="Lucida Console" w:cs="Arial Unicode MS"/>
                <w:b w:val="0"/>
                <w:color w:val="auto"/>
                <w:sz w:val="24"/>
              </w:rPr>
              <w:t xml:space="preserve">        4369.74 5327.68 957.94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ecolab</w:t>
            </w:r>
            <w:proofErr w:type="spellEnd"/>
            <w:r w:rsidRPr="002C53F9">
              <w:rPr>
                <w:rFonts w:ascii="Lucida Console" w:eastAsia="Arial Unicode MS" w:hAnsi="Lucida Console" w:cs="Arial Unicode MS"/>
                <w:b w:val="0"/>
                <w:color w:val="auto"/>
                <w:sz w:val="24"/>
              </w:rPr>
              <w:t xml:space="preserve">  262.85  1214.3  951.45</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art-visage      2092.71 2997.8  905.09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levissime</w:t>
            </w:r>
            <w:proofErr w:type="spellEnd"/>
            <w:r w:rsidRPr="002C53F9">
              <w:rPr>
                <w:rFonts w:ascii="Lucida Console" w:eastAsia="Arial Unicode MS" w:hAnsi="Lucida Console" w:cs="Arial Unicode MS"/>
                <w:b w:val="0"/>
                <w:color w:val="auto"/>
                <w:sz w:val="24"/>
              </w:rPr>
              <w:t xml:space="preserve">       2227.5  3085.31 857.81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missha</w:t>
            </w:r>
            <w:proofErr w:type="spellEnd"/>
            <w:r w:rsidRPr="002C53F9">
              <w:rPr>
                <w:rFonts w:ascii="Lucida Console" w:eastAsia="Arial Unicode MS" w:hAnsi="Lucida Console" w:cs="Arial Unicode MS"/>
                <w:b w:val="0"/>
                <w:color w:val="auto"/>
                <w:sz w:val="24"/>
              </w:rPr>
              <w:t xml:space="preserve">  1293.83 2150.28 856.45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solomeya</w:t>
            </w:r>
            <w:proofErr w:type="spellEnd"/>
            <w:r w:rsidRPr="002C53F9">
              <w:rPr>
                <w:rFonts w:ascii="Lucida Console" w:eastAsia="Arial Unicode MS" w:hAnsi="Lucida Console" w:cs="Arial Unicode MS"/>
                <w:b w:val="0"/>
                <w:color w:val="auto"/>
                <w:sz w:val="24"/>
              </w:rPr>
              <w:t xml:space="preserve">        1899.7  2685.8  786.1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rosi</w:t>
            </w:r>
            <w:proofErr w:type="spellEnd"/>
            <w:r w:rsidRPr="002C53F9">
              <w:rPr>
                <w:rFonts w:ascii="Lucida Console" w:eastAsia="Arial Unicode MS" w:hAnsi="Lucida Console" w:cs="Arial Unicode MS"/>
                <w:b w:val="0"/>
                <w:color w:val="auto"/>
                <w:sz w:val="24"/>
              </w:rPr>
              <w:t xml:space="preserve">    3077.04 3841.56 764.52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refectocil</w:t>
            </w:r>
            <w:proofErr w:type="spellEnd"/>
            <w:r w:rsidRPr="002C53F9">
              <w:rPr>
                <w:rFonts w:ascii="Lucida Console" w:eastAsia="Arial Unicode MS" w:hAnsi="Lucida Console" w:cs="Arial Unicode MS"/>
                <w:b w:val="0"/>
                <w:color w:val="auto"/>
                <w:sz w:val="24"/>
              </w:rPr>
              <w:t xml:space="preserve">      2716.18 3475.58 759.4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kaaral</w:t>
            </w:r>
            <w:proofErr w:type="spellEnd"/>
            <w:r w:rsidRPr="002C53F9">
              <w:rPr>
                <w:rFonts w:ascii="Lucida Console" w:eastAsia="Arial Unicode MS" w:hAnsi="Lucida Console" w:cs="Arial Unicode MS"/>
                <w:b w:val="0"/>
                <w:color w:val="auto"/>
                <w:sz w:val="24"/>
              </w:rPr>
              <w:t xml:space="preserve">  4412.43 5086.07 673.64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kosmekka</w:t>
            </w:r>
            <w:proofErr w:type="spellEnd"/>
            <w:r w:rsidRPr="002C53F9">
              <w:rPr>
                <w:rFonts w:ascii="Lucida Console" w:eastAsia="Arial Unicode MS" w:hAnsi="Lucida Console" w:cs="Arial Unicode MS"/>
                <w:b w:val="0"/>
                <w:color w:val="auto"/>
                <w:sz w:val="24"/>
              </w:rPr>
              <w:t xml:space="preserve">        1181.44 1813.37 631.93</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kinetics        6334.25 6945.26 611.01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browxenna</w:t>
            </w:r>
            <w:proofErr w:type="spellEnd"/>
            <w:r w:rsidRPr="002C53F9">
              <w:rPr>
                <w:rFonts w:ascii="Lucida Console" w:eastAsia="Arial Unicode MS" w:hAnsi="Lucida Console" w:cs="Arial Unicode MS"/>
                <w:b w:val="0"/>
                <w:color w:val="auto"/>
                <w:sz w:val="24"/>
              </w:rPr>
              <w:t xml:space="preserve">       14331.37        14916.73        585.36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airnails</w:t>
            </w:r>
            <w:proofErr w:type="spellEnd"/>
            <w:r w:rsidRPr="002C53F9">
              <w:rPr>
                <w:rFonts w:ascii="Lucida Console" w:eastAsia="Arial Unicode MS" w:hAnsi="Lucida Console" w:cs="Arial Unicode MS"/>
                <w:b w:val="0"/>
                <w:color w:val="auto"/>
                <w:sz w:val="24"/>
              </w:rPr>
              <w:t xml:space="preserve">        5118.9  5691.52 572.62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uskusi</w:t>
            </w:r>
            <w:proofErr w:type="spellEnd"/>
            <w:r w:rsidRPr="002C53F9">
              <w:rPr>
                <w:rFonts w:ascii="Lucida Console" w:eastAsia="Arial Unicode MS" w:hAnsi="Lucida Console" w:cs="Arial Unicode MS"/>
                <w:b w:val="0"/>
                <w:color w:val="auto"/>
                <w:sz w:val="24"/>
              </w:rPr>
              <w:t xml:space="preserve">  5142.27 5690.31 548.04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coifin</w:t>
            </w:r>
            <w:proofErr w:type="spellEnd"/>
            <w:r w:rsidRPr="002C53F9">
              <w:rPr>
                <w:rFonts w:ascii="Lucida Console" w:eastAsia="Arial Unicode MS" w:hAnsi="Lucida Console" w:cs="Arial Unicode MS"/>
                <w:b w:val="0"/>
                <w:color w:val="auto"/>
                <w:sz w:val="24"/>
              </w:rPr>
              <w:t xml:space="preserve">  903.0   1428.49 525.49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s.care</w:t>
            </w:r>
            <w:proofErr w:type="spellEnd"/>
            <w:r w:rsidRPr="002C53F9">
              <w:rPr>
                <w:rFonts w:ascii="Lucida Console" w:eastAsia="Arial Unicode MS" w:hAnsi="Lucida Console" w:cs="Arial Unicode MS"/>
                <w:b w:val="0"/>
                <w:color w:val="auto"/>
                <w:sz w:val="24"/>
              </w:rPr>
              <w:t xml:space="preserve">  412.68  913.07  500.39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limoni</w:t>
            </w:r>
            <w:proofErr w:type="spellEnd"/>
            <w:r w:rsidRPr="002C53F9">
              <w:rPr>
                <w:rFonts w:ascii="Lucida Console" w:eastAsia="Arial Unicode MS" w:hAnsi="Lucida Console" w:cs="Arial Unicode MS"/>
                <w:b w:val="0"/>
                <w:color w:val="auto"/>
                <w:sz w:val="24"/>
              </w:rPr>
              <w:t xml:space="preserve">  1308.9  1796.6  487.7</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matrix  3243.25 3726.74 483.49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gehwol</w:t>
            </w:r>
            <w:proofErr w:type="spellEnd"/>
            <w:r w:rsidRPr="002C53F9">
              <w:rPr>
                <w:rFonts w:ascii="Lucida Console" w:eastAsia="Arial Unicode MS" w:hAnsi="Lucida Console" w:cs="Arial Unicode MS"/>
                <w:b w:val="0"/>
                <w:color w:val="auto"/>
                <w:sz w:val="24"/>
              </w:rPr>
              <w:t xml:space="preserve">  1089.07 1557.68 468.61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greymy</w:t>
            </w:r>
            <w:proofErr w:type="spellEnd"/>
            <w:r w:rsidRPr="002C53F9">
              <w:rPr>
                <w:rFonts w:ascii="Lucida Console" w:eastAsia="Arial Unicode MS" w:hAnsi="Lucida Console" w:cs="Arial Unicode MS"/>
                <w:b w:val="0"/>
                <w:color w:val="auto"/>
                <w:sz w:val="24"/>
              </w:rPr>
              <w:t xml:space="preserve">  29.21   489.49  460.28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bioaqua</w:t>
            </w:r>
            <w:proofErr w:type="spellEnd"/>
            <w:r w:rsidRPr="002C53F9">
              <w:rPr>
                <w:rFonts w:ascii="Lucida Console" w:eastAsia="Arial Unicode MS" w:hAnsi="Lucida Console" w:cs="Arial Unicode MS"/>
                <w:b w:val="0"/>
                <w:color w:val="auto"/>
                <w:sz w:val="24"/>
              </w:rPr>
              <w:t xml:space="preserve"> 942.89  1398.12 455.23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farmavita</w:t>
            </w:r>
            <w:proofErr w:type="spellEnd"/>
            <w:r w:rsidRPr="002C53F9">
              <w:rPr>
                <w:rFonts w:ascii="Lucida Console" w:eastAsia="Arial Unicode MS" w:hAnsi="Lucida Console" w:cs="Arial Unicode MS"/>
                <w:b w:val="0"/>
                <w:color w:val="auto"/>
                <w:sz w:val="24"/>
              </w:rPr>
              <w:t xml:space="preserve">       837.37  1291.97 454.6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sophin</w:t>
            </w:r>
            <w:proofErr w:type="spellEnd"/>
            <w:r w:rsidRPr="002C53F9">
              <w:rPr>
                <w:rFonts w:ascii="Lucida Console" w:eastAsia="Arial Unicode MS" w:hAnsi="Lucida Console" w:cs="Arial Unicode MS"/>
                <w:b w:val="0"/>
                <w:color w:val="auto"/>
                <w:sz w:val="24"/>
              </w:rPr>
              <w:t xml:space="preserve">  1067.86 1515.52 447.66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lastRenderedPageBreak/>
              <w:t>yu</w:t>
            </w:r>
            <w:proofErr w:type="spellEnd"/>
            <w:r w:rsidRPr="002C53F9">
              <w:rPr>
                <w:rFonts w:ascii="Lucida Console" w:eastAsia="Arial Unicode MS" w:hAnsi="Lucida Console" w:cs="Arial Unicode MS"/>
                <w:b w:val="0"/>
                <w:color w:val="auto"/>
                <w:sz w:val="24"/>
              </w:rPr>
              <w:t>-r    271.41  673.71  402.3</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kiss    421.55  817.33  395.78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naomi</w:t>
            </w:r>
            <w:proofErr w:type="spellEnd"/>
            <w:r w:rsidRPr="002C53F9">
              <w:rPr>
                <w:rFonts w:ascii="Lucida Console" w:eastAsia="Arial Unicode MS" w:hAnsi="Lucida Console" w:cs="Arial Unicode MS"/>
                <w:b w:val="0"/>
                <w:color w:val="auto"/>
                <w:sz w:val="24"/>
              </w:rPr>
              <w:t xml:space="preserve">   0.0     389.0   389.0</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lador</w:t>
            </w:r>
            <w:proofErr w:type="spellEnd"/>
            <w:r w:rsidRPr="002C53F9">
              <w:rPr>
                <w:rFonts w:ascii="Lucida Console" w:eastAsia="Arial Unicode MS" w:hAnsi="Lucida Console" w:cs="Arial Unicode MS"/>
                <w:b w:val="0"/>
                <w:color w:val="auto"/>
                <w:sz w:val="24"/>
              </w:rPr>
              <w:t xml:space="preserve">   2083.61 2471.53 387.92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ellips</w:t>
            </w:r>
            <w:proofErr w:type="spellEnd"/>
            <w:r w:rsidRPr="002C53F9">
              <w:rPr>
                <w:rFonts w:ascii="Lucida Console" w:eastAsia="Arial Unicode MS" w:hAnsi="Lucida Console" w:cs="Arial Unicode MS"/>
                <w:b w:val="0"/>
                <w:color w:val="auto"/>
                <w:sz w:val="24"/>
              </w:rPr>
              <w:t xml:space="preserve">  245.85  606.04  360.19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jas</w:t>
            </w:r>
            <w:proofErr w:type="spellEnd"/>
            <w:r w:rsidRPr="002C53F9">
              <w:rPr>
                <w:rFonts w:ascii="Lucida Console" w:eastAsia="Arial Unicode MS" w:hAnsi="Lucida Console" w:cs="Arial Unicode MS"/>
                <w:b w:val="0"/>
                <w:color w:val="auto"/>
                <w:sz w:val="24"/>
              </w:rPr>
              <w:t xml:space="preserve">     3318.96 3657.43 338.47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lowence</w:t>
            </w:r>
            <w:proofErr w:type="spellEnd"/>
            <w:r w:rsidRPr="002C53F9">
              <w:rPr>
                <w:rFonts w:ascii="Lucida Console" w:eastAsia="Arial Unicode MS" w:hAnsi="Lucida Console" w:cs="Arial Unicode MS"/>
                <w:b w:val="0"/>
                <w:color w:val="auto"/>
                <w:sz w:val="24"/>
              </w:rPr>
              <w:t xml:space="preserve"> 242.84  567.75  324.91</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nitrile 847.28  1162.68 315.4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shary</w:t>
            </w:r>
            <w:proofErr w:type="spellEnd"/>
            <w:r w:rsidRPr="002C53F9">
              <w:rPr>
                <w:rFonts w:ascii="Lucida Console" w:eastAsia="Arial Unicode MS" w:hAnsi="Lucida Console" w:cs="Arial Unicode MS"/>
                <w:b w:val="0"/>
                <w:color w:val="auto"/>
                <w:sz w:val="24"/>
              </w:rPr>
              <w:t xml:space="preserve">   871.96  1176.49 304.53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kims</w:t>
            </w:r>
            <w:proofErr w:type="spellEnd"/>
            <w:r w:rsidRPr="002C53F9">
              <w:rPr>
                <w:rFonts w:ascii="Lucida Console" w:eastAsia="Arial Unicode MS" w:hAnsi="Lucida Console" w:cs="Arial Unicode MS"/>
                <w:b w:val="0"/>
                <w:color w:val="auto"/>
                <w:sz w:val="24"/>
              </w:rPr>
              <w:t xml:space="preserve">    330.04  632.04  302.0</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happyfons</w:t>
            </w:r>
            <w:proofErr w:type="spellEnd"/>
            <w:r w:rsidRPr="002C53F9">
              <w:rPr>
                <w:rFonts w:ascii="Lucida Console" w:eastAsia="Arial Unicode MS" w:hAnsi="Lucida Console" w:cs="Arial Unicode MS"/>
                <w:b w:val="0"/>
                <w:color w:val="auto"/>
                <w:sz w:val="24"/>
              </w:rPr>
              <w:t xml:space="preserve">       801.92  1091.59 289.67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kocostar</w:t>
            </w:r>
            <w:proofErr w:type="spellEnd"/>
            <w:r w:rsidRPr="002C53F9">
              <w:rPr>
                <w:rFonts w:ascii="Lucida Console" w:eastAsia="Arial Unicode MS" w:hAnsi="Lucida Console" w:cs="Arial Unicode MS"/>
                <w:b w:val="0"/>
                <w:color w:val="auto"/>
                <w:sz w:val="24"/>
              </w:rPr>
              <w:t xml:space="preserve">        310.85  594.93  284.08</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insight 1443.7  1721.96 278.26</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candy   534.96  799.38  264.42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bluesky</w:t>
            </w:r>
            <w:proofErr w:type="spellEnd"/>
            <w:r w:rsidRPr="002C53F9">
              <w:rPr>
                <w:rFonts w:ascii="Lucida Console" w:eastAsia="Arial Unicode MS" w:hAnsi="Lucida Console" w:cs="Arial Unicode MS"/>
                <w:b w:val="0"/>
                <w:color w:val="auto"/>
                <w:sz w:val="24"/>
              </w:rPr>
              <w:t xml:space="preserve"> 10307.24        10565.53        258.29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beauugreen</w:t>
            </w:r>
            <w:proofErr w:type="spellEnd"/>
            <w:r w:rsidRPr="002C53F9">
              <w:rPr>
                <w:rFonts w:ascii="Lucida Console" w:eastAsia="Arial Unicode MS" w:hAnsi="Lucida Console" w:cs="Arial Unicode MS"/>
                <w:b w:val="0"/>
                <w:color w:val="auto"/>
                <w:sz w:val="24"/>
              </w:rPr>
              <w:t xml:space="preserve">      511.51  768.35  256.84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protokeratin</w:t>
            </w:r>
            <w:proofErr w:type="spellEnd"/>
            <w:r w:rsidRPr="002C53F9">
              <w:rPr>
                <w:rFonts w:ascii="Lucida Console" w:eastAsia="Arial Unicode MS" w:hAnsi="Lucida Console" w:cs="Arial Unicode MS"/>
                <w:b w:val="0"/>
                <w:color w:val="auto"/>
                <w:sz w:val="24"/>
              </w:rPr>
              <w:t xml:space="preserve">    201.25  456.79  255.54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trind</w:t>
            </w:r>
            <w:proofErr w:type="spellEnd"/>
            <w:r w:rsidRPr="002C53F9">
              <w:rPr>
                <w:rFonts w:ascii="Lucida Console" w:eastAsia="Arial Unicode MS" w:hAnsi="Lucida Console" w:cs="Arial Unicode MS"/>
                <w:b w:val="0"/>
                <w:color w:val="auto"/>
                <w:sz w:val="24"/>
              </w:rPr>
              <w:t xml:space="preserve">   298.07  542.96  244.89</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entity  479.71  719.26  239.55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skinlite</w:t>
            </w:r>
            <w:proofErr w:type="spellEnd"/>
            <w:r w:rsidRPr="002C53F9">
              <w:rPr>
                <w:rFonts w:ascii="Lucida Console" w:eastAsia="Arial Unicode MS" w:hAnsi="Lucida Console" w:cs="Arial Unicode MS"/>
                <w:b w:val="0"/>
                <w:color w:val="auto"/>
                <w:sz w:val="24"/>
              </w:rPr>
              <w:t xml:space="preserve">        651.94  890.45  238.51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provoc</w:t>
            </w:r>
            <w:proofErr w:type="spellEnd"/>
            <w:r w:rsidRPr="002C53F9">
              <w:rPr>
                <w:rFonts w:ascii="Lucida Console" w:eastAsia="Arial Unicode MS" w:hAnsi="Lucida Console" w:cs="Arial Unicode MS"/>
                <w:b w:val="0"/>
                <w:color w:val="auto"/>
                <w:sz w:val="24"/>
              </w:rPr>
              <w:t xml:space="preserve">  827.99  1063.82 235.83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fedua</w:t>
            </w:r>
            <w:proofErr w:type="spellEnd"/>
            <w:r w:rsidRPr="002C53F9">
              <w:rPr>
                <w:rFonts w:ascii="Lucida Console" w:eastAsia="Arial Unicode MS" w:hAnsi="Lucida Console" w:cs="Arial Unicode MS"/>
                <w:b w:val="0"/>
                <w:color w:val="auto"/>
                <w:sz w:val="24"/>
              </w:rPr>
              <w:t xml:space="preserve">   52.38   263.81  211.43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ecocraft</w:t>
            </w:r>
            <w:proofErr w:type="spellEnd"/>
            <w:r w:rsidRPr="002C53F9">
              <w:rPr>
                <w:rFonts w:ascii="Lucida Console" w:eastAsia="Arial Unicode MS" w:hAnsi="Lucida Console" w:cs="Arial Unicode MS"/>
                <w:b w:val="0"/>
                <w:color w:val="auto"/>
                <w:sz w:val="24"/>
              </w:rPr>
              <w:t xml:space="preserve">        41.16   241.95  200.79</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keen    236.35  435.62  199.27</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mane    66.79   260.26  193.47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freshbubble</w:t>
            </w:r>
            <w:proofErr w:type="spellEnd"/>
            <w:r w:rsidRPr="002C53F9">
              <w:rPr>
                <w:rFonts w:ascii="Lucida Console" w:eastAsia="Arial Unicode MS" w:hAnsi="Lucida Console" w:cs="Arial Unicode MS"/>
                <w:b w:val="0"/>
                <w:color w:val="auto"/>
                <w:sz w:val="24"/>
              </w:rPr>
              <w:t xml:space="preserve">     318.7   502.34  183.64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matreshka</w:t>
            </w:r>
            <w:proofErr w:type="spellEnd"/>
            <w:r w:rsidRPr="002C53F9">
              <w:rPr>
                <w:rFonts w:ascii="Lucida Console" w:eastAsia="Arial Unicode MS" w:hAnsi="Lucida Console" w:cs="Arial Unicode MS"/>
                <w:b w:val="0"/>
                <w:color w:val="auto"/>
                <w:sz w:val="24"/>
              </w:rPr>
              <w:t xml:space="preserve">       0.0     182.67  182.67</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chi     358.94  538.61  179.67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cristalinas</w:t>
            </w:r>
            <w:proofErr w:type="spellEnd"/>
            <w:r w:rsidRPr="002C53F9">
              <w:rPr>
                <w:rFonts w:ascii="Lucida Console" w:eastAsia="Arial Unicode MS" w:hAnsi="Lucida Console" w:cs="Arial Unicode MS"/>
                <w:b w:val="0"/>
                <w:color w:val="auto"/>
                <w:sz w:val="24"/>
              </w:rPr>
              <w:t xml:space="preserve">     427.63  584.95  157.32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farmona</w:t>
            </w:r>
            <w:proofErr w:type="spellEnd"/>
            <w:r w:rsidRPr="002C53F9">
              <w:rPr>
                <w:rFonts w:ascii="Lucida Console" w:eastAsia="Arial Unicode MS" w:hAnsi="Lucida Console" w:cs="Arial Unicode MS"/>
                <w:b w:val="0"/>
                <w:color w:val="auto"/>
                <w:sz w:val="24"/>
              </w:rPr>
              <w:t xml:space="preserve"> 1692.46 1843.43 150.97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latinoil</w:t>
            </w:r>
            <w:proofErr w:type="spellEnd"/>
            <w:r w:rsidRPr="002C53F9">
              <w:rPr>
                <w:rFonts w:ascii="Lucida Console" w:eastAsia="Arial Unicode MS" w:hAnsi="Lucida Console" w:cs="Arial Unicode MS"/>
                <w:b w:val="0"/>
                <w:color w:val="auto"/>
                <w:sz w:val="24"/>
              </w:rPr>
              <w:t xml:space="preserve">        249.52  384.59  135.07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miskin</w:t>
            </w:r>
            <w:proofErr w:type="spellEnd"/>
            <w:r w:rsidRPr="002C53F9">
              <w:rPr>
                <w:rFonts w:ascii="Lucida Console" w:eastAsia="Arial Unicode MS" w:hAnsi="Lucida Console" w:cs="Arial Unicode MS"/>
                <w:b w:val="0"/>
                <w:color w:val="auto"/>
                <w:sz w:val="24"/>
              </w:rPr>
              <w:t xml:space="preserve">  158.04  293.07  135.03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elizavecca</w:t>
            </w:r>
            <w:proofErr w:type="spellEnd"/>
            <w:r w:rsidRPr="002C53F9">
              <w:rPr>
                <w:rFonts w:ascii="Lucida Console" w:eastAsia="Arial Unicode MS" w:hAnsi="Lucida Console" w:cs="Arial Unicode MS"/>
                <w:b w:val="0"/>
                <w:color w:val="auto"/>
                <w:sz w:val="24"/>
              </w:rPr>
              <w:t xml:space="preserve">      70.53   204.3   133.77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nefertiti</w:t>
            </w:r>
            <w:proofErr w:type="spellEnd"/>
            <w:r w:rsidRPr="002C53F9">
              <w:rPr>
                <w:rFonts w:ascii="Lucida Console" w:eastAsia="Arial Unicode MS" w:hAnsi="Lucida Console" w:cs="Arial Unicode MS"/>
                <w:b w:val="0"/>
                <w:color w:val="auto"/>
                <w:sz w:val="24"/>
              </w:rPr>
              <w:t xml:space="preserve">       233.52  366.64  133.12</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finish  98.38   230.38  132.0</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igrobeauty</w:t>
            </w:r>
            <w:proofErr w:type="spellEnd"/>
            <w:r w:rsidRPr="002C53F9">
              <w:rPr>
                <w:rFonts w:ascii="Lucida Console" w:eastAsia="Arial Unicode MS" w:hAnsi="Lucida Console" w:cs="Arial Unicode MS"/>
                <w:b w:val="0"/>
                <w:color w:val="auto"/>
                <w:sz w:val="24"/>
              </w:rPr>
              <w:t xml:space="preserve">      513.66  645.07  131.41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dizao</w:t>
            </w:r>
            <w:proofErr w:type="spellEnd"/>
            <w:r w:rsidRPr="002C53F9">
              <w:rPr>
                <w:rFonts w:ascii="Lucida Console" w:eastAsia="Arial Unicode MS" w:hAnsi="Lucida Console" w:cs="Arial Unicode MS"/>
                <w:b w:val="0"/>
                <w:color w:val="auto"/>
                <w:sz w:val="24"/>
              </w:rPr>
              <w:t xml:space="preserve">   819.13  945.51  126.38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osmo</w:t>
            </w:r>
            <w:proofErr w:type="spellEnd"/>
            <w:r w:rsidRPr="002C53F9">
              <w:rPr>
                <w:rFonts w:ascii="Lucida Console" w:eastAsia="Arial Unicode MS" w:hAnsi="Lucida Console" w:cs="Arial Unicode MS"/>
                <w:b w:val="0"/>
                <w:color w:val="auto"/>
                <w:sz w:val="24"/>
              </w:rPr>
              <w:t xml:space="preserve">    645.58  762.31  116.73</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batiste 772.4   874.17  101.77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carmex</w:t>
            </w:r>
            <w:proofErr w:type="spellEnd"/>
            <w:r w:rsidRPr="002C53F9">
              <w:rPr>
                <w:rFonts w:ascii="Lucida Console" w:eastAsia="Arial Unicode MS" w:hAnsi="Lucida Console" w:cs="Arial Unicode MS"/>
                <w:b w:val="0"/>
                <w:color w:val="auto"/>
                <w:sz w:val="24"/>
              </w:rPr>
              <w:t xml:space="preserve">  145.08  243.36  98.28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eos</w:t>
            </w:r>
            <w:proofErr w:type="spellEnd"/>
            <w:r w:rsidRPr="002C53F9">
              <w:rPr>
                <w:rFonts w:ascii="Lucida Console" w:eastAsia="Arial Unicode MS" w:hAnsi="Lucida Console" w:cs="Arial Unicode MS"/>
                <w:b w:val="0"/>
                <w:color w:val="auto"/>
                <w:sz w:val="24"/>
              </w:rPr>
              <w:t xml:space="preserve">     54.34   152.61  98.27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depilflax</w:t>
            </w:r>
            <w:proofErr w:type="spellEnd"/>
            <w:r w:rsidRPr="002C53F9">
              <w:rPr>
                <w:rFonts w:ascii="Lucida Console" w:eastAsia="Arial Unicode MS" w:hAnsi="Lucida Console" w:cs="Arial Unicode MS"/>
                <w:b w:val="0"/>
                <w:color w:val="auto"/>
                <w:sz w:val="24"/>
              </w:rPr>
              <w:t xml:space="preserve">       2707.07 2803.78 96.71</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enjoy   41.35   136.57  95.22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kerasys</w:t>
            </w:r>
            <w:proofErr w:type="spellEnd"/>
            <w:r w:rsidRPr="002C53F9">
              <w:rPr>
                <w:rFonts w:ascii="Lucida Console" w:eastAsia="Arial Unicode MS" w:hAnsi="Lucida Console" w:cs="Arial Unicode MS"/>
                <w:b w:val="0"/>
                <w:color w:val="auto"/>
                <w:sz w:val="24"/>
              </w:rPr>
              <w:t xml:space="preserve"> 430.91  525.2   94.29</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aura    83.95   177.51  93.56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plazan</w:t>
            </w:r>
            <w:proofErr w:type="spellEnd"/>
            <w:r w:rsidRPr="002C53F9">
              <w:rPr>
                <w:rFonts w:ascii="Lucida Console" w:eastAsia="Arial Unicode MS" w:hAnsi="Lucida Console" w:cs="Arial Unicode MS"/>
                <w:b w:val="0"/>
                <w:color w:val="auto"/>
                <w:sz w:val="24"/>
              </w:rPr>
              <w:t xml:space="preserve">  101.37  194.01  92.64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koelf</w:t>
            </w:r>
            <w:proofErr w:type="spellEnd"/>
            <w:r w:rsidRPr="002C53F9">
              <w:rPr>
                <w:rFonts w:ascii="Lucida Console" w:eastAsia="Arial Unicode MS" w:hAnsi="Lucida Console" w:cs="Arial Unicode MS"/>
                <w:b w:val="0"/>
                <w:color w:val="auto"/>
                <w:sz w:val="24"/>
              </w:rPr>
              <w:t xml:space="preserve">   422.73  507.29  84.56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nirvel</w:t>
            </w:r>
            <w:proofErr w:type="spellEnd"/>
            <w:r w:rsidRPr="002C53F9">
              <w:rPr>
                <w:rFonts w:ascii="Lucida Console" w:eastAsia="Arial Unicode MS" w:hAnsi="Lucida Console" w:cs="Arial Unicode MS"/>
                <w:b w:val="0"/>
                <w:color w:val="auto"/>
                <w:sz w:val="24"/>
              </w:rPr>
              <w:t xml:space="preserve">  163.04  234.33  71.29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konad</w:t>
            </w:r>
            <w:proofErr w:type="spellEnd"/>
            <w:r w:rsidRPr="002C53F9">
              <w:rPr>
                <w:rFonts w:ascii="Lucida Console" w:eastAsia="Arial Unicode MS" w:hAnsi="Lucida Console" w:cs="Arial Unicode MS"/>
                <w:b w:val="0"/>
                <w:color w:val="auto"/>
                <w:sz w:val="24"/>
              </w:rPr>
              <w:t xml:space="preserve">   739.83  810.67  70.84</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egomania        77.47   146.04  68.57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cutrin</w:t>
            </w:r>
            <w:proofErr w:type="spellEnd"/>
            <w:r w:rsidRPr="002C53F9">
              <w:rPr>
                <w:rFonts w:ascii="Lucida Console" w:eastAsia="Arial Unicode MS" w:hAnsi="Lucida Console" w:cs="Arial Unicode MS"/>
                <w:b w:val="0"/>
                <w:color w:val="auto"/>
                <w:sz w:val="24"/>
              </w:rPr>
              <w:t xml:space="preserve">  299.37  367.62  68.25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laboratorium</w:t>
            </w:r>
            <w:proofErr w:type="spellEnd"/>
            <w:r w:rsidRPr="002C53F9">
              <w:rPr>
                <w:rFonts w:ascii="Lucida Console" w:eastAsia="Arial Unicode MS" w:hAnsi="Lucida Console" w:cs="Arial Unicode MS"/>
                <w:b w:val="0"/>
                <w:color w:val="auto"/>
                <w:sz w:val="24"/>
              </w:rPr>
              <w:t xml:space="preserve">    246.5   312.52  66.02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inm</w:t>
            </w:r>
            <w:proofErr w:type="spellEnd"/>
            <w:r w:rsidRPr="002C53F9">
              <w:rPr>
                <w:rFonts w:ascii="Lucida Console" w:eastAsia="Arial Unicode MS" w:hAnsi="Lucida Console" w:cs="Arial Unicode MS"/>
                <w:b w:val="0"/>
                <w:color w:val="auto"/>
                <w:sz w:val="24"/>
              </w:rPr>
              <w:t xml:space="preserve">     288.02  351.21  63.19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dewal</w:t>
            </w:r>
            <w:proofErr w:type="spellEnd"/>
            <w:r w:rsidRPr="002C53F9">
              <w:rPr>
                <w:rFonts w:ascii="Lucida Console" w:eastAsia="Arial Unicode MS" w:hAnsi="Lucida Console" w:cs="Arial Unicode MS"/>
                <w:b w:val="0"/>
                <w:color w:val="auto"/>
                <w:sz w:val="24"/>
              </w:rPr>
              <w:t xml:space="preserve">   0.0     61.29   61.29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marutaka</w:t>
            </w:r>
            <w:proofErr w:type="spellEnd"/>
            <w:r w:rsidRPr="002C53F9">
              <w:rPr>
                <w:rFonts w:ascii="Lucida Console" w:eastAsia="Arial Unicode MS" w:hAnsi="Lucida Console" w:cs="Arial Unicode MS"/>
                <w:b w:val="0"/>
                <w:color w:val="auto"/>
                <w:sz w:val="24"/>
              </w:rPr>
              <w:t>-foot   49.22   109.33  60.11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kares</w:t>
            </w:r>
            <w:proofErr w:type="spellEnd"/>
            <w:r w:rsidRPr="002C53F9">
              <w:rPr>
                <w:rFonts w:ascii="Lucida Console" w:eastAsia="Arial Unicode MS" w:hAnsi="Lucida Console" w:cs="Arial Unicode MS"/>
                <w:b w:val="0"/>
                <w:color w:val="auto"/>
                <w:sz w:val="24"/>
              </w:rPr>
              <w:t xml:space="preserve">   0.0     59.45   59.45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profhenna</w:t>
            </w:r>
            <w:proofErr w:type="spellEnd"/>
            <w:r w:rsidRPr="002C53F9">
              <w:rPr>
                <w:rFonts w:ascii="Lucida Console" w:eastAsia="Arial Unicode MS" w:hAnsi="Lucida Console" w:cs="Arial Unicode MS"/>
                <w:b w:val="0"/>
                <w:color w:val="auto"/>
                <w:sz w:val="24"/>
              </w:rPr>
              <w:t xml:space="preserve">       679.23  736.85  57.62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koelcia</w:t>
            </w:r>
            <w:proofErr w:type="spellEnd"/>
            <w:r w:rsidRPr="002C53F9">
              <w:rPr>
                <w:rFonts w:ascii="Lucida Console" w:eastAsia="Arial Unicode MS" w:hAnsi="Lucida Console" w:cs="Arial Unicode MS"/>
                <w:b w:val="0"/>
                <w:color w:val="auto"/>
                <w:sz w:val="24"/>
              </w:rPr>
              <w:t xml:space="preserve"> 55.5    112.75  57.25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lastRenderedPageBreak/>
              <w:t>balbcare</w:t>
            </w:r>
            <w:proofErr w:type="spellEnd"/>
            <w:r w:rsidRPr="002C53F9">
              <w:rPr>
                <w:rFonts w:ascii="Lucida Console" w:eastAsia="Arial Unicode MS" w:hAnsi="Lucida Console" w:cs="Arial Unicode MS"/>
                <w:b w:val="0"/>
                <w:color w:val="auto"/>
                <w:sz w:val="24"/>
              </w:rPr>
              <w:t xml:space="preserve">        155.33  212.38  57.05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elskin</w:t>
            </w:r>
            <w:proofErr w:type="spellEnd"/>
            <w:r w:rsidRPr="002C53F9">
              <w:rPr>
                <w:rFonts w:ascii="Lucida Console" w:eastAsia="Arial Unicode MS" w:hAnsi="Lucida Console" w:cs="Arial Unicode MS"/>
                <w:b w:val="0"/>
                <w:color w:val="auto"/>
                <w:sz w:val="24"/>
              </w:rPr>
              <w:t xml:space="preserve">  251.09  305.68  54.59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foamie</w:t>
            </w:r>
            <w:proofErr w:type="spellEnd"/>
            <w:r w:rsidRPr="002C53F9">
              <w:rPr>
                <w:rFonts w:ascii="Lucida Console" w:eastAsia="Arial Unicode MS" w:hAnsi="Lucida Console" w:cs="Arial Unicode MS"/>
                <w:b w:val="0"/>
                <w:color w:val="auto"/>
                <w:sz w:val="24"/>
              </w:rPr>
              <w:t xml:space="preserve">  35.04   80.49   45.45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ladykin</w:t>
            </w:r>
            <w:proofErr w:type="spellEnd"/>
            <w:r w:rsidRPr="002C53F9">
              <w:rPr>
                <w:rFonts w:ascii="Lucida Console" w:eastAsia="Arial Unicode MS" w:hAnsi="Lucida Console" w:cs="Arial Unicode MS"/>
                <w:b w:val="0"/>
                <w:color w:val="auto"/>
                <w:sz w:val="24"/>
              </w:rPr>
              <w:t xml:space="preserve"> 125.65  170.57  44.92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likato</w:t>
            </w:r>
            <w:proofErr w:type="spellEnd"/>
            <w:r w:rsidRPr="002C53F9">
              <w:rPr>
                <w:rFonts w:ascii="Lucida Console" w:eastAsia="Arial Unicode MS" w:hAnsi="Lucida Console" w:cs="Arial Unicode MS"/>
                <w:b w:val="0"/>
                <w:color w:val="auto"/>
                <w:sz w:val="24"/>
              </w:rPr>
              <w:t xml:space="preserve">  296.06  340.97  44.91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mavala</w:t>
            </w:r>
            <w:proofErr w:type="spellEnd"/>
            <w:r w:rsidRPr="002C53F9">
              <w:rPr>
                <w:rFonts w:ascii="Lucida Console" w:eastAsia="Arial Unicode MS" w:hAnsi="Lucida Console" w:cs="Arial Unicode MS"/>
                <w:b w:val="0"/>
                <w:color w:val="auto"/>
                <w:sz w:val="24"/>
              </w:rPr>
              <w:t xml:space="preserve">  409.04  446.32  37.28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vilenta</w:t>
            </w:r>
            <w:proofErr w:type="spellEnd"/>
            <w:r w:rsidRPr="002C53F9">
              <w:rPr>
                <w:rFonts w:ascii="Lucida Console" w:eastAsia="Arial Unicode MS" w:hAnsi="Lucida Console" w:cs="Arial Unicode MS"/>
                <w:b w:val="0"/>
                <w:color w:val="auto"/>
                <w:sz w:val="24"/>
              </w:rPr>
              <w:t xml:space="preserve"> 197.6   231.21  33.61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beautyblender</w:t>
            </w:r>
            <w:proofErr w:type="spellEnd"/>
            <w:r w:rsidRPr="002C53F9">
              <w:rPr>
                <w:rFonts w:ascii="Lucida Console" w:eastAsia="Arial Unicode MS" w:hAnsi="Lucida Console" w:cs="Arial Unicode MS"/>
                <w:b w:val="0"/>
                <w:color w:val="auto"/>
                <w:sz w:val="24"/>
              </w:rPr>
              <w:t xml:space="preserve">   78.74   109.41  30.67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biore</w:t>
            </w:r>
            <w:proofErr w:type="spellEnd"/>
            <w:r w:rsidRPr="002C53F9">
              <w:rPr>
                <w:rFonts w:ascii="Lucida Console" w:eastAsia="Arial Unicode MS" w:hAnsi="Lucida Console" w:cs="Arial Unicode MS"/>
                <w:b w:val="0"/>
                <w:color w:val="auto"/>
                <w:sz w:val="24"/>
              </w:rPr>
              <w:t xml:space="preserve">   60.65   90.31   29.66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orly</w:t>
            </w:r>
            <w:proofErr w:type="spellEnd"/>
            <w:r w:rsidRPr="002C53F9">
              <w:rPr>
                <w:rFonts w:ascii="Lucida Console" w:eastAsia="Arial Unicode MS" w:hAnsi="Lucida Console" w:cs="Arial Unicode MS"/>
                <w:b w:val="0"/>
                <w:color w:val="auto"/>
                <w:sz w:val="24"/>
              </w:rPr>
              <w:t xml:space="preserve">    902.38  931.09  28.71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estelare</w:t>
            </w:r>
            <w:proofErr w:type="spellEnd"/>
            <w:r w:rsidRPr="002C53F9">
              <w:rPr>
                <w:rFonts w:ascii="Lucida Console" w:eastAsia="Arial Unicode MS" w:hAnsi="Lucida Console" w:cs="Arial Unicode MS"/>
                <w:b w:val="0"/>
                <w:color w:val="auto"/>
                <w:sz w:val="24"/>
              </w:rPr>
              <w:t xml:space="preserve">        444.81  471.87  27.06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profepil</w:t>
            </w:r>
            <w:proofErr w:type="spellEnd"/>
            <w:r w:rsidRPr="002C53F9">
              <w:rPr>
                <w:rFonts w:ascii="Lucida Console" w:eastAsia="Arial Unicode MS" w:hAnsi="Lucida Console" w:cs="Arial Unicode MS"/>
                <w:b w:val="0"/>
                <w:color w:val="auto"/>
                <w:sz w:val="24"/>
              </w:rPr>
              <w:t xml:space="preserve">        93.36   118.02  24.66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blixz</w:t>
            </w:r>
            <w:proofErr w:type="spellEnd"/>
            <w:r w:rsidRPr="002C53F9">
              <w:rPr>
                <w:rFonts w:ascii="Lucida Console" w:eastAsia="Arial Unicode MS" w:hAnsi="Lucida Console" w:cs="Arial Unicode MS"/>
                <w:b w:val="0"/>
                <w:color w:val="auto"/>
                <w:sz w:val="24"/>
              </w:rPr>
              <w:t xml:space="preserve">   38.95   63.4    24.45</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binacil</w:t>
            </w:r>
            <w:proofErr w:type="spellEnd"/>
            <w:r w:rsidRPr="002C53F9">
              <w:rPr>
                <w:rFonts w:ascii="Lucida Console" w:eastAsia="Arial Unicode MS" w:hAnsi="Lucida Console" w:cs="Arial Unicode MS"/>
                <w:b w:val="0"/>
                <w:color w:val="auto"/>
                <w:sz w:val="24"/>
              </w:rPr>
              <w:t xml:space="preserve"> 0.0     24.26   24.26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godefroy</w:t>
            </w:r>
            <w:proofErr w:type="spellEnd"/>
            <w:r w:rsidRPr="002C53F9">
              <w:rPr>
                <w:rFonts w:ascii="Lucida Console" w:eastAsia="Arial Unicode MS" w:hAnsi="Lucida Console" w:cs="Arial Unicode MS"/>
                <w:b w:val="0"/>
                <w:color w:val="auto"/>
                <w:sz w:val="24"/>
              </w:rPr>
              <w:t xml:space="preserve">        401.22  425.12  23.9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glysolid</w:t>
            </w:r>
            <w:proofErr w:type="spellEnd"/>
            <w:r w:rsidRPr="002C53F9">
              <w:rPr>
                <w:rFonts w:ascii="Lucida Console" w:eastAsia="Arial Unicode MS" w:hAnsi="Lucida Console" w:cs="Arial Unicode MS"/>
                <w:b w:val="0"/>
                <w:color w:val="auto"/>
                <w:sz w:val="24"/>
              </w:rPr>
              <w:t xml:space="preserve">        69.73   91.59   21.86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veraclara</w:t>
            </w:r>
            <w:proofErr w:type="spellEnd"/>
            <w:r w:rsidRPr="002C53F9">
              <w:rPr>
                <w:rFonts w:ascii="Lucida Console" w:eastAsia="Arial Unicode MS" w:hAnsi="Lucida Console" w:cs="Arial Unicode MS"/>
                <w:b w:val="0"/>
                <w:color w:val="auto"/>
                <w:sz w:val="24"/>
              </w:rPr>
              <w:t xml:space="preserve">       50.11   71.21   21.1</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juno</w:t>
            </w:r>
            <w:proofErr w:type="spellEnd"/>
            <w:r w:rsidRPr="002C53F9">
              <w:rPr>
                <w:rFonts w:ascii="Lucida Console" w:eastAsia="Arial Unicode MS" w:hAnsi="Lucida Console" w:cs="Arial Unicode MS"/>
                <w:b w:val="0"/>
                <w:color w:val="auto"/>
                <w:sz w:val="24"/>
              </w:rPr>
              <w:t xml:space="preserve">    0.0     21.08   21.08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kamill</w:t>
            </w:r>
            <w:proofErr w:type="spellEnd"/>
            <w:r w:rsidRPr="002C53F9">
              <w:rPr>
                <w:rFonts w:ascii="Lucida Console" w:eastAsia="Arial Unicode MS" w:hAnsi="Lucida Console" w:cs="Arial Unicode MS"/>
                <w:b w:val="0"/>
                <w:color w:val="auto"/>
                <w:sz w:val="24"/>
              </w:rPr>
              <w:t xml:space="preserve">  63.01   81.49   18.48</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treaclemoon</w:t>
            </w:r>
            <w:proofErr w:type="spellEnd"/>
            <w:r w:rsidRPr="002C53F9">
              <w:rPr>
                <w:rFonts w:ascii="Lucida Console" w:eastAsia="Arial Unicode MS" w:hAnsi="Lucida Console" w:cs="Arial Unicode MS"/>
                <w:b w:val="0"/>
                <w:color w:val="auto"/>
                <w:sz w:val="24"/>
              </w:rPr>
              <w:t xml:space="preserve">     163.37  181.49  18.12</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supertan</w:t>
            </w:r>
            <w:proofErr w:type="spellEnd"/>
            <w:r w:rsidRPr="002C53F9">
              <w:rPr>
                <w:rFonts w:ascii="Lucida Console" w:eastAsia="Arial Unicode MS" w:hAnsi="Lucida Console" w:cs="Arial Unicode MS"/>
                <w:b w:val="0"/>
                <w:color w:val="auto"/>
                <w:sz w:val="24"/>
              </w:rPr>
              <w:t xml:space="preserve">        50.37   66.51   16.14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barbie</w:t>
            </w:r>
            <w:proofErr w:type="spellEnd"/>
            <w:r w:rsidRPr="002C53F9">
              <w:rPr>
                <w:rFonts w:ascii="Lucida Console" w:eastAsia="Arial Unicode MS" w:hAnsi="Lucida Console" w:cs="Arial Unicode MS"/>
                <w:b w:val="0"/>
                <w:color w:val="auto"/>
                <w:sz w:val="24"/>
              </w:rPr>
              <w:t xml:space="preserve">  0.0     12.39   12.39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deoproce</w:t>
            </w:r>
            <w:proofErr w:type="spellEnd"/>
            <w:r w:rsidRPr="002C53F9">
              <w:rPr>
                <w:rFonts w:ascii="Lucida Console" w:eastAsia="Arial Unicode MS" w:hAnsi="Lucida Console" w:cs="Arial Unicode MS"/>
                <w:b w:val="0"/>
                <w:color w:val="auto"/>
                <w:sz w:val="24"/>
              </w:rPr>
              <w:t xml:space="preserve">        316.84  329.17  12.33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rasyan</w:t>
            </w:r>
            <w:proofErr w:type="spellEnd"/>
            <w:r w:rsidRPr="002C53F9">
              <w:rPr>
                <w:rFonts w:ascii="Lucida Console" w:eastAsia="Arial Unicode MS" w:hAnsi="Lucida Console" w:cs="Arial Unicode MS"/>
                <w:b w:val="0"/>
                <w:color w:val="auto"/>
                <w:sz w:val="24"/>
              </w:rPr>
              <w:t xml:space="preserve">  18.8    28.94   10.14</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fly     17.14   27.17   10.03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tertio</w:t>
            </w:r>
            <w:proofErr w:type="spellEnd"/>
            <w:r w:rsidRPr="002C53F9">
              <w:rPr>
                <w:rFonts w:ascii="Lucida Console" w:eastAsia="Arial Unicode MS" w:hAnsi="Lucida Console" w:cs="Arial Unicode MS"/>
                <w:b w:val="0"/>
                <w:color w:val="auto"/>
                <w:sz w:val="24"/>
              </w:rPr>
              <w:t xml:space="preserve">  236.16  245.8   9.64</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jaguar  1102.11 1110.65 8.54</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soleo</w:t>
            </w:r>
            <w:proofErr w:type="spellEnd"/>
            <w:r w:rsidRPr="002C53F9">
              <w:rPr>
                <w:rFonts w:ascii="Lucida Console" w:eastAsia="Arial Unicode MS" w:hAnsi="Lucida Console" w:cs="Arial Unicode MS"/>
                <w:b w:val="0"/>
                <w:color w:val="auto"/>
                <w:sz w:val="24"/>
              </w:rPr>
              <w:t xml:space="preserve">   204.2   212.53  8.33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neoleor</w:t>
            </w:r>
            <w:proofErr w:type="spellEnd"/>
            <w:r w:rsidRPr="002C53F9">
              <w:rPr>
                <w:rFonts w:ascii="Lucida Console" w:eastAsia="Arial Unicode MS" w:hAnsi="Lucida Console" w:cs="Arial Unicode MS"/>
                <w:b w:val="0"/>
                <w:color w:val="auto"/>
                <w:sz w:val="24"/>
              </w:rPr>
              <w:t xml:space="preserve"> 43.41   51.7    8.29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moyou</w:t>
            </w:r>
            <w:proofErr w:type="spellEnd"/>
            <w:r w:rsidRPr="002C53F9">
              <w:rPr>
                <w:rFonts w:ascii="Lucida Console" w:eastAsia="Arial Unicode MS" w:hAnsi="Lucida Console" w:cs="Arial Unicode MS"/>
                <w:b w:val="0"/>
                <w:color w:val="auto"/>
                <w:sz w:val="24"/>
              </w:rPr>
              <w:t xml:space="preserve">   5.71    10.28   4.57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bodyton</w:t>
            </w:r>
            <w:proofErr w:type="spellEnd"/>
            <w:r w:rsidRPr="002C53F9">
              <w:rPr>
                <w:rFonts w:ascii="Lucida Console" w:eastAsia="Arial Unicode MS" w:hAnsi="Lucida Console" w:cs="Arial Unicode MS"/>
                <w:b w:val="0"/>
                <w:color w:val="auto"/>
                <w:sz w:val="24"/>
              </w:rPr>
              <w:t xml:space="preserve"> 1376.34 1380.64 4.3</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skinity</w:t>
            </w:r>
            <w:proofErr w:type="spellEnd"/>
            <w:r w:rsidRPr="002C53F9">
              <w:rPr>
                <w:rFonts w:ascii="Lucida Console" w:eastAsia="Arial Unicode MS" w:hAnsi="Lucida Console" w:cs="Arial Unicode MS"/>
                <w:b w:val="0"/>
                <w:color w:val="auto"/>
                <w:sz w:val="24"/>
              </w:rPr>
              <w:t xml:space="preserve"> 8.88    12.44   3.56</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helloganic</w:t>
            </w:r>
            <w:proofErr w:type="spellEnd"/>
            <w:r w:rsidRPr="002C53F9">
              <w:rPr>
                <w:rFonts w:ascii="Lucida Console" w:eastAsia="Arial Unicode MS" w:hAnsi="Lucida Console" w:cs="Arial Unicode MS"/>
                <w:b w:val="0"/>
                <w:color w:val="auto"/>
                <w:sz w:val="24"/>
              </w:rPr>
              <w:t xml:space="preserve">      0.0     3.1     3.1</w:t>
            </w:r>
          </w:p>
          <w:p w:rsidR="002C53F9" w:rsidRPr="002C53F9" w:rsidRDefault="002C53F9" w:rsidP="002C53F9">
            <w:pPr>
              <w:rPr>
                <w:rFonts w:ascii="Lucida Console" w:eastAsia="Arial Unicode MS" w:hAnsi="Lucida Console" w:cs="Arial Unicode MS"/>
                <w:b w:val="0"/>
                <w:color w:val="auto"/>
                <w:sz w:val="24"/>
              </w:rPr>
            </w:pPr>
            <w:r w:rsidRPr="002C53F9">
              <w:rPr>
                <w:rFonts w:ascii="Lucida Console" w:eastAsia="Arial Unicode MS" w:hAnsi="Lucida Console" w:cs="Arial Unicode MS"/>
                <w:b w:val="0"/>
                <w:color w:val="auto"/>
                <w:sz w:val="24"/>
              </w:rPr>
              <w:t>grace   100.92  102.61  1.69</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cosima</w:t>
            </w:r>
            <w:proofErr w:type="spellEnd"/>
            <w:r w:rsidRPr="002C53F9">
              <w:rPr>
                <w:rFonts w:ascii="Lucida Console" w:eastAsia="Arial Unicode MS" w:hAnsi="Lucida Console" w:cs="Arial Unicode MS"/>
                <w:b w:val="0"/>
                <w:color w:val="auto"/>
                <w:sz w:val="24"/>
              </w:rPr>
              <w:t xml:space="preserve">  20.23   20.93   0.7</w:t>
            </w:r>
          </w:p>
          <w:p w:rsidR="002C53F9" w:rsidRPr="002C53F9" w:rsidRDefault="002C53F9" w:rsidP="002C53F9">
            <w:pPr>
              <w:rPr>
                <w:rFonts w:ascii="Lucida Console" w:eastAsia="Arial Unicode MS" w:hAnsi="Lucida Console" w:cs="Arial Unicode MS"/>
                <w:b w:val="0"/>
                <w:color w:val="auto"/>
                <w:sz w:val="24"/>
              </w:rPr>
            </w:pPr>
            <w:proofErr w:type="spellStart"/>
            <w:r w:rsidRPr="002C53F9">
              <w:rPr>
                <w:rFonts w:ascii="Lucida Console" w:eastAsia="Arial Unicode MS" w:hAnsi="Lucida Console" w:cs="Arial Unicode MS"/>
                <w:b w:val="0"/>
                <w:color w:val="auto"/>
                <w:sz w:val="24"/>
              </w:rPr>
              <w:t>ovale</w:t>
            </w:r>
            <w:proofErr w:type="spellEnd"/>
            <w:r w:rsidRPr="002C53F9">
              <w:rPr>
                <w:rFonts w:ascii="Lucida Console" w:eastAsia="Arial Unicode MS" w:hAnsi="Lucida Console" w:cs="Arial Unicode MS"/>
                <w:b w:val="0"/>
                <w:color w:val="auto"/>
                <w:sz w:val="24"/>
              </w:rPr>
              <w:t xml:space="preserve">   2.54    3.1     0.56</w:t>
            </w:r>
          </w:p>
          <w:p w:rsidR="002C53F9" w:rsidRPr="006529BB" w:rsidRDefault="002C53F9" w:rsidP="002C53F9">
            <w:pPr>
              <w:rPr>
                <w:rFonts w:ascii="Lucida Console" w:eastAsia="Arial Unicode MS" w:hAnsi="Lucida Console" w:cs="Arial Unicode MS"/>
                <w:color w:val="auto"/>
                <w:sz w:val="24"/>
              </w:rPr>
            </w:pPr>
            <w:r w:rsidRPr="002C53F9">
              <w:rPr>
                <w:rFonts w:ascii="Lucida Console" w:eastAsia="Arial Unicode MS" w:hAnsi="Lucida Console" w:cs="Arial Unicode MS"/>
                <w:b w:val="0"/>
                <w:color w:val="auto"/>
                <w:sz w:val="24"/>
              </w:rPr>
              <w:t>Time taken: 40.449 seconds, Fetched: 161 row(s)</w:t>
            </w:r>
          </w:p>
        </w:tc>
      </w:tr>
    </w:tbl>
    <w:p w:rsidR="00F22505" w:rsidRPr="007B335A" w:rsidRDefault="00F22505"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79365568" wp14:editId="3477738A">
            <wp:extent cx="6309360" cy="58743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9360" cy="5874385"/>
                    </a:xfrm>
                    <a:prstGeom prst="rect">
                      <a:avLst/>
                    </a:prstGeom>
                  </pic:spPr>
                </pic:pic>
              </a:graphicData>
            </a:graphic>
          </wp:inline>
        </w:drawing>
      </w:r>
    </w:p>
    <w:p w:rsidR="00F05576" w:rsidRPr="007B335A" w:rsidRDefault="00F22505"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6598393E" wp14:editId="1BD8DDA3">
            <wp:extent cx="2083328" cy="324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659" r="42323"/>
                    <a:stretch/>
                  </pic:blipFill>
                  <pic:spPr bwMode="auto">
                    <a:xfrm>
                      <a:off x="0" y="0"/>
                      <a:ext cx="2083328" cy="3240000"/>
                    </a:xfrm>
                    <a:prstGeom prst="rect">
                      <a:avLst/>
                    </a:prstGeom>
                    <a:ln>
                      <a:noFill/>
                    </a:ln>
                    <a:extLst>
                      <a:ext uri="{53640926-AAD7-44D8-BBD7-CCE9431645EC}">
                        <a14:shadowObscured xmlns:a14="http://schemas.microsoft.com/office/drawing/2010/main"/>
                      </a:ext>
                    </a:extLst>
                  </pic:spPr>
                </pic:pic>
              </a:graphicData>
            </a:graphic>
          </wp:inline>
        </w:drawing>
      </w:r>
      <w:r w:rsidR="002C53F9">
        <w:rPr>
          <w:rFonts w:ascii="Bahnschrift Light SemiCondensed" w:eastAsia="Arial Unicode MS" w:hAnsi="Bahnschrift Light SemiCondensed" w:cs="Arial Unicode MS"/>
        </w:rPr>
        <w:t xml:space="preserve"> </w:t>
      </w:r>
      <w:r w:rsidRPr="007B335A">
        <w:rPr>
          <w:rFonts w:ascii="Bahnschrift Light SemiCondensed" w:eastAsia="Arial Unicode MS" w:hAnsi="Bahnschrift Light SemiCondensed" w:cs="Arial Unicode MS"/>
          <w:noProof/>
          <w:lang w:val="en-IN" w:eastAsia="en-IN"/>
        </w:rPr>
        <w:drawing>
          <wp:inline distT="0" distB="0" distL="0" distR="0" wp14:anchorId="69BB6F15" wp14:editId="56A173A9">
            <wp:extent cx="1887009" cy="324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659" r="47758"/>
                    <a:stretch/>
                  </pic:blipFill>
                  <pic:spPr bwMode="auto">
                    <a:xfrm>
                      <a:off x="0" y="0"/>
                      <a:ext cx="1887009" cy="3240000"/>
                    </a:xfrm>
                    <a:prstGeom prst="rect">
                      <a:avLst/>
                    </a:prstGeom>
                    <a:ln>
                      <a:noFill/>
                    </a:ln>
                    <a:extLst>
                      <a:ext uri="{53640926-AAD7-44D8-BBD7-CCE9431645EC}">
                        <a14:shadowObscured xmlns:a14="http://schemas.microsoft.com/office/drawing/2010/main"/>
                      </a:ext>
                    </a:extLst>
                  </pic:spPr>
                </pic:pic>
              </a:graphicData>
            </a:graphic>
          </wp:inline>
        </w:drawing>
      </w:r>
      <w:r w:rsidR="002C53F9">
        <w:rPr>
          <w:rFonts w:ascii="Bahnschrift Light SemiCondensed" w:eastAsia="Arial Unicode MS" w:hAnsi="Bahnschrift Light SemiCondensed" w:cs="Arial Unicode MS"/>
        </w:rPr>
        <w:t xml:space="preserve"> </w:t>
      </w:r>
      <w:r w:rsidRPr="007B335A">
        <w:rPr>
          <w:rFonts w:ascii="Bahnschrift Light SemiCondensed" w:eastAsia="Arial Unicode MS" w:hAnsi="Bahnschrift Light SemiCondensed" w:cs="Arial Unicode MS"/>
          <w:noProof/>
          <w:lang w:val="en-IN" w:eastAsia="en-IN"/>
        </w:rPr>
        <w:drawing>
          <wp:inline distT="0" distB="0" distL="0" distR="0" wp14:anchorId="0ADEFDFA" wp14:editId="27C222A8">
            <wp:extent cx="1552973" cy="32400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659" r="57006"/>
                    <a:stretch/>
                  </pic:blipFill>
                  <pic:spPr bwMode="auto">
                    <a:xfrm>
                      <a:off x="0" y="0"/>
                      <a:ext cx="1552973" cy="3240000"/>
                    </a:xfrm>
                    <a:prstGeom prst="rect">
                      <a:avLst/>
                    </a:prstGeom>
                    <a:ln>
                      <a:noFill/>
                    </a:ln>
                    <a:extLst>
                      <a:ext uri="{53640926-AAD7-44D8-BBD7-CCE9431645EC}">
                        <a14:shadowObscured xmlns:a14="http://schemas.microsoft.com/office/drawing/2010/main"/>
                      </a:ext>
                    </a:extLst>
                  </pic:spPr>
                </pic:pic>
              </a:graphicData>
            </a:graphic>
          </wp:inline>
        </w:drawing>
      </w:r>
      <w:r w:rsidRPr="007B335A">
        <w:rPr>
          <w:rFonts w:ascii="Bahnschrift Light SemiCondensed" w:eastAsia="Arial Unicode MS" w:hAnsi="Bahnschrift Light SemiCondensed" w:cs="Arial Unicode MS"/>
        </w:rPr>
        <w:t xml:space="preserve"> </w:t>
      </w:r>
      <w:r w:rsidRPr="007B335A">
        <w:rPr>
          <w:rFonts w:ascii="Bahnschrift Light SemiCondensed" w:eastAsia="Arial Unicode MS" w:hAnsi="Bahnschrift Light SemiCondensed" w:cs="Arial Unicode MS"/>
          <w:noProof/>
          <w:lang w:val="en-IN" w:eastAsia="en-IN"/>
        </w:rPr>
        <w:drawing>
          <wp:inline distT="0" distB="0" distL="0" distR="0" wp14:anchorId="5DB861C5" wp14:editId="058B9B23">
            <wp:extent cx="2088000" cy="358510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659" r="47758"/>
                    <a:stretch/>
                  </pic:blipFill>
                  <pic:spPr bwMode="auto">
                    <a:xfrm>
                      <a:off x="0" y="0"/>
                      <a:ext cx="2088000" cy="3585102"/>
                    </a:xfrm>
                    <a:prstGeom prst="rect">
                      <a:avLst/>
                    </a:prstGeom>
                    <a:ln>
                      <a:noFill/>
                    </a:ln>
                    <a:extLst>
                      <a:ext uri="{53640926-AAD7-44D8-BBD7-CCE9431645EC}">
                        <a14:shadowObscured xmlns:a14="http://schemas.microsoft.com/office/drawing/2010/main"/>
                      </a:ext>
                    </a:extLst>
                  </pic:spPr>
                </pic:pic>
              </a:graphicData>
            </a:graphic>
          </wp:inline>
        </w:drawing>
      </w:r>
    </w:p>
    <w:p w:rsidR="00470657" w:rsidRPr="007B335A" w:rsidRDefault="00470657" w:rsidP="00750EAB">
      <w:pPr>
        <w:rPr>
          <w:rFonts w:ascii="Bahnschrift Light SemiCondensed" w:eastAsia="Arial Unicode MS" w:hAnsi="Bahnschrift Light SemiCondensed" w:cs="Arial Unicode MS"/>
        </w:rPr>
      </w:pPr>
    </w:p>
    <w:p w:rsidR="002C53F9" w:rsidRDefault="002C53F9" w:rsidP="002C53F9">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color w:val="auto"/>
        </w:rPr>
        <w:t>Comment</w:t>
      </w:r>
      <w:r w:rsidRPr="00D74571">
        <w:rPr>
          <w:rFonts w:ascii="Bahnschrift Light SemiCondensed" w:eastAsia="Arial Unicode MS" w:hAnsi="Bahnschrift Light SemiCondensed" w:cs="Arial Unicode MS"/>
          <w:color w:val="auto"/>
        </w:rPr>
        <w:t>:</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 </w:t>
      </w:r>
    </w:p>
    <w:p w:rsidR="002C53F9" w:rsidRPr="002C53F9" w:rsidRDefault="002C53F9" w:rsidP="00280EC6">
      <w:pPr>
        <w:pStyle w:val="ListParagraph"/>
        <w:numPr>
          <w:ilvl w:val="0"/>
          <w:numId w:val="25"/>
        </w:numPr>
        <w:jc w:val="both"/>
        <w:rPr>
          <w:rFonts w:ascii="Bahnschrift Light SemiCondensed" w:eastAsia="Arial Unicode MS" w:hAnsi="Bahnschrift Light SemiCondensed" w:cs="Arial Unicode MS"/>
        </w:rPr>
      </w:pPr>
      <w:r w:rsidRPr="00C54A7D">
        <w:rPr>
          <w:rFonts w:ascii="Bahnschrift Light SemiCondensed" w:eastAsia="Arial Unicode MS" w:hAnsi="Bahnschrift Light SemiCondensed" w:cs="Arial Unicode MS"/>
          <w:b w:val="0"/>
          <w:color w:val="auto"/>
        </w:rPr>
        <w:t xml:space="preserve">We observe </w:t>
      </w:r>
      <w:r>
        <w:rPr>
          <w:rFonts w:ascii="Bahnschrift Light SemiCondensed" w:eastAsia="Arial Unicode MS" w:hAnsi="Bahnschrift Light SemiCondensed" w:cs="Arial Unicode MS"/>
          <w:b w:val="0"/>
          <w:color w:val="auto"/>
        </w:rPr>
        <w:t>that, ‘</w:t>
      </w:r>
      <w:proofErr w:type="spellStart"/>
      <w:r>
        <w:rPr>
          <w:rFonts w:ascii="Bahnschrift Light SemiCondensed" w:eastAsia="Arial Unicode MS" w:hAnsi="Bahnschrift Light SemiCondensed" w:cs="Arial Unicode MS"/>
          <w:b w:val="0"/>
          <w:color w:val="auto"/>
        </w:rPr>
        <w:t>gruttol</w:t>
      </w:r>
      <w:proofErr w:type="spellEnd"/>
      <w:r>
        <w:rPr>
          <w:rFonts w:ascii="Bahnschrift Light SemiCondensed" w:eastAsia="Arial Unicode MS" w:hAnsi="Bahnschrift Light SemiCondensed" w:cs="Arial Unicode MS"/>
          <w:b w:val="0"/>
          <w:color w:val="auto"/>
        </w:rPr>
        <w:t>’ brand has seen the highest per month increase</w:t>
      </w:r>
      <w:r w:rsidR="00280EC6">
        <w:rPr>
          <w:rFonts w:ascii="Bahnschrift Light SemiCondensed" w:eastAsia="Arial Unicode MS" w:hAnsi="Bahnschrift Light SemiCondensed" w:cs="Arial Unicode MS"/>
          <w:b w:val="0"/>
          <w:color w:val="auto"/>
        </w:rPr>
        <w:t xml:space="preserve"> of </w:t>
      </w:r>
      <w:proofErr w:type="spellStart"/>
      <w:r w:rsidR="00280EC6">
        <w:rPr>
          <w:rFonts w:ascii="Bahnschrift Light SemiCondensed" w:eastAsia="Arial Unicode MS" w:hAnsi="Bahnschrift Light SemiCondensed" w:cs="Arial Unicode MS"/>
          <w:b w:val="0"/>
          <w:color w:val="auto"/>
        </w:rPr>
        <w:t>Rs</w:t>
      </w:r>
      <w:proofErr w:type="spellEnd"/>
      <w:r w:rsidR="00280EC6">
        <w:rPr>
          <w:rFonts w:ascii="Bahnschrift Light SemiCondensed" w:eastAsia="Arial Unicode MS" w:hAnsi="Bahnschrift Light SemiCondensed" w:cs="Arial Unicode MS"/>
          <w:b w:val="0"/>
          <w:color w:val="auto"/>
        </w:rPr>
        <w:t xml:space="preserve"> </w:t>
      </w:r>
      <w:r w:rsidR="00280EC6" w:rsidRPr="00280EC6">
        <w:rPr>
          <w:rFonts w:ascii="Bahnschrift Light SemiCondensed" w:eastAsia="Arial Unicode MS" w:hAnsi="Bahnschrift Light SemiCondensed" w:cs="Arial Unicode MS"/>
          <w:b w:val="0"/>
          <w:color w:val="auto"/>
        </w:rPr>
        <w:t>36027.17</w:t>
      </w:r>
      <w:r w:rsidR="00280EC6">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 xml:space="preserve">. In the previous query we observed that it was a brand with second highest </w:t>
      </w:r>
      <w:r w:rsidR="00A229A9">
        <w:rPr>
          <w:rFonts w:ascii="Bahnschrift Light SemiCondensed" w:eastAsia="Arial Unicode MS" w:hAnsi="Bahnschrift Light SemiCondensed" w:cs="Arial Unicode MS"/>
          <w:b w:val="0"/>
          <w:color w:val="auto"/>
        </w:rPr>
        <w:t xml:space="preserve">total </w:t>
      </w:r>
      <w:r>
        <w:rPr>
          <w:rFonts w:ascii="Bahnschrift Light SemiCondensed" w:eastAsia="Arial Unicode MS" w:hAnsi="Bahnschrift Light SemiCondensed" w:cs="Arial Unicode MS"/>
          <w:b w:val="0"/>
          <w:color w:val="auto"/>
        </w:rPr>
        <w:t xml:space="preserve">sales. </w:t>
      </w:r>
    </w:p>
    <w:p w:rsidR="002C53F9" w:rsidRPr="002C53F9" w:rsidRDefault="002C53F9" w:rsidP="002C53F9">
      <w:pPr>
        <w:pStyle w:val="ListParagraph"/>
        <w:numPr>
          <w:ilvl w:val="0"/>
          <w:numId w:val="25"/>
        </w:numPr>
        <w:jc w:val="both"/>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b w:val="0"/>
          <w:color w:val="auto"/>
        </w:rPr>
        <w:t>We see ‘</w:t>
      </w:r>
      <w:proofErr w:type="spellStart"/>
      <w:r>
        <w:rPr>
          <w:rFonts w:ascii="Bahnschrift Light SemiCondensed" w:eastAsia="Arial Unicode MS" w:hAnsi="Bahnschrift Light SemiCondensed" w:cs="Arial Unicode MS"/>
          <w:b w:val="0"/>
          <w:color w:val="auto"/>
        </w:rPr>
        <w:t>runail</w:t>
      </w:r>
      <w:proofErr w:type="spellEnd"/>
      <w:r>
        <w:rPr>
          <w:rFonts w:ascii="Bahnschrift Light SemiCondensed" w:eastAsia="Arial Unicode MS" w:hAnsi="Bahnschrift Light SemiCondensed" w:cs="Arial Unicode MS"/>
          <w:b w:val="0"/>
          <w:color w:val="auto"/>
        </w:rPr>
        <w:t>’ brand is in the 9</w:t>
      </w:r>
      <w:r w:rsidRPr="002C53F9">
        <w:rPr>
          <w:rFonts w:ascii="Bahnschrift Light SemiCondensed" w:eastAsia="Arial Unicode MS" w:hAnsi="Bahnschrift Light SemiCondensed" w:cs="Arial Unicode MS"/>
          <w:b w:val="0"/>
          <w:color w:val="auto"/>
          <w:vertAlign w:val="superscript"/>
        </w:rPr>
        <w:t>th</w:t>
      </w:r>
      <w:r>
        <w:rPr>
          <w:rFonts w:ascii="Bahnschrift Light SemiCondensed" w:eastAsia="Arial Unicode MS" w:hAnsi="Bahnschrift Light SemiCondensed" w:cs="Arial Unicode MS"/>
          <w:b w:val="0"/>
          <w:color w:val="auto"/>
        </w:rPr>
        <w:t xml:space="preserve"> position. </w:t>
      </w:r>
    </w:p>
    <w:p w:rsidR="00470657" w:rsidRPr="007B335A" w:rsidRDefault="00280EC6" w:rsidP="00280EC6">
      <w:pPr>
        <w:pStyle w:val="ListParagraph"/>
        <w:numPr>
          <w:ilvl w:val="0"/>
          <w:numId w:val="25"/>
        </w:numPr>
        <w:jc w:val="both"/>
        <w:rPr>
          <w:rFonts w:ascii="Bahnschrift Light SemiCondensed" w:eastAsia="Arial Unicode MS" w:hAnsi="Bahnschrift Light SemiCondensed" w:cs="Arial Unicode MS"/>
        </w:rPr>
      </w:pPr>
      <w:r>
        <w:rPr>
          <w:rFonts w:ascii="Bahnschrift Light SemiCondensed" w:eastAsia="Arial Unicode MS" w:hAnsi="Bahnschrift Light SemiCondensed" w:cs="Arial Unicode MS"/>
          <w:b w:val="0"/>
          <w:color w:val="auto"/>
        </w:rPr>
        <w:t>The brand with lowest per month increase of ‘0.56’ is ‘</w:t>
      </w:r>
      <w:proofErr w:type="spellStart"/>
      <w:r>
        <w:rPr>
          <w:rFonts w:ascii="Bahnschrift Light SemiCondensed" w:eastAsia="Arial Unicode MS" w:hAnsi="Bahnschrift Light SemiCondensed" w:cs="Arial Unicode MS"/>
          <w:b w:val="0"/>
          <w:color w:val="auto"/>
        </w:rPr>
        <w:t>ovale</w:t>
      </w:r>
      <w:proofErr w:type="spellEnd"/>
      <w:r>
        <w:rPr>
          <w:rFonts w:ascii="Bahnschrift Light SemiCondensed" w:eastAsia="Arial Unicode MS" w:hAnsi="Bahnschrift Light SemiCondensed" w:cs="Arial Unicode MS"/>
          <w:b w:val="0"/>
          <w:color w:val="auto"/>
        </w:rPr>
        <w:t>’; followed by ‘</w:t>
      </w:r>
      <w:proofErr w:type="spellStart"/>
      <w:r>
        <w:rPr>
          <w:rFonts w:ascii="Bahnschrift Light SemiCondensed" w:eastAsia="Arial Unicode MS" w:hAnsi="Bahnschrift Light SemiCondensed" w:cs="Arial Unicode MS"/>
          <w:b w:val="0"/>
          <w:color w:val="auto"/>
        </w:rPr>
        <w:t>cosima</w:t>
      </w:r>
      <w:proofErr w:type="spellEnd"/>
      <w:r>
        <w:rPr>
          <w:rFonts w:ascii="Bahnschrift Light SemiCondensed" w:eastAsia="Arial Unicode MS" w:hAnsi="Bahnschrift Light SemiCondensed" w:cs="Arial Unicode MS"/>
          <w:b w:val="0"/>
          <w:color w:val="auto"/>
        </w:rPr>
        <w:t>’ with a ‘0.7’ difference in monthly sales.</w:t>
      </w:r>
      <w:r w:rsidRPr="007B335A">
        <w:rPr>
          <w:rFonts w:ascii="Bahnschrift Light SemiCondensed" w:eastAsia="Arial Unicode MS" w:hAnsi="Bahnschrift Light SemiCondensed" w:cs="Arial Unicode MS"/>
        </w:rPr>
        <w:t xml:space="preserve"> </w:t>
      </w:r>
    </w:p>
    <w:p w:rsidR="008B4575" w:rsidRPr="007B335A" w:rsidRDefault="008B4575" w:rsidP="00750EAB">
      <w:pPr>
        <w:rPr>
          <w:rFonts w:ascii="Bahnschrift Light SemiCondensed" w:eastAsia="Arial Unicode MS" w:hAnsi="Bahnschrift Light SemiCondensed" w:cs="Arial Unicode MS"/>
        </w:rPr>
      </w:pPr>
    </w:p>
    <w:p w:rsidR="004D5102" w:rsidRPr="0010238C" w:rsidRDefault="0010238C" w:rsidP="00272B16">
      <w:pPr>
        <w:pStyle w:val="Heading2"/>
        <w:numPr>
          <w:ilvl w:val="0"/>
          <w:numId w:val="23"/>
        </w:numPr>
        <w:jc w:val="both"/>
        <w:rPr>
          <w:b/>
        </w:rPr>
      </w:pPr>
      <w:bookmarkStart w:id="23" w:name="_Your_company_wants"/>
      <w:bookmarkEnd w:id="23"/>
      <w:r w:rsidRPr="0010238C">
        <w:rPr>
          <w:b/>
        </w:rPr>
        <w:t>Your company wants to reward the top 10 users of its website with a Golden Customer plan. Write a query to generate a list of top 10 users who spend the most.</w:t>
      </w:r>
    </w:p>
    <w:p w:rsidR="0010238C" w:rsidRPr="0010238C" w:rsidRDefault="0010238C" w:rsidP="0010238C">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10238C">
        <w:rPr>
          <w:rFonts w:ascii="Bahnschrift Light SemiCondensed" w:eastAsia="Arial Unicode MS" w:hAnsi="Bahnschrift Light SemiCondensed" w:cs="Arial Unicode MS"/>
          <w:b w:val="0"/>
          <w:color w:val="auto"/>
        </w:rPr>
        <w:t xml:space="preserve">SELECT </w:t>
      </w:r>
      <w:proofErr w:type="spellStart"/>
      <w:r w:rsidRPr="0010238C">
        <w:rPr>
          <w:rFonts w:ascii="Bahnschrift Light SemiCondensed" w:eastAsia="Arial Unicode MS" w:hAnsi="Bahnschrift Light SemiCondensed" w:cs="Arial Unicode MS"/>
          <w:b w:val="0"/>
          <w:color w:val="auto"/>
        </w:rPr>
        <w:t>user_id</w:t>
      </w:r>
      <w:proofErr w:type="spellEnd"/>
      <w:r w:rsidRPr="0010238C">
        <w:rPr>
          <w:rFonts w:ascii="Bahnschrift Light SemiCondensed" w:eastAsia="Arial Unicode MS" w:hAnsi="Bahnschrift Light SemiCondensed" w:cs="Arial Unicode MS"/>
          <w:b w:val="0"/>
          <w:color w:val="auto"/>
        </w:rPr>
        <w:t xml:space="preserve">, </w:t>
      </w:r>
      <w:proofErr w:type="gramStart"/>
      <w:r w:rsidRPr="0010238C">
        <w:rPr>
          <w:rFonts w:ascii="Bahnschrift Light SemiCondensed" w:eastAsia="Arial Unicode MS" w:hAnsi="Bahnschrift Light SemiCondensed" w:cs="Arial Unicode MS"/>
          <w:b w:val="0"/>
          <w:color w:val="auto"/>
        </w:rPr>
        <w:t>ROUND(</w:t>
      </w:r>
      <w:proofErr w:type="gramEnd"/>
      <w:r w:rsidRPr="0010238C">
        <w:rPr>
          <w:rFonts w:ascii="Bahnschrift Light SemiCondensed" w:eastAsia="Arial Unicode MS" w:hAnsi="Bahnschrift Light SemiCondensed" w:cs="Arial Unicode MS"/>
          <w:b w:val="0"/>
          <w:color w:val="auto"/>
        </w:rPr>
        <w:t xml:space="preserve">SUM(price),2) as </w:t>
      </w:r>
      <w:proofErr w:type="spellStart"/>
      <w:r w:rsidRPr="0010238C">
        <w:rPr>
          <w:rFonts w:ascii="Bahnschrift Light SemiCondensed" w:eastAsia="Arial Unicode MS" w:hAnsi="Bahnschrift Light SemiCondensed" w:cs="Arial Unicode MS"/>
          <w:b w:val="0"/>
          <w:color w:val="auto"/>
        </w:rPr>
        <w:t>Total_money_spent</w:t>
      </w:r>
      <w:proofErr w:type="spellEnd"/>
    </w:p>
    <w:p w:rsidR="0010238C" w:rsidRPr="0010238C" w:rsidRDefault="0010238C" w:rsidP="0010238C">
      <w:pPr>
        <w:ind w:left="1440"/>
        <w:jc w:val="both"/>
        <w:rPr>
          <w:rFonts w:ascii="Bahnschrift Light SemiCondensed" w:eastAsia="Arial Unicode MS" w:hAnsi="Bahnschrift Light SemiCondensed" w:cs="Arial Unicode MS"/>
          <w:b w:val="0"/>
          <w:color w:val="auto"/>
        </w:rPr>
      </w:pPr>
      <w:r w:rsidRPr="0010238C">
        <w:rPr>
          <w:rFonts w:ascii="Bahnschrift Light SemiCondensed" w:eastAsia="Arial Unicode MS" w:hAnsi="Bahnschrift Light SemiCondensed" w:cs="Arial Unicode MS"/>
          <w:b w:val="0"/>
          <w:color w:val="auto"/>
        </w:rPr>
        <w:t>FROM cosmetic</w:t>
      </w:r>
    </w:p>
    <w:p w:rsidR="0010238C" w:rsidRPr="0010238C" w:rsidRDefault="0010238C" w:rsidP="0010238C">
      <w:pPr>
        <w:ind w:left="1440"/>
        <w:jc w:val="both"/>
        <w:rPr>
          <w:rFonts w:ascii="Bahnschrift Light SemiCondensed" w:eastAsia="Arial Unicode MS" w:hAnsi="Bahnschrift Light SemiCondensed" w:cs="Arial Unicode MS"/>
          <w:b w:val="0"/>
          <w:color w:val="auto"/>
        </w:rPr>
      </w:pPr>
      <w:r w:rsidRPr="0010238C">
        <w:rPr>
          <w:rFonts w:ascii="Bahnschrift Light SemiCondensed" w:eastAsia="Arial Unicode MS" w:hAnsi="Bahnschrift Light SemiCondensed" w:cs="Arial Unicode MS"/>
          <w:b w:val="0"/>
          <w:color w:val="auto"/>
        </w:rPr>
        <w:t xml:space="preserve">WHERE </w:t>
      </w:r>
      <w:proofErr w:type="spellStart"/>
      <w:r w:rsidRPr="0010238C">
        <w:rPr>
          <w:rFonts w:ascii="Bahnschrift Light SemiCondensed" w:eastAsia="Arial Unicode MS" w:hAnsi="Bahnschrift Light SemiCondensed" w:cs="Arial Unicode MS"/>
          <w:b w:val="0"/>
          <w:color w:val="auto"/>
        </w:rPr>
        <w:t>event_type</w:t>
      </w:r>
      <w:proofErr w:type="spellEnd"/>
      <w:r w:rsidRPr="0010238C">
        <w:rPr>
          <w:rFonts w:ascii="Bahnschrift Light SemiCondensed" w:eastAsia="Arial Unicode MS" w:hAnsi="Bahnschrift Light SemiCondensed" w:cs="Arial Unicode MS"/>
          <w:b w:val="0"/>
          <w:color w:val="auto"/>
        </w:rPr>
        <w:t xml:space="preserve"> = 'purchase'</w:t>
      </w:r>
    </w:p>
    <w:p w:rsidR="0010238C" w:rsidRPr="0010238C" w:rsidRDefault="0010238C" w:rsidP="0010238C">
      <w:pPr>
        <w:ind w:left="1440"/>
        <w:jc w:val="both"/>
        <w:rPr>
          <w:rFonts w:ascii="Bahnschrift Light SemiCondensed" w:eastAsia="Arial Unicode MS" w:hAnsi="Bahnschrift Light SemiCondensed" w:cs="Arial Unicode MS"/>
          <w:b w:val="0"/>
          <w:color w:val="auto"/>
        </w:rPr>
      </w:pPr>
      <w:r w:rsidRPr="0010238C">
        <w:rPr>
          <w:rFonts w:ascii="Bahnschrift Light SemiCondensed" w:eastAsia="Arial Unicode MS" w:hAnsi="Bahnschrift Light SemiCondensed" w:cs="Arial Unicode MS"/>
          <w:b w:val="0"/>
          <w:color w:val="auto"/>
        </w:rPr>
        <w:t xml:space="preserve">GROUP BY </w:t>
      </w:r>
      <w:proofErr w:type="spellStart"/>
      <w:r w:rsidRPr="0010238C">
        <w:rPr>
          <w:rFonts w:ascii="Bahnschrift Light SemiCondensed" w:eastAsia="Arial Unicode MS" w:hAnsi="Bahnschrift Light SemiCondensed" w:cs="Arial Unicode MS"/>
          <w:b w:val="0"/>
          <w:color w:val="auto"/>
        </w:rPr>
        <w:t>user_id</w:t>
      </w:r>
      <w:proofErr w:type="spellEnd"/>
    </w:p>
    <w:p w:rsidR="0010238C" w:rsidRPr="0010238C" w:rsidRDefault="0010238C" w:rsidP="0010238C">
      <w:pPr>
        <w:ind w:left="1440"/>
        <w:jc w:val="both"/>
        <w:rPr>
          <w:rFonts w:ascii="Bahnschrift Light SemiCondensed" w:eastAsia="Arial Unicode MS" w:hAnsi="Bahnschrift Light SemiCondensed" w:cs="Arial Unicode MS"/>
          <w:b w:val="0"/>
          <w:color w:val="auto"/>
        </w:rPr>
      </w:pPr>
      <w:r w:rsidRPr="0010238C">
        <w:rPr>
          <w:rFonts w:ascii="Bahnschrift Light SemiCondensed" w:eastAsia="Arial Unicode MS" w:hAnsi="Bahnschrift Light SemiCondensed" w:cs="Arial Unicode MS"/>
          <w:b w:val="0"/>
          <w:color w:val="auto"/>
        </w:rPr>
        <w:t xml:space="preserve">ORDER BY </w:t>
      </w:r>
      <w:proofErr w:type="spellStart"/>
      <w:r w:rsidRPr="0010238C">
        <w:rPr>
          <w:rFonts w:ascii="Bahnschrift Light SemiCondensed" w:eastAsia="Arial Unicode MS" w:hAnsi="Bahnschrift Light SemiCondensed" w:cs="Arial Unicode MS"/>
          <w:b w:val="0"/>
          <w:color w:val="auto"/>
        </w:rPr>
        <w:t>Total_money_spent</w:t>
      </w:r>
      <w:proofErr w:type="spellEnd"/>
      <w:r w:rsidRPr="0010238C">
        <w:rPr>
          <w:rFonts w:ascii="Bahnschrift Light SemiCondensed" w:eastAsia="Arial Unicode MS" w:hAnsi="Bahnschrift Light SemiCondensed" w:cs="Arial Unicode MS"/>
          <w:b w:val="0"/>
          <w:color w:val="auto"/>
        </w:rPr>
        <w:t xml:space="preserve"> DESC</w:t>
      </w:r>
    </w:p>
    <w:p w:rsidR="0010238C" w:rsidRDefault="0010238C" w:rsidP="0010238C">
      <w:pPr>
        <w:ind w:left="1440"/>
        <w:jc w:val="both"/>
        <w:rPr>
          <w:rFonts w:ascii="Bahnschrift Light SemiCondensed" w:eastAsia="Arial Unicode MS" w:hAnsi="Bahnschrift Light SemiCondensed" w:cs="Arial Unicode MS"/>
          <w:b w:val="0"/>
          <w:color w:val="auto"/>
        </w:rPr>
      </w:pPr>
      <w:r w:rsidRPr="0010238C">
        <w:rPr>
          <w:rFonts w:ascii="Bahnschrift Light SemiCondensed" w:eastAsia="Arial Unicode MS" w:hAnsi="Bahnschrift Light SemiCondensed" w:cs="Arial Unicode MS"/>
          <w:b w:val="0"/>
          <w:color w:val="auto"/>
        </w:rPr>
        <w:t>LIMIT 10;</w:t>
      </w:r>
    </w:p>
    <w:p w:rsidR="0010238C" w:rsidRPr="00E179F9" w:rsidRDefault="0010238C" w:rsidP="0010238C">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10238C" w:rsidRPr="006529BB" w:rsidTr="00EE0872">
        <w:tc>
          <w:tcPr>
            <w:tcW w:w="9926" w:type="dxa"/>
            <w:tcBorders>
              <w:top w:val="nil"/>
              <w:left w:val="nil"/>
              <w:bottom w:val="nil"/>
              <w:right w:val="nil"/>
            </w:tcBorders>
            <w:shd w:val="clear" w:color="auto" w:fill="E7E6E6" w:themeFill="background2"/>
          </w:tcPr>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 xml:space="preserve">hive&gt; SELECT </w:t>
            </w:r>
            <w:proofErr w:type="spellStart"/>
            <w:r w:rsidRPr="00272B16">
              <w:rPr>
                <w:rFonts w:ascii="Lucida Console" w:eastAsia="Arial Unicode MS" w:hAnsi="Lucida Console" w:cs="Arial Unicode MS"/>
                <w:b w:val="0"/>
                <w:color w:val="auto"/>
                <w:sz w:val="24"/>
              </w:rPr>
              <w:t>user_id</w:t>
            </w:r>
            <w:proofErr w:type="spellEnd"/>
            <w:r w:rsidRPr="00272B16">
              <w:rPr>
                <w:rFonts w:ascii="Lucida Console" w:eastAsia="Arial Unicode MS" w:hAnsi="Lucida Console" w:cs="Arial Unicode MS"/>
                <w:b w:val="0"/>
                <w:color w:val="auto"/>
                <w:sz w:val="24"/>
              </w:rPr>
              <w:t xml:space="preserve">, ROUND(SUM(price),2) as </w:t>
            </w:r>
            <w:proofErr w:type="spellStart"/>
            <w:r w:rsidRPr="00272B16">
              <w:rPr>
                <w:rFonts w:ascii="Lucida Console" w:eastAsia="Arial Unicode MS" w:hAnsi="Lucida Console" w:cs="Arial Unicode MS"/>
                <w:b w:val="0"/>
                <w:color w:val="auto"/>
                <w:sz w:val="24"/>
              </w:rPr>
              <w:t>Total_money_spent</w:t>
            </w:r>
            <w:proofErr w:type="spellEnd"/>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 xml:space="preserve">    &gt; FROM cosmetic</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 xml:space="preserve">    &gt; WHERE </w:t>
            </w:r>
            <w:proofErr w:type="spellStart"/>
            <w:r w:rsidRPr="00272B16">
              <w:rPr>
                <w:rFonts w:ascii="Lucida Console" w:eastAsia="Arial Unicode MS" w:hAnsi="Lucida Console" w:cs="Arial Unicode MS"/>
                <w:b w:val="0"/>
                <w:color w:val="auto"/>
                <w:sz w:val="24"/>
              </w:rPr>
              <w:t>event_type</w:t>
            </w:r>
            <w:proofErr w:type="spellEnd"/>
            <w:r w:rsidRPr="00272B16">
              <w:rPr>
                <w:rFonts w:ascii="Lucida Console" w:eastAsia="Arial Unicode MS" w:hAnsi="Lucida Console" w:cs="Arial Unicode MS"/>
                <w:b w:val="0"/>
                <w:color w:val="auto"/>
                <w:sz w:val="24"/>
              </w:rPr>
              <w:t xml:space="preserve"> = 'purchase'</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 xml:space="preserve">    &gt; GROUP BY </w:t>
            </w:r>
            <w:proofErr w:type="spellStart"/>
            <w:r w:rsidRPr="00272B16">
              <w:rPr>
                <w:rFonts w:ascii="Lucida Console" w:eastAsia="Arial Unicode MS" w:hAnsi="Lucida Console" w:cs="Arial Unicode MS"/>
                <w:b w:val="0"/>
                <w:color w:val="auto"/>
                <w:sz w:val="24"/>
              </w:rPr>
              <w:t>user_id</w:t>
            </w:r>
            <w:proofErr w:type="spellEnd"/>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 xml:space="preserve">    &gt; ORDER BY </w:t>
            </w:r>
            <w:proofErr w:type="spellStart"/>
            <w:r w:rsidRPr="00272B16">
              <w:rPr>
                <w:rFonts w:ascii="Lucida Console" w:eastAsia="Arial Unicode MS" w:hAnsi="Lucida Console" w:cs="Arial Unicode MS"/>
                <w:b w:val="0"/>
                <w:color w:val="auto"/>
                <w:sz w:val="24"/>
              </w:rPr>
              <w:t>Total_money_spent</w:t>
            </w:r>
            <w:proofErr w:type="spellEnd"/>
            <w:r w:rsidRPr="00272B16">
              <w:rPr>
                <w:rFonts w:ascii="Lucida Console" w:eastAsia="Arial Unicode MS" w:hAnsi="Lucida Console" w:cs="Arial Unicode MS"/>
                <w:b w:val="0"/>
                <w:color w:val="auto"/>
                <w:sz w:val="24"/>
              </w:rPr>
              <w:t xml:space="preserve"> DESC</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 xml:space="preserve">    &gt; LIMIT 10;</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Query ID = hadoop_20210704204827_a8b6ffee-3ac0-46b6-af53-fedf8e2ff274</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Total jobs = 1</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Launching Job 1 out of 1</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Status: Running (Executing on YARN cluster with App id application_1625416651349_0016)</w:t>
            </w:r>
          </w:p>
          <w:p w:rsidR="00272B16" w:rsidRPr="00272B16" w:rsidRDefault="00272B16" w:rsidP="00272B16">
            <w:pPr>
              <w:rPr>
                <w:rFonts w:ascii="Lucida Console" w:eastAsia="Arial Unicode MS" w:hAnsi="Lucida Console" w:cs="Arial Unicode MS"/>
                <w:b w:val="0"/>
                <w:color w:val="auto"/>
                <w:sz w:val="24"/>
              </w:rPr>
            </w:pP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 xml:space="preserve">        VERTICES      MODE        STATUS  TOTAL  COMPLETED  RUNNING  PENDING  FAILED  KILLED</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Map 1 .......... container     SUCCEEDED      3          3        0        0       0       0</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Reducer 2 ...... container     SUCCEEDED      1          1        0        0       0       0</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Reducer 3 ...... container     SUCCEEDED      1          1        0        0       0       0</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VERTICES: 03/03  [==========================&gt;&gt;] 100%  ELAPSED TIME: 26.19 s</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OK</w:t>
            </w:r>
          </w:p>
          <w:p w:rsidR="00272B16" w:rsidRPr="00272B16" w:rsidRDefault="00272B16" w:rsidP="00272B16">
            <w:pPr>
              <w:rPr>
                <w:rFonts w:ascii="Lucida Console" w:eastAsia="Arial Unicode MS" w:hAnsi="Lucida Console" w:cs="Arial Unicode MS"/>
                <w:b w:val="0"/>
                <w:color w:val="auto"/>
                <w:sz w:val="24"/>
              </w:rPr>
            </w:pPr>
            <w:proofErr w:type="spellStart"/>
            <w:r w:rsidRPr="00272B16">
              <w:rPr>
                <w:rFonts w:ascii="Lucida Console" w:eastAsia="Arial Unicode MS" w:hAnsi="Lucida Console" w:cs="Arial Unicode MS"/>
                <w:b w:val="0"/>
                <w:color w:val="auto"/>
                <w:sz w:val="24"/>
              </w:rPr>
              <w:t>user_id</w:t>
            </w:r>
            <w:proofErr w:type="spellEnd"/>
            <w:r w:rsidRPr="00272B16">
              <w:rPr>
                <w:rFonts w:ascii="Lucida Console" w:eastAsia="Arial Unicode MS" w:hAnsi="Lucida Console" w:cs="Arial Unicode MS"/>
                <w:b w:val="0"/>
                <w:color w:val="auto"/>
                <w:sz w:val="24"/>
              </w:rPr>
              <w:t xml:space="preserve"> </w:t>
            </w:r>
            <w:proofErr w:type="spellStart"/>
            <w:r w:rsidRPr="00272B16">
              <w:rPr>
                <w:rFonts w:ascii="Lucida Console" w:eastAsia="Arial Unicode MS" w:hAnsi="Lucida Console" w:cs="Arial Unicode MS"/>
                <w:b w:val="0"/>
                <w:color w:val="auto"/>
                <w:sz w:val="24"/>
              </w:rPr>
              <w:t>total_money_spent</w:t>
            </w:r>
            <w:proofErr w:type="spellEnd"/>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557790271       2715.87</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150318419       1645.97</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562167663       1352.85</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531900924       1329.45</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557850743       1295.48</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522130011       1185.39</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lastRenderedPageBreak/>
              <w:t>561592095       1109.7</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431950134       1097.59</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566576008       1056.36</w:t>
            </w:r>
          </w:p>
          <w:p w:rsidR="00272B16" w:rsidRPr="00272B16" w:rsidRDefault="00272B16" w:rsidP="00272B16">
            <w:pPr>
              <w:rPr>
                <w:rFonts w:ascii="Lucida Console" w:eastAsia="Arial Unicode MS" w:hAnsi="Lucida Console" w:cs="Arial Unicode MS"/>
                <w:b w:val="0"/>
                <w:color w:val="auto"/>
                <w:sz w:val="24"/>
              </w:rPr>
            </w:pPr>
            <w:r w:rsidRPr="00272B16">
              <w:rPr>
                <w:rFonts w:ascii="Lucida Console" w:eastAsia="Arial Unicode MS" w:hAnsi="Lucida Console" w:cs="Arial Unicode MS"/>
                <w:b w:val="0"/>
                <w:color w:val="auto"/>
                <w:sz w:val="24"/>
              </w:rPr>
              <w:t>521347209       1040.91</w:t>
            </w:r>
          </w:p>
          <w:p w:rsidR="0010238C" w:rsidRPr="006529BB" w:rsidRDefault="00272B16" w:rsidP="00272B16">
            <w:pPr>
              <w:rPr>
                <w:rFonts w:ascii="Lucida Console" w:eastAsia="Arial Unicode MS" w:hAnsi="Lucida Console" w:cs="Arial Unicode MS"/>
                <w:color w:val="auto"/>
                <w:sz w:val="24"/>
              </w:rPr>
            </w:pPr>
            <w:r w:rsidRPr="00272B16">
              <w:rPr>
                <w:rFonts w:ascii="Lucida Console" w:eastAsia="Arial Unicode MS" w:hAnsi="Lucida Console" w:cs="Arial Unicode MS"/>
                <w:b w:val="0"/>
                <w:color w:val="auto"/>
                <w:sz w:val="24"/>
              </w:rPr>
              <w:t>Time taken: 27.019 seconds, Fetched: 10 row(s)</w:t>
            </w:r>
          </w:p>
        </w:tc>
      </w:tr>
    </w:tbl>
    <w:p w:rsidR="00272B16" w:rsidRDefault="00272B16" w:rsidP="00750EAB">
      <w:pPr>
        <w:rPr>
          <w:rFonts w:ascii="Bahnschrift Light SemiCondensed" w:eastAsia="Arial Unicode MS" w:hAnsi="Bahnschrift Light SemiCondensed" w:cs="Arial Unicode MS"/>
        </w:rPr>
      </w:pPr>
    </w:p>
    <w:p w:rsidR="000645FF" w:rsidRPr="007B335A" w:rsidRDefault="000645FF"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49CC109E" wp14:editId="34A64901">
            <wp:extent cx="6309360" cy="42818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7111"/>
                    <a:stretch/>
                  </pic:blipFill>
                  <pic:spPr bwMode="auto">
                    <a:xfrm>
                      <a:off x="0" y="0"/>
                      <a:ext cx="6309360" cy="4281805"/>
                    </a:xfrm>
                    <a:prstGeom prst="rect">
                      <a:avLst/>
                    </a:prstGeom>
                    <a:ln>
                      <a:noFill/>
                    </a:ln>
                    <a:extLst>
                      <a:ext uri="{53640926-AAD7-44D8-BBD7-CCE9431645EC}">
                        <a14:shadowObscured xmlns:a14="http://schemas.microsoft.com/office/drawing/2010/main"/>
                      </a:ext>
                    </a:extLst>
                  </pic:spPr>
                </pic:pic>
              </a:graphicData>
            </a:graphic>
          </wp:inline>
        </w:drawing>
      </w:r>
    </w:p>
    <w:p w:rsidR="00213026" w:rsidRPr="007B335A" w:rsidRDefault="00213026" w:rsidP="00750EAB">
      <w:pPr>
        <w:rPr>
          <w:rFonts w:ascii="Bahnschrift Light SemiCondensed" w:eastAsia="Arial Unicode MS" w:hAnsi="Bahnschrift Light SemiCondensed" w:cs="Arial Unicode MS"/>
        </w:rPr>
      </w:pPr>
    </w:p>
    <w:p w:rsidR="00272B16" w:rsidRPr="00272B16" w:rsidRDefault="00272B16" w:rsidP="00272B16">
      <w:pPr>
        <w:pStyle w:val="Heading1"/>
        <w:numPr>
          <w:ilvl w:val="0"/>
          <w:numId w:val="16"/>
        </w:numPr>
        <w:rPr>
          <w:rFonts w:ascii="Bahnschrift Light SemiCondensed" w:hAnsi="Bahnschrift Light SemiCondensed"/>
        </w:rPr>
      </w:pPr>
      <w:bookmarkStart w:id="24" w:name="_Demonstration_-_Improvement"/>
      <w:bookmarkEnd w:id="24"/>
      <w:r w:rsidRPr="00272B16">
        <w:rPr>
          <w:rFonts w:ascii="Bahnschrift Light SemiCondensed" w:hAnsi="Bahnschrift Light SemiCondensed"/>
        </w:rPr>
        <w:t>Demonstration - Improvement of performance after using optimization on tables</w:t>
      </w:r>
    </w:p>
    <w:p w:rsidR="00272B16" w:rsidRPr="00272B16" w:rsidRDefault="00272B16" w:rsidP="00272B16">
      <w:pPr>
        <w:jc w:val="both"/>
        <w:rPr>
          <w:rFonts w:ascii="Bahnschrift Light SemiCondensed" w:eastAsia="Arial Unicode MS" w:hAnsi="Bahnschrift Light SemiCondensed" w:cs="Arial Unicode MS"/>
          <w:b w:val="0"/>
          <w:color w:val="auto"/>
        </w:rPr>
      </w:pPr>
      <w:r w:rsidRPr="00272B16">
        <w:rPr>
          <w:rFonts w:ascii="Bahnschrift Light SemiCondensed" w:eastAsia="Arial Unicode MS" w:hAnsi="Bahnschrift Light SemiCondensed" w:cs="Arial Unicode MS"/>
          <w:b w:val="0"/>
          <w:color w:val="auto"/>
        </w:rPr>
        <w:t>Hive optimization techniques are used</w:t>
      </w:r>
      <w:r w:rsidR="003C209E">
        <w:rPr>
          <w:rFonts w:ascii="Bahnschrift Light SemiCondensed" w:eastAsia="Arial Unicode MS" w:hAnsi="Bahnschrift Light SemiCondensed" w:cs="Arial Unicode MS"/>
          <w:b w:val="0"/>
          <w:color w:val="auto"/>
        </w:rPr>
        <w:t xml:space="preserve"> to reduce the query execution time</w:t>
      </w:r>
      <w:r w:rsidRPr="00272B16">
        <w:rPr>
          <w:rFonts w:ascii="Bahnschrift Light SemiCondensed" w:eastAsia="Arial Unicode MS" w:hAnsi="Bahnschrift Light SemiCondensed" w:cs="Arial Unicode MS"/>
          <w:b w:val="0"/>
          <w:color w:val="auto"/>
        </w:rPr>
        <w:t xml:space="preserve">. We had created an optimized table “cosmetic” through partitioning and bucketing in the start of the case study. </w:t>
      </w:r>
    </w:p>
    <w:p w:rsidR="00272B16" w:rsidRPr="00272B16" w:rsidRDefault="00272B16" w:rsidP="00272B16">
      <w:pPr>
        <w:jc w:val="both"/>
        <w:rPr>
          <w:rFonts w:ascii="Bahnschrift Light SemiCondensed" w:eastAsia="Arial Unicode MS" w:hAnsi="Bahnschrift Light SemiCondensed" w:cs="Arial Unicode MS"/>
          <w:b w:val="0"/>
          <w:color w:val="auto"/>
        </w:rPr>
      </w:pPr>
    </w:p>
    <w:p w:rsidR="00272B16" w:rsidRDefault="00272B16" w:rsidP="00272B16">
      <w:pPr>
        <w:jc w:val="both"/>
        <w:rPr>
          <w:rFonts w:ascii="Bahnschrift Light SemiCondensed" w:eastAsia="Arial Unicode MS" w:hAnsi="Bahnschrift Light SemiCondensed" w:cs="Arial Unicode MS"/>
          <w:b w:val="0"/>
          <w:color w:val="auto"/>
        </w:rPr>
      </w:pPr>
      <w:r w:rsidRPr="00272B16">
        <w:rPr>
          <w:rFonts w:ascii="Bahnschrift Light SemiCondensed" w:eastAsia="Arial Unicode MS" w:hAnsi="Bahnschrift Light SemiCondensed" w:cs="Arial Unicode MS"/>
          <w:b w:val="0"/>
          <w:color w:val="auto"/>
        </w:rPr>
        <w:t>We will now observe the importance of optimization techniques, by querying two questions using the table “</w:t>
      </w:r>
      <w:proofErr w:type="spellStart"/>
      <w:r w:rsidRPr="00272B16">
        <w:rPr>
          <w:rFonts w:ascii="Bahnschrift Light SemiCondensed" w:eastAsia="Arial Unicode MS" w:hAnsi="Bahnschrift Light SemiCondensed" w:cs="Arial Unicode MS"/>
          <w:b w:val="0"/>
          <w:color w:val="auto"/>
        </w:rPr>
        <w:t>cosmeticdata</w:t>
      </w:r>
      <w:proofErr w:type="spellEnd"/>
      <w:r w:rsidRPr="00272B16">
        <w:rPr>
          <w:rFonts w:ascii="Bahnschrift Light SemiCondensed" w:eastAsia="Arial Unicode MS" w:hAnsi="Bahnschrift Light SemiCondensed" w:cs="Arial Unicode MS"/>
          <w:b w:val="0"/>
          <w:color w:val="auto"/>
        </w:rPr>
        <w:t>”.</w:t>
      </w:r>
      <w:r>
        <w:rPr>
          <w:rFonts w:ascii="Bahnschrift Light SemiCondensed" w:eastAsia="Arial Unicode MS" w:hAnsi="Bahnschrift Light SemiCondensed" w:cs="Arial Unicode MS"/>
          <w:b w:val="0"/>
          <w:color w:val="auto"/>
        </w:rPr>
        <w:t xml:space="preserve"> We have selected the Question 6 &amp; Question 8 for the demonstration.</w:t>
      </w:r>
    </w:p>
    <w:p w:rsidR="00272B16" w:rsidRPr="00F45DBE" w:rsidRDefault="003C209E" w:rsidP="003C209E">
      <w:pPr>
        <w:pStyle w:val="Heading2"/>
        <w:numPr>
          <w:ilvl w:val="1"/>
          <w:numId w:val="16"/>
        </w:numPr>
        <w:rPr>
          <w:b/>
          <w:shd w:val="clear" w:color="auto" w:fill="FFFFFF"/>
        </w:rPr>
      </w:pPr>
      <w:r w:rsidRPr="00F45DBE">
        <w:rPr>
          <w:b/>
          <w:shd w:val="clear" w:color="auto" w:fill="FFFFFF"/>
        </w:rPr>
        <w:lastRenderedPageBreak/>
        <w:t xml:space="preserve">Which brand had the maximum sales in October and November combined? </w:t>
      </w:r>
      <w:r w:rsidRPr="00F45DBE">
        <w:rPr>
          <w:b/>
          <w:i/>
          <w:sz w:val="32"/>
          <w:shd w:val="clear" w:color="auto" w:fill="FFFFFF"/>
        </w:rPr>
        <w:t>(Not optimized Querying)</w:t>
      </w:r>
    </w:p>
    <w:p w:rsidR="003C209E" w:rsidRDefault="003C209E" w:rsidP="003C209E">
      <w:pPr>
        <w:jc w:val="both"/>
        <w:rPr>
          <w:rFonts w:ascii="Bahnschrift Light SemiCondensed" w:eastAsia="Arial Unicode MS" w:hAnsi="Bahnschrift Light SemiCondensed" w:cs="Arial Unicode MS"/>
          <w:b w:val="0"/>
          <w:color w:val="auto"/>
        </w:rPr>
      </w:pPr>
    </w:p>
    <w:p w:rsidR="003C209E" w:rsidRPr="003C209E" w:rsidRDefault="003C209E" w:rsidP="003C209E">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3C209E">
        <w:rPr>
          <w:rFonts w:ascii="Bahnschrift Light SemiCondensed" w:eastAsia="Arial Unicode MS" w:hAnsi="Bahnschrift Light SemiCondensed" w:cs="Arial Unicode MS"/>
          <w:b w:val="0"/>
          <w:color w:val="auto"/>
        </w:rPr>
        <w:t xml:space="preserve">SELECT brand, </w:t>
      </w:r>
      <w:proofErr w:type="gramStart"/>
      <w:r w:rsidRPr="003C209E">
        <w:rPr>
          <w:rFonts w:ascii="Bahnschrift Light SemiCondensed" w:eastAsia="Arial Unicode MS" w:hAnsi="Bahnschrift Light SemiCondensed" w:cs="Arial Unicode MS"/>
          <w:b w:val="0"/>
          <w:color w:val="auto"/>
        </w:rPr>
        <w:t>ROUND(</w:t>
      </w:r>
      <w:proofErr w:type="gramEnd"/>
      <w:r w:rsidRPr="003C209E">
        <w:rPr>
          <w:rFonts w:ascii="Bahnschrift Light SemiCondensed" w:eastAsia="Arial Unicode MS" w:hAnsi="Bahnschrift Light SemiCondensed" w:cs="Arial Unicode MS"/>
          <w:b w:val="0"/>
          <w:color w:val="auto"/>
        </w:rPr>
        <w:t xml:space="preserve">SUM(price),2) as </w:t>
      </w:r>
      <w:proofErr w:type="spellStart"/>
      <w:r w:rsidRPr="003C209E">
        <w:rPr>
          <w:rFonts w:ascii="Bahnschrift Light SemiCondensed" w:eastAsia="Arial Unicode MS" w:hAnsi="Bahnschrift Light SemiCondensed" w:cs="Arial Unicode MS"/>
          <w:b w:val="0"/>
          <w:color w:val="auto"/>
        </w:rPr>
        <w:t>Total_sales</w:t>
      </w:r>
      <w:proofErr w:type="spellEnd"/>
    </w:p>
    <w:p w:rsidR="003C209E" w:rsidRPr="003C209E" w:rsidRDefault="003C209E" w:rsidP="003C209E">
      <w:pPr>
        <w:ind w:left="1440"/>
        <w:jc w:val="both"/>
        <w:rPr>
          <w:rFonts w:ascii="Bahnschrift Light SemiCondensed" w:eastAsia="Arial Unicode MS" w:hAnsi="Bahnschrift Light SemiCondensed" w:cs="Arial Unicode MS"/>
          <w:b w:val="0"/>
          <w:color w:val="auto"/>
        </w:rPr>
      </w:pPr>
      <w:r w:rsidRPr="003C209E">
        <w:rPr>
          <w:rFonts w:ascii="Bahnschrift Light SemiCondensed" w:eastAsia="Arial Unicode MS" w:hAnsi="Bahnschrift Light SemiCondensed" w:cs="Arial Unicode MS"/>
          <w:b w:val="0"/>
          <w:color w:val="auto"/>
        </w:rPr>
        <w:t xml:space="preserve">FROM </w:t>
      </w:r>
      <w:proofErr w:type="spellStart"/>
      <w:r w:rsidRPr="003C209E">
        <w:rPr>
          <w:rFonts w:ascii="Bahnschrift Light SemiCondensed" w:eastAsia="Arial Unicode MS" w:hAnsi="Bahnschrift Light SemiCondensed" w:cs="Arial Unicode MS"/>
          <w:b w:val="0"/>
          <w:color w:val="auto"/>
        </w:rPr>
        <w:t>cosmeticdata</w:t>
      </w:r>
      <w:proofErr w:type="spellEnd"/>
    </w:p>
    <w:p w:rsidR="003C209E" w:rsidRPr="003C209E" w:rsidRDefault="003C209E" w:rsidP="003C209E">
      <w:pPr>
        <w:ind w:left="1440"/>
        <w:jc w:val="both"/>
        <w:rPr>
          <w:rFonts w:ascii="Bahnschrift Light SemiCondensed" w:eastAsia="Arial Unicode MS" w:hAnsi="Bahnschrift Light SemiCondensed" w:cs="Arial Unicode MS"/>
          <w:b w:val="0"/>
          <w:color w:val="auto"/>
        </w:rPr>
      </w:pPr>
      <w:r w:rsidRPr="003C209E">
        <w:rPr>
          <w:rFonts w:ascii="Bahnschrift Light SemiCondensed" w:eastAsia="Arial Unicode MS" w:hAnsi="Bahnschrift Light SemiCondensed" w:cs="Arial Unicode MS"/>
          <w:b w:val="0"/>
          <w:color w:val="auto"/>
        </w:rPr>
        <w:t xml:space="preserve">WHERE </w:t>
      </w:r>
      <w:proofErr w:type="spellStart"/>
      <w:r w:rsidRPr="003C209E">
        <w:rPr>
          <w:rFonts w:ascii="Bahnschrift Light SemiCondensed" w:eastAsia="Arial Unicode MS" w:hAnsi="Bahnschrift Light SemiCondensed" w:cs="Arial Unicode MS"/>
          <w:b w:val="0"/>
          <w:color w:val="auto"/>
        </w:rPr>
        <w:t>event_type</w:t>
      </w:r>
      <w:proofErr w:type="spellEnd"/>
      <w:r w:rsidRPr="003C209E">
        <w:rPr>
          <w:rFonts w:ascii="Bahnschrift Light SemiCondensed" w:eastAsia="Arial Unicode MS" w:hAnsi="Bahnschrift Light SemiCondensed" w:cs="Arial Unicode MS"/>
          <w:b w:val="0"/>
          <w:color w:val="auto"/>
        </w:rPr>
        <w:t xml:space="preserve"> = 'purchase'</w:t>
      </w:r>
    </w:p>
    <w:p w:rsidR="003C209E" w:rsidRPr="003C209E" w:rsidRDefault="003C209E" w:rsidP="003C209E">
      <w:pPr>
        <w:ind w:left="1440"/>
        <w:jc w:val="both"/>
        <w:rPr>
          <w:rFonts w:ascii="Bahnschrift Light SemiCondensed" w:eastAsia="Arial Unicode MS" w:hAnsi="Bahnschrift Light SemiCondensed" w:cs="Arial Unicode MS"/>
          <w:b w:val="0"/>
          <w:color w:val="auto"/>
        </w:rPr>
      </w:pPr>
      <w:r w:rsidRPr="003C209E">
        <w:rPr>
          <w:rFonts w:ascii="Bahnschrift Light SemiCondensed" w:eastAsia="Arial Unicode MS" w:hAnsi="Bahnschrift Light SemiCondensed" w:cs="Arial Unicode MS"/>
          <w:b w:val="0"/>
          <w:color w:val="auto"/>
        </w:rPr>
        <w:t>GROUP BY brand</w:t>
      </w:r>
    </w:p>
    <w:p w:rsidR="003C209E" w:rsidRPr="003C209E" w:rsidRDefault="003C209E" w:rsidP="003C209E">
      <w:pPr>
        <w:ind w:left="1440"/>
        <w:jc w:val="both"/>
        <w:rPr>
          <w:rFonts w:ascii="Bahnschrift Light SemiCondensed" w:eastAsia="Arial Unicode MS" w:hAnsi="Bahnschrift Light SemiCondensed" w:cs="Arial Unicode MS"/>
          <w:b w:val="0"/>
          <w:color w:val="auto"/>
        </w:rPr>
      </w:pPr>
      <w:r w:rsidRPr="003C209E">
        <w:rPr>
          <w:rFonts w:ascii="Bahnschrift Light SemiCondensed" w:eastAsia="Arial Unicode MS" w:hAnsi="Bahnschrift Light SemiCondensed" w:cs="Arial Unicode MS"/>
          <w:b w:val="0"/>
          <w:color w:val="auto"/>
        </w:rPr>
        <w:t xml:space="preserve">ORDER BY </w:t>
      </w:r>
      <w:proofErr w:type="spellStart"/>
      <w:r w:rsidRPr="003C209E">
        <w:rPr>
          <w:rFonts w:ascii="Bahnschrift Light SemiCondensed" w:eastAsia="Arial Unicode MS" w:hAnsi="Bahnschrift Light SemiCondensed" w:cs="Arial Unicode MS"/>
          <w:b w:val="0"/>
          <w:color w:val="auto"/>
        </w:rPr>
        <w:t>Total_sales</w:t>
      </w:r>
      <w:proofErr w:type="spellEnd"/>
      <w:r w:rsidRPr="003C209E">
        <w:rPr>
          <w:rFonts w:ascii="Bahnschrift Light SemiCondensed" w:eastAsia="Arial Unicode MS" w:hAnsi="Bahnschrift Light SemiCondensed" w:cs="Arial Unicode MS"/>
          <w:b w:val="0"/>
          <w:color w:val="auto"/>
        </w:rPr>
        <w:t xml:space="preserve"> </w:t>
      </w:r>
      <w:proofErr w:type="spellStart"/>
      <w:r w:rsidRPr="003C209E">
        <w:rPr>
          <w:rFonts w:ascii="Bahnschrift Light SemiCondensed" w:eastAsia="Arial Unicode MS" w:hAnsi="Bahnschrift Light SemiCondensed" w:cs="Arial Unicode MS"/>
          <w:b w:val="0"/>
          <w:color w:val="auto"/>
        </w:rPr>
        <w:t>desc</w:t>
      </w:r>
      <w:proofErr w:type="spellEnd"/>
    </w:p>
    <w:p w:rsidR="003C209E" w:rsidRDefault="003C209E" w:rsidP="003C209E">
      <w:pPr>
        <w:ind w:left="1440"/>
        <w:jc w:val="both"/>
        <w:rPr>
          <w:rFonts w:ascii="Bahnschrift Light SemiCondensed" w:eastAsia="Arial Unicode MS" w:hAnsi="Bahnschrift Light SemiCondensed" w:cs="Arial Unicode MS"/>
          <w:b w:val="0"/>
          <w:color w:val="auto"/>
        </w:rPr>
      </w:pPr>
      <w:r w:rsidRPr="003C209E">
        <w:rPr>
          <w:rFonts w:ascii="Bahnschrift Light SemiCondensed" w:eastAsia="Arial Unicode MS" w:hAnsi="Bahnschrift Light SemiCondensed" w:cs="Arial Unicode MS"/>
          <w:b w:val="0"/>
          <w:color w:val="auto"/>
        </w:rPr>
        <w:t>LIMIT 5;</w:t>
      </w:r>
    </w:p>
    <w:p w:rsidR="003C209E" w:rsidRPr="00E179F9" w:rsidRDefault="003C209E" w:rsidP="003C209E">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t>Output:</w:t>
      </w:r>
    </w:p>
    <w:tbl>
      <w:tblPr>
        <w:tblStyle w:val="TableGrid"/>
        <w:tblW w:w="0" w:type="auto"/>
        <w:tblLook w:val="04A0" w:firstRow="1" w:lastRow="0" w:firstColumn="1" w:lastColumn="0" w:noHBand="0" w:noVBand="1"/>
      </w:tblPr>
      <w:tblGrid>
        <w:gridCol w:w="9926"/>
      </w:tblGrid>
      <w:tr w:rsidR="003C209E" w:rsidRPr="006529BB" w:rsidTr="00EE0872">
        <w:tc>
          <w:tcPr>
            <w:tcW w:w="9926" w:type="dxa"/>
            <w:tcBorders>
              <w:top w:val="nil"/>
              <w:left w:val="nil"/>
              <w:bottom w:val="nil"/>
              <w:right w:val="nil"/>
            </w:tcBorders>
            <w:shd w:val="clear" w:color="auto" w:fill="E7E6E6" w:themeFill="background2"/>
          </w:tcPr>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 xml:space="preserve">hive&gt; SELECT brand, ROUND(SUM(price),2) as </w:t>
            </w:r>
            <w:proofErr w:type="spellStart"/>
            <w:r w:rsidRPr="003C209E">
              <w:rPr>
                <w:rFonts w:ascii="Lucida Console" w:eastAsia="Arial Unicode MS" w:hAnsi="Lucida Console" w:cs="Arial Unicode MS"/>
                <w:b w:val="0"/>
                <w:color w:val="auto"/>
                <w:sz w:val="24"/>
              </w:rPr>
              <w:t>Total_sales</w:t>
            </w:r>
            <w:proofErr w:type="spellEnd"/>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 xml:space="preserve">    &gt; FROM </w:t>
            </w:r>
            <w:proofErr w:type="spellStart"/>
            <w:r w:rsidRPr="003C209E">
              <w:rPr>
                <w:rFonts w:ascii="Lucida Console" w:eastAsia="Arial Unicode MS" w:hAnsi="Lucida Console" w:cs="Arial Unicode MS"/>
                <w:b w:val="0"/>
                <w:color w:val="auto"/>
                <w:sz w:val="24"/>
              </w:rPr>
              <w:t>cosmeticdata</w:t>
            </w:r>
            <w:proofErr w:type="spellEnd"/>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 xml:space="preserve">    &gt; WHERE </w:t>
            </w:r>
            <w:proofErr w:type="spellStart"/>
            <w:r w:rsidRPr="003C209E">
              <w:rPr>
                <w:rFonts w:ascii="Lucida Console" w:eastAsia="Arial Unicode MS" w:hAnsi="Lucida Console" w:cs="Arial Unicode MS"/>
                <w:b w:val="0"/>
                <w:color w:val="auto"/>
                <w:sz w:val="24"/>
              </w:rPr>
              <w:t>event_type</w:t>
            </w:r>
            <w:proofErr w:type="spellEnd"/>
            <w:r w:rsidRPr="003C209E">
              <w:rPr>
                <w:rFonts w:ascii="Lucida Console" w:eastAsia="Arial Unicode MS" w:hAnsi="Lucida Console" w:cs="Arial Unicode MS"/>
                <w:b w:val="0"/>
                <w:color w:val="auto"/>
                <w:sz w:val="24"/>
              </w:rPr>
              <w:t xml:space="preserve"> = 'purchase'</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 xml:space="preserve">    &gt; GROUP BY brand</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 xml:space="preserve">    &gt; ORDER BY </w:t>
            </w:r>
            <w:proofErr w:type="spellStart"/>
            <w:r w:rsidRPr="003C209E">
              <w:rPr>
                <w:rFonts w:ascii="Lucida Console" w:eastAsia="Arial Unicode MS" w:hAnsi="Lucida Console" w:cs="Arial Unicode MS"/>
                <w:b w:val="0"/>
                <w:color w:val="auto"/>
                <w:sz w:val="24"/>
              </w:rPr>
              <w:t>Total_sales</w:t>
            </w:r>
            <w:proofErr w:type="spellEnd"/>
            <w:r w:rsidRPr="003C209E">
              <w:rPr>
                <w:rFonts w:ascii="Lucida Console" w:eastAsia="Arial Unicode MS" w:hAnsi="Lucida Console" w:cs="Arial Unicode MS"/>
                <w:b w:val="0"/>
                <w:color w:val="auto"/>
                <w:sz w:val="24"/>
              </w:rPr>
              <w:t xml:space="preserve"> </w:t>
            </w:r>
            <w:proofErr w:type="spellStart"/>
            <w:r w:rsidRPr="003C209E">
              <w:rPr>
                <w:rFonts w:ascii="Lucida Console" w:eastAsia="Arial Unicode MS" w:hAnsi="Lucida Console" w:cs="Arial Unicode MS"/>
                <w:b w:val="0"/>
                <w:color w:val="auto"/>
                <w:sz w:val="24"/>
              </w:rPr>
              <w:t>desc</w:t>
            </w:r>
            <w:proofErr w:type="spellEnd"/>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 xml:space="preserve">    &gt; LIMIT 5;</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Query ID = hadoop_20210704204202_a0945d15-23e5-4fcb-9b90-70bfdd0313a4</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Total jobs = 1</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Launching Job 1 out of 1</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Status: Running (Executing on YARN cluster with App id application_1625416651349_0016)</w:t>
            </w:r>
          </w:p>
          <w:p w:rsidR="003C209E" w:rsidRPr="003C209E" w:rsidRDefault="003C209E" w:rsidP="003C209E">
            <w:pPr>
              <w:rPr>
                <w:rFonts w:ascii="Lucida Console" w:eastAsia="Arial Unicode MS" w:hAnsi="Lucida Console" w:cs="Arial Unicode MS"/>
                <w:b w:val="0"/>
                <w:color w:val="auto"/>
                <w:sz w:val="24"/>
              </w:rPr>
            </w:pP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 xml:space="preserve">        VERTICES      MODE        STATUS  TOTAL  COMPLETED  RUNNING  PENDING  FAILED  KILLED</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Map 1 .......... container     SUCCEEDED      5          5        0        0       0       0</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Reducer 2 ...... container     SUCCEEDED      3          3        0        0       0       0</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Reducer 3 ...... container     SUCCEEDED      1          1        0        0       0       0</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VERTICES: 03/03  [==========================&gt;&gt;] 100%  ELAPSED TIME: 98.99 s</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OK</w:t>
            </w:r>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 xml:space="preserve">brand   </w:t>
            </w:r>
            <w:proofErr w:type="spellStart"/>
            <w:r w:rsidRPr="003C209E">
              <w:rPr>
                <w:rFonts w:ascii="Lucida Console" w:eastAsia="Arial Unicode MS" w:hAnsi="Lucida Console" w:cs="Arial Unicode MS"/>
                <w:b w:val="0"/>
                <w:color w:val="auto"/>
                <w:sz w:val="24"/>
              </w:rPr>
              <w:t>total_sales</w:t>
            </w:r>
            <w:proofErr w:type="spellEnd"/>
          </w:p>
          <w:p w:rsidR="003C209E" w:rsidRPr="003C209E" w:rsidRDefault="003C209E" w:rsidP="003C209E">
            <w:pPr>
              <w:rPr>
                <w:rFonts w:ascii="Lucida Console" w:eastAsia="Arial Unicode MS" w:hAnsi="Lucida Console" w:cs="Arial Unicode MS"/>
                <w:b w:val="0"/>
                <w:color w:val="auto"/>
                <w:sz w:val="24"/>
              </w:rPr>
            </w:pPr>
            <w:r w:rsidRPr="003C209E">
              <w:rPr>
                <w:rFonts w:ascii="Lucida Console" w:eastAsia="Arial Unicode MS" w:hAnsi="Lucida Console" w:cs="Arial Unicode MS"/>
                <w:b w:val="0"/>
                <w:color w:val="auto"/>
                <w:sz w:val="24"/>
              </w:rPr>
              <w:t xml:space="preserve">        1094188.3</w:t>
            </w:r>
          </w:p>
          <w:p w:rsidR="003C209E" w:rsidRPr="003C209E" w:rsidRDefault="003C209E" w:rsidP="003C209E">
            <w:pPr>
              <w:rPr>
                <w:rFonts w:ascii="Lucida Console" w:eastAsia="Arial Unicode MS" w:hAnsi="Lucida Console" w:cs="Arial Unicode MS"/>
                <w:b w:val="0"/>
                <w:color w:val="auto"/>
                <w:sz w:val="24"/>
              </w:rPr>
            </w:pPr>
            <w:proofErr w:type="spellStart"/>
            <w:r w:rsidRPr="003C209E">
              <w:rPr>
                <w:rFonts w:ascii="Lucida Console" w:eastAsia="Arial Unicode MS" w:hAnsi="Lucida Console" w:cs="Arial Unicode MS"/>
                <w:b w:val="0"/>
                <w:color w:val="auto"/>
                <w:sz w:val="24"/>
              </w:rPr>
              <w:t>runail</w:t>
            </w:r>
            <w:proofErr w:type="spellEnd"/>
            <w:r w:rsidRPr="003C209E">
              <w:rPr>
                <w:rFonts w:ascii="Lucida Console" w:eastAsia="Arial Unicode MS" w:hAnsi="Lucida Console" w:cs="Arial Unicode MS"/>
                <w:b w:val="0"/>
                <w:color w:val="auto"/>
                <w:sz w:val="24"/>
              </w:rPr>
              <w:t xml:space="preserve">  148297.94</w:t>
            </w:r>
          </w:p>
          <w:p w:rsidR="003C209E" w:rsidRPr="003C209E" w:rsidRDefault="003C209E" w:rsidP="003C209E">
            <w:pPr>
              <w:rPr>
                <w:rFonts w:ascii="Lucida Console" w:eastAsia="Arial Unicode MS" w:hAnsi="Lucida Console" w:cs="Arial Unicode MS"/>
                <w:b w:val="0"/>
                <w:color w:val="auto"/>
                <w:sz w:val="24"/>
              </w:rPr>
            </w:pPr>
            <w:proofErr w:type="spellStart"/>
            <w:r w:rsidRPr="003C209E">
              <w:rPr>
                <w:rFonts w:ascii="Lucida Console" w:eastAsia="Arial Unicode MS" w:hAnsi="Lucida Console" w:cs="Arial Unicode MS"/>
                <w:b w:val="0"/>
                <w:color w:val="auto"/>
                <w:sz w:val="24"/>
              </w:rPr>
              <w:t>grattol</w:t>
            </w:r>
            <w:proofErr w:type="spellEnd"/>
            <w:r w:rsidRPr="003C209E">
              <w:rPr>
                <w:rFonts w:ascii="Lucida Console" w:eastAsia="Arial Unicode MS" w:hAnsi="Lucida Console" w:cs="Arial Unicode MS"/>
                <w:b w:val="0"/>
                <w:color w:val="auto"/>
                <w:sz w:val="24"/>
              </w:rPr>
              <w:t xml:space="preserve"> 106918.25</w:t>
            </w:r>
          </w:p>
          <w:p w:rsidR="003C209E" w:rsidRPr="003C209E" w:rsidRDefault="003C209E" w:rsidP="003C209E">
            <w:pPr>
              <w:rPr>
                <w:rFonts w:ascii="Lucida Console" w:eastAsia="Arial Unicode MS" w:hAnsi="Lucida Console" w:cs="Arial Unicode MS"/>
                <w:b w:val="0"/>
                <w:color w:val="auto"/>
                <w:sz w:val="24"/>
              </w:rPr>
            </w:pPr>
            <w:proofErr w:type="spellStart"/>
            <w:r w:rsidRPr="003C209E">
              <w:rPr>
                <w:rFonts w:ascii="Lucida Console" w:eastAsia="Arial Unicode MS" w:hAnsi="Lucida Console" w:cs="Arial Unicode MS"/>
                <w:b w:val="0"/>
                <w:color w:val="auto"/>
                <w:sz w:val="24"/>
              </w:rPr>
              <w:t>irisk</w:t>
            </w:r>
            <w:proofErr w:type="spellEnd"/>
            <w:r w:rsidRPr="003C209E">
              <w:rPr>
                <w:rFonts w:ascii="Lucida Console" w:eastAsia="Arial Unicode MS" w:hAnsi="Lucida Console" w:cs="Arial Unicode MS"/>
                <w:b w:val="0"/>
                <w:color w:val="auto"/>
                <w:sz w:val="24"/>
              </w:rPr>
              <w:t xml:space="preserve">   92538.0</w:t>
            </w:r>
          </w:p>
          <w:p w:rsidR="003C209E" w:rsidRPr="003C209E" w:rsidRDefault="003C209E" w:rsidP="003C209E">
            <w:pPr>
              <w:rPr>
                <w:rFonts w:ascii="Lucida Console" w:eastAsia="Arial Unicode MS" w:hAnsi="Lucida Console" w:cs="Arial Unicode MS"/>
                <w:b w:val="0"/>
                <w:color w:val="auto"/>
                <w:sz w:val="24"/>
              </w:rPr>
            </w:pPr>
            <w:proofErr w:type="spellStart"/>
            <w:r w:rsidRPr="003C209E">
              <w:rPr>
                <w:rFonts w:ascii="Lucida Console" w:eastAsia="Arial Unicode MS" w:hAnsi="Lucida Console" w:cs="Arial Unicode MS"/>
                <w:b w:val="0"/>
                <w:color w:val="auto"/>
                <w:sz w:val="24"/>
              </w:rPr>
              <w:t>uno</w:t>
            </w:r>
            <w:proofErr w:type="spellEnd"/>
            <w:r w:rsidRPr="003C209E">
              <w:rPr>
                <w:rFonts w:ascii="Lucida Console" w:eastAsia="Arial Unicode MS" w:hAnsi="Lucida Console" w:cs="Arial Unicode MS"/>
                <w:b w:val="0"/>
                <w:color w:val="auto"/>
                <w:sz w:val="24"/>
              </w:rPr>
              <w:t xml:space="preserve">     86341.78</w:t>
            </w:r>
          </w:p>
          <w:p w:rsidR="003C209E" w:rsidRPr="006529BB" w:rsidRDefault="003C209E" w:rsidP="003C209E">
            <w:pPr>
              <w:rPr>
                <w:rFonts w:ascii="Lucida Console" w:eastAsia="Arial Unicode MS" w:hAnsi="Lucida Console" w:cs="Arial Unicode MS"/>
                <w:color w:val="auto"/>
                <w:sz w:val="24"/>
              </w:rPr>
            </w:pPr>
            <w:r w:rsidRPr="003C209E">
              <w:rPr>
                <w:rFonts w:ascii="Lucida Console" w:eastAsia="Arial Unicode MS" w:hAnsi="Lucida Console" w:cs="Arial Unicode MS"/>
                <w:b w:val="0"/>
                <w:color w:val="auto"/>
                <w:sz w:val="24"/>
              </w:rPr>
              <w:t>Time taken: 99.583 seconds, Fetched: 5 row(s)</w:t>
            </w:r>
          </w:p>
        </w:tc>
      </w:tr>
    </w:tbl>
    <w:p w:rsidR="003C209E" w:rsidRPr="003C209E" w:rsidRDefault="003C209E" w:rsidP="003C209E">
      <w:pPr>
        <w:jc w:val="both"/>
        <w:rPr>
          <w:rFonts w:ascii="Bahnschrift Light SemiCondensed" w:eastAsia="Arial Unicode MS" w:hAnsi="Bahnschrift Light SemiCondensed" w:cs="Arial Unicode MS"/>
          <w:b w:val="0"/>
          <w:color w:val="auto"/>
        </w:rPr>
      </w:pPr>
    </w:p>
    <w:p w:rsidR="00213026" w:rsidRPr="007B335A" w:rsidRDefault="00165F4E"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6A4B6967" wp14:editId="6A177D8A">
            <wp:extent cx="6309360" cy="36493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7877"/>
                    <a:stretch/>
                  </pic:blipFill>
                  <pic:spPr bwMode="auto">
                    <a:xfrm>
                      <a:off x="0" y="0"/>
                      <a:ext cx="6309360" cy="3649345"/>
                    </a:xfrm>
                    <a:prstGeom prst="rect">
                      <a:avLst/>
                    </a:prstGeom>
                    <a:ln>
                      <a:noFill/>
                    </a:ln>
                    <a:extLst>
                      <a:ext uri="{53640926-AAD7-44D8-BBD7-CCE9431645EC}">
                        <a14:shadowObscured xmlns:a14="http://schemas.microsoft.com/office/drawing/2010/main"/>
                      </a:ext>
                    </a:extLst>
                  </pic:spPr>
                </pic:pic>
              </a:graphicData>
            </a:graphic>
          </wp:inline>
        </w:drawing>
      </w:r>
    </w:p>
    <w:p w:rsidR="00F0749C" w:rsidRDefault="00F0749C" w:rsidP="00750EAB">
      <w:pPr>
        <w:rPr>
          <w:rFonts w:ascii="Bahnschrift Light SemiCondensed" w:eastAsia="Arial Unicode MS" w:hAnsi="Bahnschrift Light SemiCondensed" w:cs="Arial Unicode MS"/>
        </w:rPr>
      </w:pPr>
    </w:p>
    <w:p w:rsidR="00F45DBE" w:rsidRDefault="00F45DBE" w:rsidP="00750EAB">
      <w:pPr>
        <w:rPr>
          <w:rFonts w:ascii="Bahnschrift Light SemiCondensed" w:eastAsia="Arial Unicode MS" w:hAnsi="Bahnschrift Light SemiCondensed" w:cs="Arial Unicode MS"/>
          <w:b w:val="0"/>
          <w:color w:val="auto"/>
        </w:rPr>
      </w:pPr>
      <w:r w:rsidRPr="00F45DBE">
        <w:rPr>
          <w:rFonts w:ascii="Bahnschrift Light SemiCondensed" w:eastAsia="Arial Unicode MS" w:hAnsi="Bahnschrift Light SemiCondensed" w:cs="Arial Unicode MS"/>
          <w:color w:val="auto"/>
        </w:rPr>
        <w:t>Comment:</w:t>
      </w:r>
      <w:r w:rsidRPr="00F45DBE">
        <w:rPr>
          <w:rFonts w:ascii="Bahnschrift Light SemiCondensed" w:eastAsia="Arial Unicode MS" w:hAnsi="Bahnschrift Light SemiCondensed" w:cs="Arial Unicode MS"/>
          <w:b w:val="0"/>
          <w:color w:val="auto"/>
        </w:rPr>
        <w:t xml:space="preserve"> </w:t>
      </w:r>
    </w:p>
    <w:p w:rsidR="00F45DBE" w:rsidRDefault="00F45DBE" w:rsidP="00F45DBE">
      <w:pPr>
        <w:pStyle w:val="ListParagraph"/>
        <w:numPr>
          <w:ilvl w:val="0"/>
          <w:numId w:val="26"/>
        </w:num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We see no change in results obtained through both the ways as the data used is the same.</w:t>
      </w:r>
    </w:p>
    <w:p w:rsidR="00F45DBE" w:rsidRDefault="00F45DBE" w:rsidP="00F45DBE">
      <w:pPr>
        <w:pStyle w:val="ListParagraph"/>
        <w:numPr>
          <w:ilvl w:val="0"/>
          <w:numId w:val="26"/>
        </w:num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 xml:space="preserve">We observed that, the query execution time previously was </w:t>
      </w:r>
      <w:r w:rsidRPr="00F45DBE">
        <w:rPr>
          <w:rFonts w:ascii="Bahnschrift Light SemiCondensed" w:eastAsia="Arial Unicode MS" w:hAnsi="Bahnschrift Light SemiCondensed" w:cs="Arial Unicode MS"/>
          <w:color w:val="auto"/>
        </w:rPr>
        <w:t>21.671 seconds</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We see the query execution time for </w:t>
      </w:r>
      <w:proofErr w:type="spellStart"/>
      <w:r>
        <w:rPr>
          <w:rFonts w:ascii="Bahnschrift Light SemiCondensed" w:eastAsia="Arial Unicode MS" w:hAnsi="Bahnschrift Light SemiCondensed" w:cs="Arial Unicode MS"/>
          <w:b w:val="0"/>
          <w:color w:val="auto"/>
        </w:rPr>
        <w:t>non optimized</w:t>
      </w:r>
      <w:proofErr w:type="spellEnd"/>
      <w:r>
        <w:rPr>
          <w:rFonts w:ascii="Bahnschrift Light SemiCondensed" w:eastAsia="Arial Unicode MS" w:hAnsi="Bahnschrift Light SemiCondensed" w:cs="Arial Unicode MS"/>
          <w:b w:val="0"/>
          <w:color w:val="auto"/>
        </w:rPr>
        <w:t xml:space="preserve"> query is </w:t>
      </w:r>
      <w:r w:rsidRPr="00F45DBE">
        <w:rPr>
          <w:rFonts w:ascii="Bahnschrift Light SemiCondensed" w:eastAsia="Arial Unicode MS" w:hAnsi="Bahnschrift Light SemiCondensed" w:cs="Arial Unicode MS"/>
          <w:color w:val="auto"/>
        </w:rPr>
        <w:t>99.583 seconds</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with a difference of </w:t>
      </w:r>
      <w:r w:rsidRPr="00F45DBE">
        <w:rPr>
          <w:rFonts w:ascii="Bahnschrift Light SemiCondensed" w:eastAsia="Arial Unicode MS" w:hAnsi="Bahnschrift Light SemiCondensed" w:cs="Arial Unicode MS"/>
          <w:color w:val="auto"/>
        </w:rPr>
        <w:t>77.912 seconds</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This is a huge difference, as the data size increase the increase in time will be substantially higher.</w:t>
      </w:r>
    </w:p>
    <w:p w:rsidR="00F45DBE" w:rsidRPr="00F45DBE" w:rsidRDefault="00F45DBE" w:rsidP="00F45DBE">
      <w:pPr>
        <w:pStyle w:val="ListParagraph"/>
        <w:rPr>
          <w:rFonts w:ascii="Bahnschrift Light SemiCondensed" w:eastAsia="Arial Unicode MS" w:hAnsi="Bahnschrift Light SemiCondensed" w:cs="Arial Unicode MS"/>
          <w:b w:val="0"/>
          <w:color w:val="auto"/>
        </w:rPr>
      </w:pPr>
    </w:p>
    <w:p w:rsidR="00F45DBE" w:rsidRPr="00F45DBE" w:rsidRDefault="00F45DBE" w:rsidP="00F45DBE">
      <w:pPr>
        <w:pStyle w:val="Heading2"/>
        <w:numPr>
          <w:ilvl w:val="1"/>
          <w:numId w:val="16"/>
        </w:numPr>
        <w:rPr>
          <w:b/>
          <w:i/>
          <w:sz w:val="32"/>
          <w:shd w:val="clear" w:color="auto" w:fill="FFFFFF"/>
        </w:rPr>
      </w:pPr>
      <w:r w:rsidRPr="00F45DBE">
        <w:rPr>
          <w:b/>
          <w:shd w:val="clear" w:color="auto" w:fill="FFFFFF"/>
        </w:rPr>
        <w:t xml:space="preserve">Your company wants to reward the top 10 users of its website with a Golden Customer plan. Write a query to generate a list of top 10 users who spend the most. </w:t>
      </w:r>
      <w:r w:rsidRPr="00F45DBE">
        <w:rPr>
          <w:b/>
          <w:i/>
          <w:sz w:val="32"/>
          <w:shd w:val="clear" w:color="auto" w:fill="FFFFFF"/>
        </w:rPr>
        <w:t>(Not optimized Querying)</w:t>
      </w:r>
    </w:p>
    <w:p w:rsidR="00F45DBE" w:rsidRDefault="00F45DBE" w:rsidP="00750EAB">
      <w:pPr>
        <w:rPr>
          <w:rFonts w:ascii="Bahnschrift Light SemiCondensed" w:eastAsia="Arial Unicode MS" w:hAnsi="Bahnschrift Light SemiCondensed" w:cs="Arial Unicode MS"/>
        </w:rPr>
      </w:pPr>
    </w:p>
    <w:p w:rsidR="00E020C5" w:rsidRPr="00E020C5" w:rsidRDefault="00E020C5" w:rsidP="00E020C5">
      <w:pPr>
        <w:jc w:val="both"/>
        <w:rPr>
          <w:rFonts w:ascii="Bahnschrift Light SemiCondensed" w:eastAsia="Arial Unicode MS" w:hAnsi="Bahnschrift Light SemiCondensed" w:cs="Arial Unicode MS"/>
          <w:b w:val="0"/>
          <w:color w:val="auto"/>
        </w:rPr>
      </w:pPr>
      <w:r w:rsidRPr="00D74571">
        <w:rPr>
          <w:rFonts w:ascii="Bahnschrift Light SemiCondensed" w:eastAsia="Arial Unicode MS" w:hAnsi="Bahnschrift Light SemiCondensed" w:cs="Arial Unicode MS"/>
          <w:color w:val="auto"/>
        </w:rPr>
        <w:t>Command:</w:t>
      </w:r>
      <w:r>
        <w:rPr>
          <w:rFonts w:ascii="Bahnschrift Light SemiCondensed" w:eastAsia="Arial Unicode MS" w:hAnsi="Bahnschrift Light SemiCondensed" w:cs="Arial Unicode MS"/>
          <w:b w:val="0"/>
          <w:color w:val="auto"/>
        </w:rPr>
        <w:t xml:space="preserve"> </w:t>
      </w:r>
      <w:r>
        <w:rPr>
          <w:rFonts w:ascii="Bahnschrift Light SemiCondensed" w:eastAsia="Arial Unicode MS" w:hAnsi="Bahnschrift Light SemiCondensed" w:cs="Arial Unicode MS"/>
          <w:b w:val="0"/>
          <w:color w:val="auto"/>
        </w:rPr>
        <w:tab/>
      </w:r>
      <w:r w:rsidRPr="00E020C5">
        <w:rPr>
          <w:rFonts w:ascii="Bahnschrift Light SemiCondensed" w:eastAsia="Arial Unicode MS" w:hAnsi="Bahnschrift Light SemiCondensed" w:cs="Arial Unicode MS"/>
          <w:b w:val="0"/>
          <w:color w:val="auto"/>
        </w:rPr>
        <w:t xml:space="preserve">SELECT </w:t>
      </w:r>
      <w:proofErr w:type="spellStart"/>
      <w:r w:rsidRPr="00E020C5">
        <w:rPr>
          <w:rFonts w:ascii="Bahnschrift Light SemiCondensed" w:eastAsia="Arial Unicode MS" w:hAnsi="Bahnschrift Light SemiCondensed" w:cs="Arial Unicode MS"/>
          <w:b w:val="0"/>
          <w:color w:val="auto"/>
        </w:rPr>
        <w:t>user_id</w:t>
      </w:r>
      <w:proofErr w:type="spellEnd"/>
      <w:r w:rsidRPr="00E020C5">
        <w:rPr>
          <w:rFonts w:ascii="Bahnschrift Light SemiCondensed" w:eastAsia="Arial Unicode MS" w:hAnsi="Bahnschrift Light SemiCondensed" w:cs="Arial Unicode MS"/>
          <w:b w:val="0"/>
          <w:color w:val="auto"/>
        </w:rPr>
        <w:t xml:space="preserve">, </w:t>
      </w:r>
      <w:proofErr w:type="gramStart"/>
      <w:r w:rsidRPr="00E020C5">
        <w:rPr>
          <w:rFonts w:ascii="Bahnschrift Light SemiCondensed" w:eastAsia="Arial Unicode MS" w:hAnsi="Bahnschrift Light SemiCondensed" w:cs="Arial Unicode MS"/>
          <w:b w:val="0"/>
          <w:color w:val="auto"/>
        </w:rPr>
        <w:t>ROUND(</w:t>
      </w:r>
      <w:proofErr w:type="gramEnd"/>
      <w:r w:rsidRPr="00E020C5">
        <w:rPr>
          <w:rFonts w:ascii="Bahnschrift Light SemiCondensed" w:eastAsia="Arial Unicode MS" w:hAnsi="Bahnschrift Light SemiCondensed" w:cs="Arial Unicode MS"/>
          <w:b w:val="0"/>
          <w:color w:val="auto"/>
        </w:rPr>
        <w:t xml:space="preserve">SUM(price),2) as </w:t>
      </w:r>
      <w:proofErr w:type="spellStart"/>
      <w:r w:rsidRPr="00E020C5">
        <w:rPr>
          <w:rFonts w:ascii="Bahnschrift Light SemiCondensed" w:eastAsia="Arial Unicode MS" w:hAnsi="Bahnschrift Light SemiCondensed" w:cs="Arial Unicode MS"/>
          <w:b w:val="0"/>
          <w:color w:val="auto"/>
        </w:rPr>
        <w:t>Total_money_spent</w:t>
      </w:r>
      <w:proofErr w:type="spellEnd"/>
    </w:p>
    <w:p w:rsidR="00E020C5" w:rsidRPr="00E020C5" w:rsidRDefault="00E020C5" w:rsidP="00E020C5">
      <w:pPr>
        <w:ind w:left="1440"/>
        <w:jc w:val="both"/>
        <w:rPr>
          <w:rFonts w:ascii="Bahnschrift Light SemiCondensed" w:eastAsia="Arial Unicode MS" w:hAnsi="Bahnschrift Light SemiCondensed" w:cs="Arial Unicode MS"/>
          <w:b w:val="0"/>
          <w:color w:val="auto"/>
        </w:rPr>
      </w:pPr>
      <w:r w:rsidRPr="00E020C5">
        <w:rPr>
          <w:rFonts w:ascii="Bahnschrift Light SemiCondensed" w:eastAsia="Arial Unicode MS" w:hAnsi="Bahnschrift Light SemiCondensed" w:cs="Arial Unicode MS"/>
          <w:b w:val="0"/>
          <w:color w:val="auto"/>
        </w:rPr>
        <w:t xml:space="preserve">FROM </w:t>
      </w:r>
      <w:proofErr w:type="spellStart"/>
      <w:r w:rsidRPr="00E020C5">
        <w:rPr>
          <w:rFonts w:ascii="Bahnschrift Light SemiCondensed" w:eastAsia="Arial Unicode MS" w:hAnsi="Bahnschrift Light SemiCondensed" w:cs="Arial Unicode MS"/>
          <w:b w:val="0"/>
          <w:color w:val="auto"/>
        </w:rPr>
        <w:t>cosmeticdata</w:t>
      </w:r>
      <w:proofErr w:type="spellEnd"/>
    </w:p>
    <w:p w:rsidR="00E020C5" w:rsidRPr="00E020C5" w:rsidRDefault="00E020C5" w:rsidP="00E020C5">
      <w:pPr>
        <w:ind w:left="1440"/>
        <w:jc w:val="both"/>
        <w:rPr>
          <w:rFonts w:ascii="Bahnschrift Light SemiCondensed" w:eastAsia="Arial Unicode MS" w:hAnsi="Bahnschrift Light SemiCondensed" w:cs="Arial Unicode MS"/>
          <w:b w:val="0"/>
          <w:color w:val="auto"/>
        </w:rPr>
      </w:pPr>
      <w:r w:rsidRPr="00E020C5">
        <w:rPr>
          <w:rFonts w:ascii="Bahnschrift Light SemiCondensed" w:eastAsia="Arial Unicode MS" w:hAnsi="Bahnschrift Light SemiCondensed" w:cs="Arial Unicode MS"/>
          <w:b w:val="0"/>
          <w:color w:val="auto"/>
        </w:rPr>
        <w:t xml:space="preserve">WHERE </w:t>
      </w:r>
      <w:proofErr w:type="spellStart"/>
      <w:r w:rsidRPr="00E020C5">
        <w:rPr>
          <w:rFonts w:ascii="Bahnschrift Light SemiCondensed" w:eastAsia="Arial Unicode MS" w:hAnsi="Bahnschrift Light SemiCondensed" w:cs="Arial Unicode MS"/>
          <w:b w:val="0"/>
          <w:color w:val="auto"/>
        </w:rPr>
        <w:t>event_type</w:t>
      </w:r>
      <w:proofErr w:type="spellEnd"/>
      <w:r w:rsidRPr="00E020C5">
        <w:rPr>
          <w:rFonts w:ascii="Bahnschrift Light SemiCondensed" w:eastAsia="Arial Unicode MS" w:hAnsi="Bahnschrift Light SemiCondensed" w:cs="Arial Unicode MS"/>
          <w:b w:val="0"/>
          <w:color w:val="auto"/>
        </w:rPr>
        <w:t xml:space="preserve"> = 'purchase'</w:t>
      </w:r>
    </w:p>
    <w:p w:rsidR="00E020C5" w:rsidRPr="00E020C5" w:rsidRDefault="00E020C5" w:rsidP="00E020C5">
      <w:pPr>
        <w:ind w:left="1440"/>
        <w:jc w:val="both"/>
        <w:rPr>
          <w:rFonts w:ascii="Bahnschrift Light SemiCondensed" w:eastAsia="Arial Unicode MS" w:hAnsi="Bahnschrift Light SemiCondensed" w:cs="Arial Unicode MS"/>
          <w:b w:val="0"/>
          <w:color w:val="auto"/>
        </w:rPr>
      </w:pPr>
      <w:r w:rsidRPr="00E020C5">
        <w:rPr>
          <w:rFonts w:ascii="Bahnschrift Light SemiCondensed" w:eastAsia="Arial Unicode MS" w:hAnsi="Bahnschrift Light SemiCondensed" w:cs="Arial Unicode MS"/>
          <w:b w:val="0"/>
          <w:color w:val="auto"/>
        </w:rPr>
        <w:t xml:space="preserve">GROUP BY </w:t>
      </w:r>
      <w:proofErr w:type="spellStart"/>
      <w:r w:rsidRPr="00E020C5">
        <w:rPr>
          <w:rFonts w:ascii="Bahnschrift Light SemiCondensed" w:eastAsia="Arial Unicode MS" w:hAnsi="Bahnschrift Light SemiCondensed" w:cs="Arial Unicode MS"/>
          <w:b w:val="0"/>
          <w:color w:val="auto"/>
        </w:rPr>
        <w:t>user_id</w:t>
      </w:r>
      <w:proofErr w:type="spellEnd"/>
    </w:p>
    <w:p w:rsidR="00E020C5" w:rsidRPr="00E020C5" w:rsidRDefault="00E020C5" w:rsidP="00E020C5">
      <w:pPr>
        <w:ind w:left="1440"/>
        <w:jc w:val="both"/>
        <w:rPr>
          <w:rFonts w:ascii="Bahnschrift Light SemiCondensed" w:eastAsia="Arial Unicode MS" w:hAnsi="Bahnschrift Light SemiCondensed" w:cs="Arial Unicode MS"/>
          <w:b w:val="0"/>
          <w:color w:val="auto"/>
        </w:rPr>
      </w:pPr>
      <w:r w:rsidRPr="00E020C5">
        <w:rPr>
          <w:rFonts w:ascii="Bahnschrift Light SemiCondensed" w:eastAsia="Arial Unicode MS" w:hAnsi="Bahnschrift Light SemiCondensed" w:cs="Arial Unicode MS"/>
          <w:b w:val="0"/>
          <w:color w:val="auto"/>
        </w:rPr>
        <w:t xml:space="preserve">ORDER BY </w:t>
      </w:r>
      <w:proofErr w:type="spellStart"/>
      <w:r w:rsidRPr="00E020C5">
        <w:rPr>
          <w:rFonts w:ascii="Bahnschrift Light SemiCondensed" w:eastAsia="Arial Unicode MS" w:hAnsi="Bahnschrift Light SemiCondensed" w:cs="Arial Unicode MS"/>
          <w:b w:val="0"/>
          <w:color w:val="auto"/>
        </w:rPr>
        <w:t>Total_money_spent</w:t>
      </w:r>
      <w:proofErr w:type="spellEnd"/>
      <w:r w:rsidRPr="00E020C5">
        <w:rPr>
          <w:rFonts w:ascii="Bahnschrift Light SemiCondensed" w:eastAsia="Arial Unicode MS" w:hAnsi="Bahnschrift Light SemiCondensed" w:cs="Arial Unicode MS"/>
          <w:b w:val="0"/>
          <w:color w:val="auto"/>
        </w:rPr>
        <w:t xml:space="preserve"> DESC</w:t>
      </w:r>
    </w:p>
    <w:p w:rsidR="00E020C5" w:rsidRDefault="00E020C5" w:rsidP="00E020C5">
      <w:pPr>
        <w:ind w:left="1440"/>
        <w:jc w:val="both"/>
        <w:rPr>
          <w:rFonts w:ascii="Bahnschrift Light SemiCondensed" w:eastAsia="Arial Unicode MS" w:hAnsi="Bahnschrift Light SemiCondensed" w:cs="Arial Unicode MS"/>
          <w:b w:val="0"/>
          <w:color w:val="auto"/>
        </w:rPr>
      </w:pPr>
      <w:r w:rsidRPr="00E020C5">
        <w:rPr>
          <w:rFonts w:ascii="Bahnschrift Light SemiCondensed" w:eastAsia="Arial Unicode MS" w:hAnsi="Bahnschrift Light SemiCondensed" w:cs="Arial Unicode MS"/>
          <w:b w:val="0"/>
          <w:color w:val="auto"/>
        </w:rPr>
        <w:t>LIMIT 10;</w:t>
      </w:r>
    </w:p>
    <w:p w:rsidR="00E020C5" w:rsidRPr="00E179F9" w:rsidRDefault="00E020C5" w:rsidP="00E020C5">
      <w:pPr>
        <w:jc w:val="both"/>
        <w:rPr>
          <w:rFonts w:ascii="Bahnschrift Light SemiCondensed" w:eastAsia="Arial Unicode MS" w:hAnsi="Bahnschrift Light SemiCondensed" w:cs="Arial Unicode MS"/>
          <w:color w:val="auto"/>
        </w:rPr>
      </w:pPr>
      <w:r w:rsidRPr="00D74571">
        <w:rPr>
          <w:rFonts w:ascii="Bahnschrift Light SemiCondensed" w:eastAsia="Arial Unicode MS" w:hAnsi="Bahnschrift Light SemiCondensed" w:cs="Arial Unicode MS"/>
          <w:color w:val="auto"/>
        </w:rPr>
        <w:lastRenderedPageBreak/>
        <w:t>Output:</w:t>
      </w:r>
    </w:p>
    <w:tbl>
      <w:tblPr>
        <w:tblStyle w:val="TableGrid"/>
        <w:tblW w:w="0" w:type="auto"/>
        <w:tblLook w:val="04A0" w:firstRow="1" w:lastRow="0" w:firstColumn="1" w:lastColumn="0" w:noHBand="0" w:noVBand="1"/>
      </w:tblPr>
      <w:tblGrid>
        <w:gridCol w:w="9926"/>
      </w:tblGrid>
      <w:tr w:rsidR="00E020C5" w:rsidRPr="006529BB" w:rsidTr="00EE0872">
        <w:tc>
          <w:tcPr>
            <w:tcW w:w="9926" w:type="dxa"/>
            <w:tcBorders>
              <w:top w:val="nil"/>
              <w:left w:val="nil"/>
              <w:bottom w:val="nil"/>
              <w:right w:val="nil"/>
            </w:tcBorders>
            <w:shd w:val="clear" w:color="auto" w:fill="E7E6E6" w:themeFill="background2"/>
          </w:tcPr>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 xml:space="preserve">hive&gt; SELECT </w:t>
            </w:r>
            <w:proofErr w:type="spellStart"/>
            <w:r w:rsidRPr="00D23D19">
              <w:rPr>
                <w:rFonts w:ascii="Lucida Console" w:eastAsia="Arial Unicode MS" w:hAnsi="Lucida Console" w:cs="Arial Unicode MS"/>
                <w:b w:val="0"/>
                <w:color w:val="auto"/>
                <w:sz w:val="24"/>
              </w:rPr>
              <w:t>user_id</w:t>
            </w:r>
            <w:proofErr w:type="spellEnd"/>
            <w:r w:rsidRPr="00D23D19">
              <w:rPr>
                <w:rFonts w:ascii="Lucida Console" w:eastAsia="Arial Unicode MS" w:hAnsi="Lucida Console" w:cs="Arial Unicode MS"/>
                <w:b w:val="0"/>
                <w:color w:val="auto"/>
                <w:sz w:val="24"/>
              </w:rPr>
              <w:t xml:space="preserve">, ROUND(SUM(price),2) as </w:t>
            </w:r>
            <w:proofErr w:type="spellStart"/>
            <w:r w:rsidRPr="00D23D19">
              <w:rPr>
                <w:rFonts w:ascii="Lucida Console" w:eastAsia="Arial Unicode MS" w:hAnsi="Lucida Console" w:cs="Arial Unicode MS"/>
                <w:b w:val="0"/>
                <w:color w:val="auto"/>
                <w:sz w:val="24"/>
              </w:rPr>
              <w:t>Total_money_spent</w:t>
            </w:r>
            <w:proofErr w:type="spellEnd"/>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 xml:space="preserve">    &gt; FROM </w:t>
            </w:r>
            <w:proofErr w:type="spellStart"/>
            <w:r w:rsidRPr="00D23D19">
              <w:rPr>
                <w:rFonts w:ascii="Lucida Console" w:eastAsia="Arial Unicode MS" w:hAnsi="Lucida Console" w:cs="Arial Unicode MS"/>
                <w:b w:val="0"/>
                <w:color w:val="auto"/>
                <w:sz w:val="24"/>
              </w:rPr>
              <w:t>cosmeticdata</w:t>
            </w:r>
            <w:proofErr w:type="spellEnd"/>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 xml:space="preserve">    &gt; WHERE </w:t>
            </w:r>
            <w:proofErr w:type="spellStart"/>
            <w:r w:rsidRPr="00D23D19">
              <w:rPr>
                <w:rFonts w:ascii="Lucida Console" w:eastAsia="Arial Unicode MS" w:hAnsi="Lucida Console" w:cs="Arial Unicode MS"/>
                <w:b w:val="0"/>
                <w:color w:val="auto"/>
                <w:sz w:val="24"/>
              </w:rPr>
              <w:t>event_type</w:t>
            </w:r>
            <w:proofErr w:type="spellEnd"/>
            <w:r w:rsidRPr="00D23D19">
              <w:rPr>
                <w:rFonts w:ascii="Lucida Console" w:eastAsia="Arial Unicode MS" w:hAnsi="Lucida Console" w:cs="Arial Unicode MS"/>
                <w:b w:val="0"/>
                <w:color w:val="auto"/>
                <w:sz w:val="24"/>
              </w:rPr>
              <w:t xml:space="preserve"> = 'purchase'</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 xml:space="preserve">    &gt; GROUP BY </w:t>
            </w:r>
            <w:proofErr w:type="spellStart"/>
            <w:r w:rsidRPr="00D23D19">
              <w:rPr>
                <w:rFonts w:ascii="Lucida Console" w:eastAsia="Arial Unicode MS" w:hAnsi="Lucida Console" w:cs="Arial Unicode MS"/>
                <w:b w:val="0"/>
                <w:color w:val="auto"/>
                <w:sz w:val="24"/>
              </w:rPr>
              <w:t>user_id</w:t>
            </w:r>
            <w:proofErr w:type="spellEnd"/>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 xml:space="preserve">    &gt; ORDER BY </w:t>
            </w:r>
            <w:proofErr w:type="spellStart"/>
            <w:r w:rsidRPr="00D23D19">
              <w:rPr>
                <w:rFonts w:ascii="Lucida Console" w:eastAsia="Arial Unicode MS" w:hAnsi="Lucida Console" w:cs="Arial Unicode MS"/>
                <w:b w:val="0"/>
                <w:color w:val="auto"/>
                <w:sz w:val="24"/>
              </w:rPr>
              <w:t>Total_money_spent</w:t>
            </w:r>
            <w:proofErr w:type="spellEnd"/>
            <w:r w:rsidRPr="00D23D19">
              <w:rPr>
                <w:rFonts w:ascii="Lucida Console" w:eastAsia="Arial Unicode MS" w:hAnsi="Lucida Console" w:cs="Arial Unicode MS"/>
                <w:b w:val="0"/>
                <w:color w:val="auto"/>
                <w:sz w:val="24"/>
              </w:rPr>
              <w:t xml:space="preserve"> DESC</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 xml:space="preserve">    &gt; LIMIT 10;</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Query ID = hadoop_20210704204534_5ffd3077-8a33-4396-870b-06559f044c0f</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Total jobs = 1</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Launching Job 1 out of 1</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Status: Running (Executing on YARN cluster with App id application_1625416651349_0016)</w:t>
            </w:r>
          </w:p>
          <w:p w:rsidR="00D23D19" w:rsidRPr="00D23D19" w:rsidRDefault="00D23D19" w:rsidP="00D23D19">
            <w:pPr>
              <w:rPr>
                <w:rFonts w:ascii="Lucida Console" w:eastAsia="Arial Unicode MS" w:hAnsi="Lucida Console" w:cs="Arial Unicode MS"/>
                <w:b w:val="0"/>
                <w:color w:val="auto"/>
                <w:sz w:val="24"/>
              </w:rPr>
            </w:pP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 xml:space="preserve">        VERTICES      MODE        STATUS  TOTAL  COMPLETED  RUNNING  PENDING  FAILED  KILLED</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Map 1 .......... container     SUCCEEDED      5          5        0        0       0       0</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Reducer 2 ...... container     SUCCEEDED      3          3        0        0       0       0</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Reducer 3 ...... container     SUCCEEDED      1          1        0        0       0       0</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VERTICES: 03/03  [==========================&gt;&gt;] 100%  ELAPSED TIME: 101.13 s</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OK</w:t>
            </w:r>
          </w:p>
          <w:p w:rsidR="00D23D19" w:rsidRPr="00D23D19" w:rsidRDefault="00D23D19" w:rsidP="00D23D19">
            <w:pPr>
              <w:rPr>
                <w:rFonts w:ascii="Lucida Console" w:eastAsia="Arial Unicode MS" w:hAnsi="Lucida Console" w:cs="Arial Unicode MS"/>
                <w:b w:val="0"/>
                <w:color w:val="auto"/>
                <w:sz w:val="24"/>
              </w:rPr>
            </w:pPr>
            <w:proofErr w:type="spellStart"/>
            <w:r w:rsidRPr="00D23D19">
              <w:rPr>
                <w:rFonts w:ascii="Lucida Console" w:eastAsia="Arial Unicode MS" w:hAnsi="Lucida Console" w:cs="Arial Unicode MS"/>
                <w:b w:val="0"/>
                <w:color w:val="auto"/>
                <w:sz w:val="24"/>
              </w:rPr>
              <w:t>user_id</w:t>
            </w:r>
            <w:proofErr w:type="spellEnd"/>
            <w:r w:rsidRPr="00D23D19">
              <w:rPr>
                <w:rFonts w:ascii="Lucida Console" w:eastAsia="Arial Unicode MS" w:hAnsi="Lucida Console" w:cs="Arial Unicode MS"/>
                <w:b w:val="0"/>
                <w:color w:val="auto"/>
                <w:sz w:val="24"/>
              </w:rPr>
              <w:t xml:space="preserve"> </w:t>
            </w:r>
            <w:proofErr w:type="spellStart"/>
            <w:r w:rsidRPr="00D23D19">
              <w:rPr>
                <w:rFonts w:ascii="Lucida Console" w:eastAsia="Arial Unicode MS" w:hAnsi="Lucida Console" w:cs="Arial Unicode MS"/>
                <w:b w:val="0"/>
                <w:color w:val="auto"/>
                <w:sz w:val="24"/>
              </w:rPr>
              <w:t>total_money_spent</w:t>
            </w:r>
            <w:proofErr w:type="spellEnd"/>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557790271       2715.87</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150318419       1645.97</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562167663       1352.85</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531900924       1329.45</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557850743       1295.48</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522130011       1185.39</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561592095       1109.7</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431950134       1097.59</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566576008       1056.36</w:t>
            </w:r>
          </w:p>
          <w:p w:rsidR="00D23D19" w:rsidRPr="00D23D19" w:rsidRDefault="00D23D19" w:rsidP="00D23D19">
            <w:pPr>
              <w:rPr>
                <w:rFonts w:ascii="Lucida Console" w:eastAsia="Arial Unicode MS" w:hAnsi="Lucida Console" w:cs="Arial Unicode MS"/>
                <w:b w:val="0"/>
                <w:color w:val="auto"/>
                <w:sz w:val="24"/>
              </w:rPr>
            </w:pPr>
            <w:r w:rsidRPr="00D23D19">
              <w:rPr>
                <w:rFonts w:ascii="Lucida Console" w:eastAsia="Arial Unicode MS" w:hAnsi="Lucida Console" w:cs="Arial Unicode MS"/>
                <w:b w:val="0"/>
                <w:color w:val="auto"/>
                <w:sz w:val="24"/>
              </w:rPr>
              <w:t>521347209       1040.91</w:t>
            </w:r>
          </w:p>
          <w:p w:rsidR="00E020C5" w:rsidRPr="006529BB" w:rsidRDefault="00D23D19" w:rsidP="00D23D19">
            <w:pPr>
              <w:rPr>
                <w:rFonts w:ascii="Lucida Console" w:eastAsia="Arial Unicode MS" w:hAnsi="Lucida Console" w:cs="Arial Unicode MS"/>
                <w:color w:val="auto"/>
                <w:sz w:val="24"/>
              </w:rPr>
            </w:pPr>
            <w:r w:rsidRPr="00D23D19">
              <w:rPr>
                <w:rFonts w:ascii="Lucida Console" w:eastAsia="Arial Unicode MS" w:hAnsi="Lucida Console" w:cs="Arial Unicode MS"/>
                <w:b w:val="0"/>
                <w:color w:val="auto"/>
                <w:sz w:val="24"/>
              </w:rPr>
              <w:t>Time taken: 101.644 seconds, Fetched: 10 row(s)</w:t>
            </w:r>
          </w:p>
        </w:tc>
      </w:tr>
    </w:tbl>
    <w:p w:rsidR="00E72670" w:rsidRPr="007B335A" w:rsidRDefault="00EF351C"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lastRenderedPageBreak/>
        <w:drawing>
          <wp:inline distT="0" distB="0" distL="0" distR="0" wp14:anchorId="22381145" wp14:editId="5BFB3A63">
            <wp:extent cx="6309360" cy="42741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7240"/>
                    <a:stretch/>
                  </pic:blipFill>
                  <pic:spPr bwMode="auto">
                    <a:xfrm>
                      <a:off x="0" y="0"/>
                      <a:ext cx="6309360" cy="4274185"/>
                    </a:xfrm>
                    <a:prstGeom prst="rect">
                      <a:avLst/>
                    </a:prstGeom>
                    <a:ln>
                      <a:noFill/>
                    </a:ln>
                    <a:extLst>
                      <a:ext uri="{53640926-AAD7-44D8-BBD7-CCE9431645EC}">
                        <a14:shadowObscured xmlns:a14="http://schemas.microsoft.com/office/drawing/2010/main"/>
                      </a:ext>
                    </a:extLst>
                  </pic:spPr>
                </pic:pic>
              </a:graphicData>
            </a:graphic>
          </wp:inline>
        </w:drawing>
      </w:r>
    </w:p>
    <w:p w:rsidR="006A0C1D" w:rsidRDefault="006A0C1D" w:rsidP="00750EAB">
      <w:pPr>
        <w:rPr>
          <w:rFonts w:ascii="Bahnschrift Light SemiCondensed" w:eastAsia="Arial Unicode MS" w:hAnsi="Bahnschrift Light SemiCondensed" w:cs="Arial Unicode MS"/>
        </w:rPr>
      </w:pPr>
    </w:p>
    <w:p w:rsidR="00D23D19" w:rsidRDefault="00D23D19" w:rsidP="00D23D19">
      <w:pPr>
        <w:rPr>
          <w:rFonts w:ascii="Bahnschrift Light SemiCondensed" w:eastAsia="Arial Unicode MS" w:hAnsi="Bahnschrift Light SemiCondensed" w:cs="Arial Unicode MS"/>
          <w:b w:val="0"/>
          <w:color w:val="auto"/>
        </w:rPr>
      </w:pPr>
      <w:r w:rsidRPr="00F45DBE">
        <w:rPr>
          <w:rFonts w:ascii="Bahnschrift Light SemiCondensed" w:eastAsia="Arial Unicode MS" w:hAnsi="Bahnschrift Light SemiCondensed" w:cs="Arial Unicode MS"/>
          <w:color w:val="auto"/>
        </w:rPr>
        <w:t>Comment:</w:t>
      </w:r>
      <w:r w:rsidRPr="00F45DBE">
        <w:rPr>
          <w:rFonts w:ascii="Bahnschrift Light SemiCondensed" w:eastAsia="Arial Unicode MS" w:hAnsi="Bahnschrift Light SemiCondensed" w:cs="Arial Unicode MS"/>
          <w:b w:val="0"/>
          <w:color w:val="auto"/>
        </w:rPr>
        <w:t xml:space="preserve"> </w:t>
      </w:r>
    </w:p>
    <w:p w:rsidR="00D23D19" w:rsidRDefault="00D23D19" w:rsidP="00D23D19">
      <w:pPr>
        <w:pStyle w:val="ListParagraph"/>
        <w:numPr>
          <w:ilvl w:val="0"/>
          <w:numId w:val="26"/>
        </w:num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We see no change in results obtained through both the ways as the data used is the same.</w:t>
      </w:r>
    </w:p>
    <w:p w:rsidR="00D23D19" w:rsidRDefault="00FA78B4" w:rsidP="00D23D19">
      <w:pPr>
        <w:pStyle w:val="ListParagraph"/>
        <w:numPr>
          <w:ilvl w:val="0"/>
          <w:numId w:val="26"/>
        </w:num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Similar to previous query w</w:t>
      </w:r>
      <w:r w:rsidR="00D23D19">
        <w:rPr>
          <w:rFonts w:ascii="Bahnschrift Light SemiCondensed" w:eastAsia="Arial Unicode MS" w:hAnsi="Bahnschrift Light SemiCondensed" w:cs="Arial Unicode MS"/>
          <w:b w:val="0"/>
          <w:color w:val="auto"/>
        </w:rPr>
        <w:t>e observe that, the query execution time</w:t>
      </w:r>
      <w:r>
        <w:rPr>
          <w:rFonts w:ascii="Bahnschrift Light SemiCondensed" w:eastAsia="Arial Unicode MS" w:hAnsi="Bahnschrift Light SemiCondensed" w:cs="Arial Unicode MS"/>
          <w:b w:val="0"/>
          <w:color w:val="auto"/>
        </w:rPr>
        <w:t xml:space="preserve"> has increased significantly. The</w:t>
      </w:r>
      <w:r w:rsidR="00D23D19">
        <w:rPr>
          <w:rFonts w:ascii="Bahnschrift Light SemiCondensed" w:eastAsia="Arial Unicode MS" w:hAnsi="Bahnschrift Light SemiCondensed" w:cs="Arial Unicode MS"/>
          <w:b w:val="0"/>
          <w:color w:val="auto"/>
        </w:rPr>
        <w:t xml:space="preserve"> previous</w:t>
      </w:r>
      <w:r>
        <w:rPr>
          <w:rFonts w:ascii="Bahnschrift Light SemiCondensed" w:eastAsia="Arial Unicode MS" w:hAnsi="Bahnschrift Light SemiCondensed" w:cs="Arial Unicode MS"/>
          <w:b w:val="0"/>
          <w:color w:val="auto"/>
        </w:rPr>
        <w:t xml:space="preserve"> query execution time</w:t>
      </w:r>
      <w:r w:rsidR="00D23D19">
        <w:rPr>
          <w:rFonts w:ascii="Bahnschrift Light SemiCondensed" w:eastAsia="Arial Unicode MS" w:hAnsi="Bahnschrift Light SemiCondensed" w:cs="Arial Unicode MS"/>
          <w:b w:val="0"/>
          <w:color w:val="auto"/>
        </w:rPr>
        <w:t xml:space="preserve"> was </w:t>
      </w:r>
      <w:r w:rsidR="00D23D19" w:rsidRPr="00D23D19">
        <w:rPr>
          <w:rFonts w:ascii="Bahnschrift Light SemiCondensed" w:eastAsia="Arial Unicode MS" w:hAnsi="Bahnschrift Light SemiCondensed" w:cs="Arial Unicode MS"/>
          <w:color w:val="auto"/>
        </w:rPr>
        <w:t>27.019 seconds</w:t>
      </w:r>
      <w:r>
        <w:rPr>
          <w:rFonts w:ascii="Bahnschrift Light SemiCondensed" w:eastAsia="Arial Unicode MS" w:hAnsi="Bahnschrift Light SemiCondensed" w:cs="Arial Unicode MS"/>
          <w:color w:val="auto"/>
        </w:rPr>
        <w:t xml:space="preserve"> </w:t>
      </w:r>
      <w:r>
        <w:rPr>
          <w:rFonts w:ascii="Bahnschrift Light SemiCondensed" w:eastAsia="Arial Unicode MS" w:hAnsi="Bahnschrift Light SemiCondensed" w:cs="Arial Unicode MS"/>
          <w:b w:val="0"/>
          <w:color w:val="auto"/>
        </w:rPr>
        <w:t xml:space="preserve">and the </w:t>
      </w:r>
      <w:r w:rsidR="00D23D19">
        <w:rPr>
          <w:rFonts w:ascii="Bahnschrift Light SemiCondensed" w:eastAsia="Arial Unicode MS" w:hAnsi="Bahnschrift Light SemiCondensed" w:cs="Arial Unicode MS"/>
          <w:b w:val="0"/>
          <w:color w:val="auto"/>
        </w:rPr>
        <w:t xml:space="preserve">query execution time for </w:t>
      </w:r>
      <w:proofErr w:type="spellStart"/>
      <w:r w:rsidR="00D23D19">
        <w:rPr>
          <w:rFonts w:ascii="Bahnschrift Light SemiCondensed" w:eastAsia="Arial Unicode MS" w:hAnsi="Bahnschrift Light SemiCondensed" w:cs="Arial Unicode MS"/>
          <w:b w:val="0"/>
          <w:color w:val="auto"/>
        </w:rPr>
        <w:t>non optimized</w:t>
      </w:r>
      <w:proofErr w:type="spellEnd"/>
      <w:r w:rsidR="00D23D19">
        <w:rPr>
          <w:rFonts w:ascii="Bahnschrift Light SemiCondensed" w:eastAsia="Arial Unicode MS" w:hAnsi="Bahnschrift Light SemiCondensed" w:cs="Arial Unicode MS"/>
          <w:b w:val="0"/>
          <w:color w:val="auto"/>
        </w:rPr>
        <w:t xml:space="preserve"> query is </w:t>
      </w:r>
      <w:r w:rsidR="00D23D19" w:rsidRPr="00D23D19">
        <w:rPr>
          <w:rFonts w:ascii="Bahnschrift Light SemiCondensed" w:eastAsia="Arial Unicode MS" w:hAnsi="Bahnschrift Light SemiCondensed" w:cs="Arial Unicode MS"/>
          <w:color w:val="auto"/>
        </w:rPr>
        <w:t>101.644 seconds</w:t>
      </w:r>
      <w:r w:rsidR="00D23D19">
        <w:rPr>
          <w:rFonts w:ascii="Bahnschrift Light SemiCondensed" w:eastAsia="Arial Unicode MS" w:hAnsi="Bahnschrift Light SemiCondensed" w:cs="Arial Unicode MS"/>
          <w:color w:val="auto"/>
        </w:rPr>
        <w:t xml:space="preserve">, </w:t>
      </w:r>
      <w:r w:rsidR="00D23D19">
        <w:rPr>
          <w:rFonts w:ascii="Bahnschrift Light SemiCondensed" w:eastAsia="Arial Unicode MS" w:hAnsi="Bahnschrift Light SemiCondensed" w:cs="Arial Unicode MS"/>
          <w:b w:val="0"/>
          <w:color w:val="auto"/>
        </w:rPr>
        <w:t xml:space="preserve">with a difference of </w:t>
      </w:r>
      <w:r w:rsidR="00D23D19" w:rsidRPr="00D23D19">
        <w:rPr>
          <w:rFonts w:ascii="Bahnschrift Light SemiCondensed" w:eastAsia="Arial Unicode MS" w:hAnsi="Bahnschrift Light SemiCondensed" w:cs="Arial Unicode MS"/>
          <w:color w:val="auto"/>
        </w:rPr>
        <w:t>74.625</w:t>
      </w:r>
      <w:r w:rsidR="00D23D19">
        <w:rPr>
          <w:rFonts w:ascii="Bahnschrift Light SemiCondensed" w:eastAsia="Arial Unicode MS" w:hAnsi="Bahnschrift Light SemiCondensed" w:cs="Arial Unicode MS"/>
          <w:color w:val="auto"/>
        </w:rPr>
        <w:t xml:space="preserve"> </w:t>
      </w:r>
      <w:r w:rsidR="00D23D19" w:rsidRPr="00F45DBE">
        <w:rPr>
          <w:rFonts w:ascii="Bahnschrift Light SemiCondensed" w:eastAsia="Arial Unicode MS" w:hAnsi="Bahnschrift Light SemiCondensed" w:cs="Arial Unicode MS"/>
          <w:color w:val="auto"/>
        </w:rPr>
        <w:t>seconds</w:t>
      </w:r>
      <w:r w:rsidR="00D23D19">
        <w:rPr>
          <w:rFonts w:ascii="Bahnschrift Light SemiCondensed" w:eastAsia="Arial Unicode MS" w:hAnsi="Bahnschrift Light SemiCondensed" w:cs="Arial Unicode MS"/>
          <w:color w:val="auto"/>
        </w:rPr>
        <w:t xml:space="preserve">. </w:t>
      </w:r>
    </w:p>
    <w:p w:rsidR="00FA78B4" w:rsidRDefault="00FA78B4" w:rsidP="00D23D19">
      <w:pPr>
        <w:pStyle w:val="ListParagraph"/>
        <w:numPr>
          <w:ilvl w:val="0"/>
          <w:numId w:val="26"/>
        </w:numPr>
        <w:jc w:val="both"/>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We can conclude that, partitioning and bucketing are essential to reduce query execution time.</w:t>
      </w:r>
    </w:p>
    <w:p w:rsidR="00D23D19" w:rsidRDefault="00D23D19" w:rsidP="00750EAB">
      <w:pPr>
        <w:rPr>
          <w:rFonts w:ascii="Bahnschrift Light SemiCondensed" w:eastAsia="Arial Unicode MS" w:hAnsi="Bahnschrift Light SemiCondensed" w:cs="Arial Unicode MS"/>
        </w:rPr>
      </w:pPr>
    </w:p>
    <w:p w:rsidR="00E03CAB" w:rsidRDefault="00E03CAB" w:rsidP="00750EAB">
      <w:pPr>
        <w:rPr>
          <w:rFonts w:ascii="Bahnschrift Light SemiCondensed" w:eastAsia="Arial Unicode MS" w:hAnsi="Bahnschrift Light SemiCondensed" w:cs="Arial Unicode MS"/>
        </w:rPr>
      </w:pPr>
    </w:p>
    <w:p w:rsidR="00E03CAB" w:rsidRDefault="00E03CAB" w:rsidP="00750EAB">
      <w:pPr>
        <w:rPr>
          <w:rFonts w:ascii="Bahnschrift Light SemiCondensed" w:eastAsia="Arial Unicode MS" w:hAnsi="Bahnschrift Light SemiCondensed" w:cs="Arial Unicode MS"/>
        </w:rPr>
      </w:pPr>
    </w:p>
    <w:p w:rsidR="00E03CAB" w:rsidRDefault="00E03CAB" w:rsidP="00750EAB">
      <w:pPr>
        <w:rPr>
          <w:rFonts w:ascii="Bahnschrift Light SemiCondensed" w:eastAsia="Arial Unicode MS" w:hAnsi="Bahnschrift Light SemiCondensed" w:cs="Arial Unicode MS"/>
        </w:rPr>
      </w:pPr>
    </w:p>
    <w:p w:rsidR="00E03CAB" w:rsidRDefault="00E03CAB" w:rsidP="00750EAB">
      <w:pPr>
        <w:rPr>
          <w:rFonts w:ascii="Bahnschrift Light SemiCondensed" w:eastAsia="Arial Unicode MS" w:hAnsi="Bahnschrift Light SemiCondensed" w:cs="Arial Unicode MS"/>
        </w:rPr>
      </w:pPr>
    </w:p>
    <w:p w:rsidR="00E03CAB" w:rsidRPr="007B335A" w:rsidRDefault="00E03CAB" w:rsidP="00750EAB">
      <w:pPr>
        <w:rPr>
          <w:rFonts w:ascii="Bahnschrift Light SemiCondensed" w:eastAsia="Arial Unicode MS" w:hAnsi="Bahnschrift Light SemiCondensed" w:cs="Arial Unicode MS"/>
        </w:rPr>
      </w:pPr>
    </w:p>
    <w:p w:rsidR="006A0C1D" w:rsidRDefault="00994F84" w:rsidP="00994F84">
      <w:pPr>
        <w:pStyle w:val="Heading1"/>
        <w:numPr>
          <w:ilvl w:val="0"/>
          <w:numId w:val="16"/>
        </w:numPr>
        <w:rPr>
          <w:rFonts w:ascii="Bahnschrift Light SemiCondensed" w:hAnsi="Bahnschrift Light SemiCondensed"/>
        </w:rPr>
      </w:pPr>
      <w:bookmarkStart w:id="25" w:name="_Cleaning-up"/>
      <w:bookmarkEnd w:id="25"/>
      <w:r w:rsidRPr="00994F84">
        <w:rPr>
          <w:rFonts w:ascii="Bahnschrift Light SemiCondensed" w:hAnsi="Bahnschrift Light SemiCondensed"/>
        </w:rPr>
        <w:lastRenderedPageBreak/>
        <w:t>Cleaning-up</w:t>
      </w:r>
    </w:p>
    <w:p w:rsidR="00994F84" w:rsidRDefault="00994F84" w:rsidP="00994F84">
      <w:pPr>
        <w:rPr>
          <w:rFonts w:ascii="Bahnschrift Light SemiCondensed" w:eastAsia="Arial Unicode MS" w:hAnsi="Bahnschrift Light SemiCondensed" w:cs="Arial Unicode MS"/>
          <w:b w:val="0"/>
          <w:color w:val="auto"/>
        </w:rPr>
      </w:pPr>
    </w:p>
    <w:p w:rsidR="00994F84" w:rsidRDefault="00994F84" w:rsidP="00994F84">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 xml:space="preserve">Since we have loaded the database directly from S3 to HDFS, terminating the EMR cluster will automatically drop the database. </w:t>
      </w:r>
    </w:p>
    <w:p w:rsidR="00994F84" w:rsidRPr="00994F84" w:rsidRDefault="00994F84" w:rsidP="00994F84">
      <w:pPr>
        <w:rPr>
          <w:rFonts w:ascii="Bahnschrift Light SemiCondensed" w:eastAsia="Arial Unicode MS" w:hAnsi="Bahnschrift Light SemiCondensed" w:cs="Arial Unicode MS"/>
          <w:b w:val="0"/>
          <w:color w:val="auto"/>
        </w:rPr>
      </w:pPr>
      <w:r>
        <w:rPr>
          <w:rFonts w:ascii="Bahnschrift Light SemiCondensed" w:eastAsia="Arial Unicode MS" w:hAnsi="Bahnschrift Light SemiCondensed" w:cs="Arial Unicode MS"/>
          <w:b w:val="0"/>
          <w:color w:val="auto"/>
        </w:rPr>
        <w:t>We remove the termination protection enabled &amp; and terminate our cluster.</w:t>
      </w:r>
    </w:p>
    <w:p w:rsidR="006A0C1D" w:rsidRDefault="006A0C1D"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3F458780" wp14:editId="6A6395F5">
            <wp:extent cx="6309360" cy="2743200"/>
            <wp:effectExtent l="19050" t="19050" r="1524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6210" b="2739"/>
                    <a:stretch/>
                  </pic:blipFill>
                  <pic:spPr bwMode="auto">
                    <a:xfrm>
                      <a:off x="0" y="0"/>
                      <a:ext cx="6309360" cy="274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0C1D" w:rsidRPr="007B335A" w:rsidRDefault="006A0C1D" w:rsidP="00750EAB">
      <w:pPr>
        <w:rPr>
          <w:rFonts w:ascii="Bahnschrift Light SemiCondensed" w:eastAsia="Arial Unicode MS" w:hAnsi="Bahnschrift Light SemiCondensed" w:cs="Arial Unicode MS"/>
        </w:rPr>
      </w:pPr>
    </w:p>
    <w:p w:rsidR="006A0C1D" w:rsidRDefault="006A0C1D" w:rsidP="00750EAB">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7FB72171" wp14:editId="27E837EB">
            <wp:extent cx="6309360" cy="1082040"/>
            <wp:effectExtent l="19050" t="19050" r="1524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6660" b="51370"/>
                    <a:stretch/>
                  </pic:blipFill>
                  <pic:spPr bwMode="auto">
                    <a:xfrm>
                      <a:off x="0" y="0"/>
                      <a:ext cx="6309360" cy="1082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0C1D" w:rsidRPr="007B335A" w:rsidRDefault="006A0C1D" w:rsidP="00750EAB">
      <w:pPr>
        <w:rPr>
          <w:rFonts w:ascii="Bahnschrift Light SemiCondensed" w:eastAsia="Arial Unicode MS" w:hAnsi="Bahnschrift Light SemiCondensed" w:cs="Arial Unicode MS"/>
        </w:rPr>
      </w:pPr>
    </w:p>
    <w:p w:rsidR="007B335A" w:rsidRPr="007B335A" w:rsidRDefault="006A0C1D">
      <w:pPr>
        <w:rPr>
          <w:rFonts w:ascii="Bahnschrift Light SemiCondensed" w:eastAsia="Arial Unicode MS" w:hAnsi="Bahnschrift Light SemiCondensed" w:cs="Arial Unicode MS"/>
        </w:rPr>
      </w:pPr>
      <w:r w:rsidRPr="007B335A">
        <w:rPr>
          <w:rFonts w:ascii="Bahnschrift Light SemiCondensed" w:eastAsia="Arial Unicode MS" w:hAnsi="Bahnschrift Light SemiCondensed" w:cs="Arial Unicode MS"/>
          <w:noProof/>
          <w:lang w:val="en-IN" w:eastAsia="en-IN"/>
        </w:rPr>
        <w:drawing>
          <wp:inline distT="0" distB="0" distL="0" distR="0" wp14:anchorId="33FA60D4" wp14:editId="2DBB1EE9">
            <wp:extent cx="6309360" cy="2819400"/>
            <wp:effectExtent l="19050" t="19050" r="1524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6435" b="262"/>
                    <a:stretch/>
                  </pic:blipFill>
                  <pic:spPr bwMode="auto">
                    <a:xfrm>
                      <a:off x="0" y="0"/>
                      <a:ext cx="6309360" cy="2819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B335A" w:rsidRPr="007B335A" w:rsidSect="00DF027C">
      <w:headerReference w:type="default" r:id="rId69"/>
      <w:footerReference w:type="default" r:id="rId70"/>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3A5D" w:rsidRDefault="000A3A5D">
      <w:r>
        <w:separator/>
      </w:r>
    </w:p>
    <w:p w:rsidR="000A3A5D" w:rsidRDefault="000A3A5D"/>
  </w:endnote>
  <w:endnote w:type="continuationSeparator" w:id="0">
    <w:p w:rsidR="000A3A5D" w:rsidRDefault="000A3A5D">
      <w:r>
        <w:continuationSeparator/>
      </w:r>
    </w:p>
    <w:p w:rsidR="000A3A5D" w:rsidRDefault="000A3A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ahnschrift Light SemiCondensed">
    <w:panose1 w:val="020B0502040204020203"/>
    <w:charset w:val="00"/>
    <w:family w:val="swiss"/>
    <w:pitch w:val="variable"/>
    <w:sig w:usb0="A00002C7" w:usb1="00000002"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hnschrift SemiBold">
    <w:panose1 w:val="020B0502040204020203"/>
    <w:charset w:val="00"/>
    <w:family w:val="swiss"/>
    <w:pitch w:val="variable"/>
    <w:sig w:usb0="A00002C7"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748919"/>
      <w:docPartObj>
        <w:docPartGallery w:val="Page Numbers (Bottom of Page)"/>
        <w:docPartUnique/>
      </w:docPartObj>
    </w:sdtPr>
    <w:sdtEndPr>
      <w:rPr>
        <w:noProof/>
      </w:rPr>
    </w:sdtEndPr>
    <w:sdtContent>
      <w:p w:rsidR="00FC773A" w:rsidRDefault="00FC773A">
        <w:pPr>
          <w:pStyle w:val="Footer"/>
          <w:jc w:val="center"/>
        </w:pPr>
        <w:r>
          <w:fldChar w:fldCharType="begin"/>
        </w:r>
        <w:r>
          <w:instrText xml:space="preserve"> PAGE   \* MERGEFORMAT </w:instrText>
        </w:r>
        <w:r>
          <w:fldChar w:fldCharType="separate"/>
        </w:r>
        <w:r w:rsidR="00261455">
          <w:rPr>
            <w:noProof/>
          </w:rPr>
          <w:t>2</w:t>
        </w:r>
        <w:r>
          <w:rPr>
            <w:noProof/>
          </w:rPr>
          <w:fldChar w:fldCharType="end"/>
        </w:r>
      </w:p>
    </w:sdtContent>
  </w:sdt>
  <w:p w:rsidR="00FC773A" w:rsidRDefault="00FC77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3A5D" w:rsidRDefault="000A3A5D">
      <w:r>
        <w:separator/>
      </w:r>
    </w:p>
    <w:p w:rsidR="000A3A5D" w:rsidRDefault="000A3A5D"/>
  </w:footnote>
  <w:footnote w:type="continuationSeparator" w:id="0">
    <w:p w:rsidR="000A3A5D" w:rsidRDefault="000A3A5D">
      <w:r>
        <w:continuationSeparator/>
      </w:r>
    </w:p>
    <w:p w:rsidR="000A3A5D" w:rsidRDefault="000A3A5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773A" w:rsidRDefault="00FC773A" w:rsidP="00D077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407D2"/>
    <w:multiLevelType w:val="hybridMultilevel"/>
    <w:tmpl w:val="D61C8D48"/>
    <w:lvl w:ilvl="0" w:tplc="97DC4A10">
      <w:start w:val="3"/>
      <w:numFmt w:val="bullet"/>
      <w:lvlText w:val="-"/>
      <w:lvlJc w:val="left"/>
      <w:pPr>
        <w:ind w:left="720" w:hanging="360"/>
      </w:pPr>
      <w:rPr>
        <w:rFonts w:ascii="Bahnschrift Light SemiCondensed" w:eastAsia="Arial Unicode MS" w:hAnsi="Bahnschrift Light SemiCondensed" w:cs="Arial Unicode MS" w:hint="default"/>
        <w:color w:val="auto"/>
        <w:u w:val="singl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A90960"/>
    <w:multiLevelType w:val="hybridMultilevel"/>
    <w:tmpl w:val="8FE6DAD2"/>
    <w:lvl w:ilvl="0" w:tplc="EAA45A60">
      <w:start w:val="6"/>
      <w:numFmt w:val="bullet"/>
      <w:lvlText w:val="-"/>
      <w:lvlJc w:val="left"/>
      <w:pPr>
        <w:ind w:left="720" w:hanging="360"/>
      </w:pPr>
      <w:rPr>
        <w:rFonts w:ascii="Bahnschrift SemiBold" w:eastAsiaTheme="majorEastAsia" w:hAnsi="Bahnschrift SemiBold" w:cstheme="majorBidi"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720EAE"/>
    <w:multiLevelType w:val="hybridMultilevel"/>
    <w:tmpl w:val="5DC6E018"/>
    <w:lvl w:ilvl="0" w:tplc="C312FAE8">
      <w:start w:val="2"/>
      <w:numFmt w:val="bullet"/>
      <w:lvlText w:val="-"/>
      <w:lvlJc w:val="left"/>
      <w:pPr>
        <w:ind w:left="720" w:hanging="360"/>
      </w:pPr>
      <w:rPr>
        <w:rFonts w:ascii="Bahnschrift Light SemiCondensed" w:eastAsia="Arial Unicode MS" w:hAnsi="Bahnschrift Light SemiCondensed" w:cs="Arial Unicode M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63719A0"/>
    <w:multiLevelType w:val="hybridMultilevel"/>
    <w:tmpl w:val="3A844A96"/>
    <w:lvl w:ilvl="0" w:tplc="53C4F6C2">
      <w:start w:val="5"/>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9D029FA"/>
    <w:multiLevelType w:val="hybridMultilevel"/>
    <w:tmpl w:val="8DE4E7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1551BC"/>
    <w:multiLevelType w:val="hybridMultilevel"/>
    <w:tmpl w:val="0FDA5C26"/>
    <w:lvl w:ilvl="0" w:tplc="FFE6DC90">
      <w:start w:val="3"/>
      <w:numFmt w:val="bullet"/>
      <w:lvlText w:val="-"/>
      <w:lvlJc w:val="left"/>
      <w:pPr>
        <w:ind w:left="720" w:hanging="360"/>
      </w:pPr>
      <w:rPr>
        <w:rFonts w:ascii="Bahnschrift Light SemiCondensed" w:eastAsia="Arial Unicode MS" w:hAnsi="Bahnschrift Light SemiCondensed" w:cs="Arial Unicode M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D262FBF"/>
    <w:multiLevelType w:val="hybridMultilevel"/>
    <w:tmpl w:val="7F068910"/>
    <w:lvl w:ilvl="0" w:tplc="C83424D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D627B18"/>
    <w:multiLevelType w:val="hybridMultilevel"/>
    <w:tmpl w:val="4F2CB676"/>
    <w:lvl w:ilvl="0" w:tplc="C83424D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FA417D5"/>
    <w:multiLevelType w:val="hybridMultilevel"/>
    <w:tmpl w:val="7ECE45E8"/>
    <w:lvl w:ilvl="0" w:tplc="E0409FD6">
      <w:start w:val="3"/>
      <w:numFmt w:val="bullet"/>
      <w:lvlText w:val="-"/>
      <w:lvlJc w:val="left"/>
      <w:pPr>
        <w:ind w:left="720" w:hanging="360"/>
      </w:pPr>
      <w:rPr>
        <w:rFonts w:ascii="Bahnschrift Light SemiCondensed" w:eastAsia="Arial Unicode MS" w:hAnsi="Bahnschrift Light SemiCondensed" w:cs="Arial Unicode M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FE8326F"/>
    <w:multiLevelType w:val="hybridMultilevel"/>
    <w:tmpl w:val="A59E4CE8"/>
    <w:lvl w:ilvl="0" w:tplc="40A45C12">
      <w:start w:val="2"/>
      <w:numFmt w:val="bullet"/>
      <w:lvlText w:val="-"/>
      <w:lvlJc w:val="left"/>
      <w:pPr>
        <w:ind w:left="720" w:hanging="360"/>
      </w:pPr>
      <w:rPr>
        <w:rFonts w:ascii="Bahnschrift Light SemiCondensed" w:eastAsia="Arial Unicode MS" w:hAnsi="Bahnschrift Light SemiCondensed" w:cs="Arial Unicode MS" w:hint="default"/>
        <w:color w:val="auto"/>
        <w:u w:val="singl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C171976"/>
    <w:multiLevelType w:val="hybridMultilevel"/>
    <w:tmpl w:val="694AA414"/>
    <w:lvl w:ilvl="0" w:tplc="4E6E2F00">
      <w:start w:val="2"/>
      <w:numFmt w:val="bullet"/>
      <w:lvlText w:val="-"/>
      <w:lvlJc w:val="left"/>
      <w:pPr>
        <w:ind w:left="720" w:hanging="360"/>
      </w:pPr>
      <w:rPr>
        <w:rFonts w:ascii="Bahnschrift Light SemiCondensed" w:eastAsia="Arial Unicode MS" w:hAnsi="Bahnschrift Light SemiCondensed" w:cs="Arial Unicode M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15C517C"/>
    <w:multiLevelType w:val="hybridMultilevel"/>
    <w:tmpl w:val="E95E5F3E"/>
    <w:lvl w:ilvl="0" w:tplc="3AD8D37C">
      <w:start w:val="4"/>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4B53C2F"/>
    <w:multiLevelType w:val="hybridMultilevel"/>
    <w:tmpl w:val="4512528E"/>
    <w:lvl w:ilvl="0" w:tplc="8B7231B4">
      <w:start w:val="3"/>
      <w:numFmt w:val="bullet"/>
      <w:lvlText w:val="-"/>
      <w:lvlJc w:val="left"/>
      <w:pPr>
        <w:ind w:left="720" w:hanging="360"/>
      </w:pPr>
      <w:rPr>
        <w:rFonts w:ascii="Bahnschrift Light SemiCondensed" w:eastAsia="Arial Unicode MS" w:hAnsi="Bahnschrift Light SemiCondensed" w:cs="Arial Unicode M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0BB7F4C"/>
    <w:multiLevelType w:val="hybridMultilevel"/>
    <w:tmpl w:val="68AAC1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7AF5966"/>
    <w:multiLevelType w:val="hybridMultilevel"/>
    <w:tmpl w:val="A44A2E94"/>
    <w:lvl w:ilvl="0" w:tplc="31EA4302">
      <w:start w:val="1"/>
      <w:numFmt w:val="decimal"/>
      <w:lvlText w:val="%1."/>
      <w:lvlJc w:val="left"/>
      <w:pPr>
        <w:ind w:left="720" w:hanging="360"/>
      </w:pPr>
      <w:rPr>
        <w:rFonts w:ascii="Bahnschrift Light SemiCondensed" w:hAnsi="Bahnschrift Light SemiCondensed"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8C02ED0"/>
    <w:multiLevelType w:val="hybridMultilevel"/>
    <w:tmpl w:val="57E461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A2D62F1"/>
    <w:multiLevelType w:val="hybridMultilevel"/>
    <w:tmpl w:val="6B74D02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A862DE9"/>
    <w:multiLevelType w:val="multilevel"/>
    <w:tmpl w:val="0212A4FC"/>
    <w:lvl w:ilvl="0">
      <w:start w:val="1"/>
      <w:numFmt w:val="decimal"/>
      <w:lvlText w:val="%1."/>
      <w:lvlJc w:val="left"/>
      <w:pPr>
        <w:ind w:left="1080" w:hanging="720"/>
      </w:pPr>
      <w:rPr>
        <w:rFonts w:hint="default"/>
      </w:rPr>
    </w:lvl>
    <w:lvl w:ilvl="1">
      <w:start w:val="1"/>
      <w:numFmt w:val="decimal"/>
      <w:isLgl/>
      <w:lvlText w:val="%1.%2"/>
      <w:lvlJc w:val="left"/>
      <w:pPr>
        <w:ind w:left="900" w:hanging="540"/>
      </w:pPr>
      <w:rPr>
        <w:rFonts w:hint="default"/>
        <w:sz w:val="3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533F5B48"/>
    <w:multiLevelType w:val="hybridMultilevel"/>
    <w:tmpl w:val="1DE42E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36355A1"/>
    <w:multiLevelType w:val="hybridMultilevel"/>
    <w:tmpl w:val="6B74D02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88239D2"/>
    <w:multiLevelType w:val="hybridMultilevel"/>
    <w:tmpl w:val="E5C451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A290181"/>
    <w:multiLevelType w:val="hybridMultilevel"/>
    <w:tmpl w:val="7E98327C"/>
    <w:lvl w:ilvl="0" w:tplc="0332FD3C">
      <w:start w:val="3"/>
      <w:numFmt w:val="bullet"/>
      <w:lvlText w:val="-"/>
      <w:lvlJc w:val="left"/>
      <w:pPr>
        <w:ind w:left="720" w:hanging="360"/>
      </w:pPr>
      <w:rPr>
        <w:rFonts w:ascii="Bahnschrift Light SemiCondensed" w:eastAsia="Arial Unicode MS" w:hAnsi="Bahnschrift Light SemiCondensed" w:cs="Arial Unicode M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D47001D"/>
    <w:multiLevelType w:val="hybridMultilevel"/>
    <w:tmpl w:val="0F06A6BA"/>
    <w:lvl w:ilvl="0" w:tplc="C83424D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FC703BC"/>
    <w:multiLevelType w:val="multilevel"/>
    <w:tmpl w:val="850A7384"/>
    <w:lvl w:ilvl="0">
      <w:start w:val="1"/>
      <w:numFmt w:val="decimal"/>
      <w:lvlText w:val="%1."/>
      <w:lvlJc w:val="left"/>
      <w:pPr>
        <w:ind w:left="720" w:hanging="360"/>
      </w:pPr>
      <w:rPr>
        <w:rFonts w:hint="default"/>
        <w:b w:val="0"/>
        <w:color w:val="auto"/>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7308501B"/>
    <w:multiLevelType w:val="hybridMultilevel"/>
    <w:tmpl w:val="9530E25E"/>
    <w:lvl w:ilvl="0" w:tplc="4AF4C156">
      <w:start w:val="2"/>
      <w:numFmt w:val="bullet"/>
      <w:lvlText w:val="-"/>
      <w:lvlJc w:val="left"/>
      <w:pPr>
        <w:ind w:left="720" w:hanging="360"/>
      </w:pPr>
      <w:rPr>
        <w:rFonts w:ascii="Bahnschrift Light SemiCondensed" w:eastAsia="Arial Unicode MS" w:hAnsi="Bahnschrift Light SemiCondensed" w:cs="Arial Unicode M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7FD6668"/>
    <w:multiLevelType w:val="hybridMultilevel"/>
    <w:tmpl w:val="6B74D02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C8D7EC2"/>
    <w:multiLevelType w:val="hybridMultilevel"/>
    <w:tmpl w:val="7C1CBA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13"/>
  </w:num>
  <w:num w:numId="3">
    <w:abstractNumId w:val="4"/>
  </w:num>
  <w:num w:numId="4">
    <w:abstractNumId w:val="11"/>
  </w:num>
  <w:num w:numId="5">
    <w:abstractNumId w:val="3"/>
  </w:num>
  <w:num w:numId="6">
    <w:abstractNumId w:val="20"/>
  </w:num>
  <w:num w:numId="7">
    <w:abstractNumId w:val="19"/>
  </w:num>
  <w:num w:numId="8">
    <w:abstractNumId w:val="17"/>
  </w:num>
  <w:num w:numId="9">
    <w:abstractNumId w:val="18"/>
  </w:num>
  <w:num w:numId="10">
    <w:abstractNumId w:val="10"/>
  </w:num>
  <w:num w:numId="11">
    <w:abstractNumId w:val="24"/>
  </w:num>
  <w:num w:numId="12">
    <w:abstractNumId w:val="2"/>
  </w:num>
  <w:num w:numId="13">
    <w:abstractNumId w:val="9"/>
  </w:num>
  <w:num w:numId="14">
    <w:abstractNumId w:val="25"/>
  </w:num>
  <w:num w:numId="15">
    <w:abstractNumId w:val="0"/>
  </w:num>
  <w:num w:numId="16">
    <w:abstractNumId w:val="23"/>
  </w:num>
  <w:num w:numId="17">
    <w:abstractNumId w:val="21"/>
  </w:num>
  <w:num w:numId="18">
    <w:abstractNumId w:val="8"/>
  </w:num>
  <w:num w:numId="19">
    <w:abstractNumId w:val="12"/>
  </w:num>
  <w:num w:numId="20">
    <w:abstractNumId w:val="5"/>
  </w:num>
  <w:num w:numId="21">
    <w:abstractNumId w:val="16"/>
  </w:num>
  <w:num w:numId="22">
    <w:abstractNumId w:val="26"/>
  </w:num>
  <w:num w:numId="23">
    <w:abstractNumId w:val="14"/>
  </w:num>
  <w:num w:numId="24">
    <w:abstractNumId w:val="6"/>
  </w:num>
  <w:num w:numId="25">
    <w:abstractNumId w:val="22"/>
  </w:num>
  <w:num w:numId="26">
    <w:abstractNumId w:val="7"/>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ocumentProtection w:edit="readOnly" w:enforcement="1" w:cryptProviderType="rsaAES" w:cryptAlgorithmClass="hash" w:cryptAlgorithmType="typeAny" w:cryptAlgorithmSid="14" w:cryptSpinCount="100000" w:hash="cji3JP4NfL9s9s7QjrxDex5P2Y30AXzMyB1CefZJWJpa0eBMkemogkNO7wac0QK8/TqHXKdFmJaHA4d6g4RKQA==" w:salt="IVMLyFmoWWB7ByyB6UTQJg=="/>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CAB"/>
    <w:rsid w:val="000035E7"/>
    <w:rsid w:val="00004179"/>
    <w:rsid w:val="00004893"/>
    <w:rsid w:val="0002482E"/>
    <w:rsid w:val="00050324"/>
    <w:rsid w:val="000645FF"/>
    <w:rsid w:val="000950F2"/>
    <w:rsid w:val="000A0150"/>
    <w:rsid w:val="000A3A5D"/>
    <w:rsid w:val="000A6F80"/>
    <w:rsid w:val="000E3C6F"/>
    <w:rsid w:val="000E63C9"/>
    <w:rsid w:val="000F5CD7"/>
    <w:rsid w:val="0010238C"/>
    <w:rsid w:val="0012711B"/>
    <w:rsid w:val="00130E9D"/>
    <w:rsid w:val="00144E21"/>
    <w:rsid w:val="00147B34"/>
    <w:rsid w:val="00150A6D"/>
    <w:rsid w:val="00165F4E"/>
    <w:rsid w:val="00185B35"/>
    <w:rsid w:val="00193A0D"/>
    <w:rsid w:val="001A7E88"/>
    <w:rsid w:val="001F2904"/>
    <w:rsid w:val="001F2BC8"/>
    <w:rsid w:val="001F5F6B"/>
    <w:rsid w:val="00213026"/>
    <w:rsid w:val="002142E2"/>
    <w:rsid w:val="00243EBC"/>
    <w:rsid w:val="00246A35"/>
    <w:rsid w:val="00253D1A"/>
    <w:rsid w:val="00255FA7"/>
    <w:rsid w:val="00261455"/>
    <w:rsid w:val="00272B16"/>
    <w:rsid w:val="00280EC6"/>
    <w:rsid w:val="00284348"/>
    <w:rsid w:val="002964E0"/>
    <w:rsid w:val="002C53F9"/>
    <w:rsid w:val="002F12F3"/>
    <w:rsid w:val="002F51F5"/>
    <w:rsid w:val="00306B35"/>
    <w:rsid w:val="00312137"/>
    <w:rsid w:val="003153B7"/>
    <w:rsid w:val="00330359"/>
    <w:rsid w:val="0033762F"/>
    <w:rsid w:val="00366C7E"/>
    <w:rsid w:val="00384EA3"/>
    <w:rsid w:val="0038504E"/>
    <w:rsid w:val="003A3639"/>
    <w:rsid w:val="003A3707"/>
    <w:rsid w:val="003A39A1"/>
    <w:rsid w:val="003B42B6"/>
    <w:rsid w:val="003C209E"/>
    <w:rsid w:val="003C2191"/>
    <w:rsid w:val="003D3863"/>
    <w:rsid w:val="004110DE"/>
    <w:rsid w:val="00417CAF"/>
    <w:rsid w:val="0044085A"/>
    <w:rsid w:val="004604B1"/>
    <w:rsid w:val="00460962"/>
    <w:rsid w:val="00466577"/>
    <w:rsid w:val="00470657"/>
    <w:rsid w:val="004823C9"/>
    <w:rsid w:val="004B21A5"/>
    <w:rsid w:val="004C0052"/>
    <w:rsid w:val="004C606D"/>
    <w:rsid w:val="004D5102"/>
    <w:rsid w:val="004F020C"/>
    <w:rsid w:val="005037F0"/>
    <w:rsid w:val="00510841"/>
    <w:rsid w:val="00516A86"/>
    <w:rsid w:val="005275F6"/>
    <w:rsid w:val="00532332"/>
    <w:rsid w:val="00544D81"/>
    <w:rsid w:val="00547E77"/>
    <w:rsid w:val="005515C5"/>
    <w:rsid w:val="00554003"/>
    <w:rsid w:val="005643D9"/>
    <w:rsid w:val="00572102"/>
    <w:rsid w:val="00574142"/>
    <w:rsid w:val="00574B58"/>
    <w:rsid w:val="00580B51"/>
    <w:rsid w:val="00584DC3"/>
    <w:rsid w:val="00595544"/>
    <w:rsid w:val="005C1B30"/>
    <w:rsid w:val="005C1DF8"/>
    <w:rsid w:val="005E607B"/>
    <w:rsid w:val="005F1BB0"/>
    <w:rsid w:val="005F28C7"/>
    <w:rsid w:val="005F41CF"/>
    <w:rsid w:val="005F56D8"/>
    <w:rsid w:val="00623D09"/>
    <w:rsid w:val="00627271"/>
    <w:rsid w:val="0063275B"/>
    <w:rsid w:val="00637747"/>
    <w:rsid w:val="006529BB"/>
    <w:rsid w:val="00656C4D"/>
    <w:rsid w:val="0068219B"/>
    <w:rsid w:val="0069172F"/>
    <w:rsid w:val="006A0C1D"/>
    <w:rsid w:val="006B47BF"/>
    <w:rsid w:val="006C603A"/>
    <w:rsid w:val="006D0393"/>
    <w:rsid w:val="006E0AFB"/>
    <w:rsid w:val="006E5716"/>
    <w:rsid w:val="006F1BCE"/>
    <w:rsid w:val="00725EC6"/>
    <w:rsid w:val="00727B96"/>
    <w:rsid w:val="007302B3"/>
    <w:rsid w:val="00730733"/>
    <w:rsid w:val="00730E3A"/>
    <w:rsid w:val="00736AAF"/>
    <w:rsid w:val="00750EAB"/>
    <w:rsid w:val="00765B2A"/>
    <w:rsid w:val="007666B3"/>
    <w:rsid w:val="00774BA0"/>
    <w:rsid w:val="00783A34"/>
    <w:rsid w:val="007A0CBC"/>
    <w:rsid w:val="007B335A"/>
    <w:rsid w:val="007C148C"/>
    <w:rsid w:val="007C33D0"/>
    <w:rsid w:val="007C6B52"/>
    <w:rsid w:val="007D16C5"/>
    <w:rsid w:val="007F7D8D"/>
    <w:rsid w:val="00854C15"/>
    <w:rsid w:val="00862FE4"/>
    <w:rsid w:val="0086389A"/>
    <w:rsid w:val="0087605E"/>
    <w:rsid w:val="008B1FEE"/>
    <w:rsid w:val="008B4575"/>
    <w:rsid w:val="008B5105"/>
    <w:rsid w:val="008C7922"/>
    <w:rsid w:val="008D1317"/>
    <w:rsid w:val="008D637E"/>
    <w:rsid w:val="008E4BD7"/>
    <w:rsid w:val="008E7324"/>
    <w:rsid w:val="00903C32"/>
    <w:rsid w:val="00916B16"/>
    <w:rsid w:val="009173B9"/>
    <w:rsid w:val="00932A63"/>
    <w:rsid w:val="0093335D"/>
    <w:rsid w:val="0093613E"/>
    <w:rsid w:val="00937312"/>
    <w:rsid w:val="00943026"/>
    <w:rsid w:val="00966B81"/>
    <w:rsid w:val="009773DF"/>
    <w:rsid w:val="009925BF"/>
    <w:rsid w:val="00994F84"/>
    <w:rsid w:val="009B71B0"/>
    <w:rsid w:val="009C2A15"/>
    <w:rsid w:val="009C7720"/>
    <w:rsid w:val="009E69DE"/>
    <w:rsid w:val="00A15DA1"/>
    <w:rsid w:val="00A2235C"/>
    <w:rsid w:val="00A229A9"/>
    <w:rsid w:val="00A23AFA"/>
    <w:rsid w:val="00A31B3E"/>
    <w:rsid w:val="00A477D4"/>
    <w:rsid w:val="00A532F3"/>
    <w:rsid w:val="00A8241E"/>
    <w:rsid w:val="00A845F5"/>
    <w:rsid w:val="00A8489E"/>
    <w:rsid w:val="00A86044"/>
    <w:rsid w:val="00AA4F77"/>
    <w:rsid w:val="00AC29F3"/>
    <w:rsid w:val="00AF48EB"/>
    <w:rsid w:val="00B06947"/>
    <w:rsid w:val="00B231E5"/>
    <w:rsid w:val="00B553F2"/>
    <w:rsid w:val="00B7704A"/>
    <w:rsid w:val="00B8294F"/>
    <w:rsid w:val="00BA3364"/>
    <w:rsid w:val="00BE257F"/>
    <w:rsid w:val="00C02B87"/>
    <w:rsid w:val="00C323F4"/>
    <w:rsid w:val="00C36020"/>
    <w:rsid w:val="00C4086D"/>
    <w:rsid w:val="00C41CBC"/>
    <w:rsid w:val="00C54A7D"/>
    <w:rsid w:val="00C55089"/>
    <w:rsid w:val="00C97777"/>
    <w:rsid w:val="00CA1896"/>
    <w:rsid w:val="00CA6EAF"/>
    <w:rsid w:val="00CB5B28"/>
    <w:rsid w:val="00CC7AE5"/>
    <w:rsid w:val="00CF2CAC"/>
    <w:rsid w:val="00CF5371"/>
    <w:rsid w:val="00D02902"/>
    <w:rsid w:val="00D0323A"/>
    <w:rsid w:val="00D0559F"/>
    <w:rsid w:val="00D05EB4"/>
    <w:rsid w:val="00D077E9"/>
    <w:rsid w:val="00D23D19"/>
    <w:rsid w:val="00D23D21"/>
    <w:rsid w:val="00D42CB7"/>
    <w:rsid w:val="00D538F1"/>
    <w:rsid w:val="00D5413D"/>
    <w:rsid w:val="00D570A9"/>
    <w:rsid w:val="00D64A5F"/>
    <w:rsid w:val="00D65ACD"/>
    <w:rsid w:val="00D70D02"/>
    <w:rsid w:val="00D74571"/>
    <w:rsid w:val="00D770C7"/>
    <w:rsid w:val="00D86945"/>
    <w:rsid w:val="00D90290"/>
    <w:rsid w:val="00DB5CAB"/>
    <w:rsid w:val="00DC3BD3"/>
    <w:rsid w:val="00DD152F"/>
    <w:rsid w:val="00DE213F"/>
    <w:rsid w:val="00DF027C"/>
    <w:rsid w:val="00E00A32"/>
    <w:rsid w:val="00E020C5"/>
    <w:rsid w:val="00E03CAB"/>
    <w:rsid w:val="00E11A1B"/>
    <w:rsid w:val="00E120B1"/>
    <w:rsid w:val="00E14F39"/>
    <w:rsid w:val="00E179F9"/>
    <w:rsid w:val="00E222B8"/>
    <w:rsid w:val="00E22ACD"/>
    <w:rsid w:val="00E41AF1"/>
    <w:rsid w:val="00E620B0"/>
    <w:rsid w:val="00E665B6"/>
    <w:rsid w:val="00E72670"/>
    <w:rsid w:val="00E73763"/>
    <w:rsid w:val="00E81B40"/>
    <w:rsid w:val="00E865D3"/>
    <w:rsid w:val="00EF351C"/>
    <w:rsid w:val="00EF555B"/>
    <w:rsid w:val="00F027BB"/>
    <w:rsid w:val="00F03CAB"/>
    <w:rsid w:val="00F05576"/>
    <w:rsid w:val="00F0749C"/>
    <w:rsid w:val="00F11DCF"/>
    <w:rsid w:val="00F1541C"/>
    <w:rsid w:val="00F162EA"/>
    <w:rsid w:val="00F22505"/>
    <w:rsid w:val="00F45DBE"/>
    <w:rsid w:val="00F52D27"/>
    <w:rsid w:val="00F575D9"/>
    <w:rsid w:val="00F657DF"/>
    <w:rsid w:val="00F76B98"/>
    <w:rsid w:val="00F83527"/>
    <w:rsid w:val="00FA05B3"/>
    <w:rsid w:val="00FA78B4"/>
    <w:rsid w:val="00FB45F5"/>
    <w:rsid w:val="00FB6275"/>
    <w:rsid w:val="00FC5686"/>
    <w:rsid w:val="00FC6407"/>
    <w:rsid w:val="00FC773A"/>
    <w:rsid w:val="00FD583F"/>
    <w:rsid w:val="00FD7488"/>
    <w:rsid w:val="00FE0585"/>
    <w:rsid w:val="00FE2BC3"/>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8C935D-D6C6-422F-91A1-DE5BA68D3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1F2904"/>
    <w:pPr>
      <w:ind w:left="720"/>
      <w:contextualSpacing/>
    </w:pPr>
  </w:style>
  <w:style w:type="character" w:styleId="Hyperlink">
    <w:name w:val="Hyperlink"/>
    <w:basedOn w:val="DefaultParagraphFont"/>
    <w:uiPriority w:val="99"/>
    <w:unhideWhenUsed/>
    <w:rsid w:val="00147B34"/>
    <w:rPr>
      <w:color w:val="3592CF" w:themeColor="hyperlink"/>
      <w:u w:val="single"/>
    </w:rPr>
  </w:style>
  <w:style w:type="character" w:styleId="FollowedHyperlink">
    <w:name w:val="FollowedHyperlink"/>
    <w:basedOn w:val="DefaultParagraphFont"/>
    <w:uiPriority w:val="99"/>
    <w:semiHidden/>
    <w:unhideWhenUsed/>
    <w:rsid w:val="00854C15"/>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945763">
      <w:bodyDiv w:val="1"/>
      <w:marLeft w:val="0"/>
      <w:marRight w:val="0"/>
      <w:marTop w:val="0"/>
      <w:marBottom w:val="0"/>
      <w:divBdr>
        <w:top w:val="none" w:sz="0" w:space="0" w:color="auto"/>
        <w:left w:val="none" w:sz="0" w:space="0" w:color="auto"/>
        <w:bottom w:val="none" w:sz="0" w:space="0" w:color="auto"/>
        <w:right w:val="none" w:sz="0" w:space="0" w:color="auto"/>
      </w:divBdr>
    </w:div>
    <w:div w:id="311521409">
      <w:bodyDiv w:val="1"/>
      <w:marLeft w:val="0"/>
      <w:marRight w:val="0"/>
      <w:marTop w:val="0"/>
      <w:marBottom w:val="0"/>
      <w:divBdr>
        <w:top w:val="none" w:sz="0" w:space="0" w:color="auto"/>
        <w:left w:val="none" w:sz="0" w:space="0" w:color="auto"/>
        <w:bottom w:val="none" w:sz="0" w:space="0" w:color="auto"/>
        <w:right w:val="none" w:sz="0" w:space="0" w:color="auto"/>
      </w:divBdr>
      <w:divsChild>
        <w:div w:id="609700615">
          <w:marLeft w:val="0"/>
          <w:marRight w:val="0"/>
          <w:marTop w:val="0"/>
          <w:marBottom w:val="0"/>
          <w:divBdr>
            <w:top w:val="none" w:sz="0" w:space="0" w:color="auto"/>
            <w:left w:val="none" w:sz="0" w:space="0" w:color="auto"/>
            <w:bottom w:val="none" w:sz="0" w:space="0" w:color="auto"/>
            <w:right w:val="none" w:sz="0" w:space="0" w:color="auto"/>
          </w:divBdr>
          <w:divsChild>
            <w:div w:id="79567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7725">
      <w:bodyDiv w:val="1"/>
      <w:marLeft w:val="0"/>
      <w:marRight w:val="0"/>
      <w:marTop w:val="0"/>
      <w:marBottom w:val="0"/>
      <w:divBdr>
        <w:top w:val="none" w:sz="0" w:space="0" w:color="auto"/>
        <w:left w:val="none" w:sz="0" w:space="0" w:color="auto"/>
        <w:bottom w:val="none" w:sz="0" w:space="0" w:color="auto"/>
        <w:right w:val="none" w:sz="0" w:space="0" w:color="auto"/>
      </w:divBdr>
    </w:div>
    <w:div w:id="1148596150">
      <w:bodyDiv w:val="1"/>
      <w:marLeft w:val="0"/>
      <w:marRight w:val="0"/>
      <w:marTop w:val="0"/>
      <w:marBottom w:val="0"/>
      <w:divBdr>
        <w:top w:val="none" w:sz="0" w:space="0" w:color="auto"/>
        <w:left w:val="none" w:sz="0" w:space="0" w:color="auto"/>
        <w:bottom w:val="none" w:sz="0" w:space="0" w:color="auto"/>
        <w:right w:val="none" w:sz="0" w:space="0" w:color="auto"/>
      </w:divBdr>
    </w:div>
    <w:div w:id="1260211814">
      <w:bodyDiv w:val="1"/>
      <w:marLeft w:val="0"/>
      <w:marRight w:val="0"/>
      <w:marTop w:val="0"/>
      <w:marBottom w:val="0"/>
      <w:divBdr>
        <w:top w:val="none" w:sz="0" w:space="0" w:color="auto"/>
        <w:left w:val="none" w:sz="0" w:space="0" w:color="auto"/>
        <w:bottom w:val="none" w:sz="0" w:space="0" w:color="auto"/>
        <w:right w:val="none" w:sz="0" w:space="0" w:color="auto"/>
      </w:divBdr>
    </w:div>
    <w:div w:id="1495414454">
      <w:bodyDiv w:val="1"/>
      <w:marLeft w:val="0"/>
      <w:marRight w:val="0"/>
      <w:marTop w:val="0"/>
      <w:marBottom w:val="0"/>
      <w:divBdr>
        <w:top w:val="none" w:sz="0" w:space="0" w:color="auto"/>
        <w:left w:val="none" w:sz="0" w:space="0" w:color="auto"/>
        <w:bottom w:val="none" w:sz="0" w:space="0" w:color="auto"/>
        <w:right w:val="none" w:sz="0" w:space="0" w:color="auto"/>
      </w:divBdr>
    </w:div>
    <w:div w:id="1528367416">
      <w:bodyDiv w:val="1"/>
      <w:marLeft w:val="0"/>
      <w:marRight w:val="0"/>
      <w:marTop w:val="0"/>
      <w:marBottom w:val="0"/>
      <w:divBdr>
        <w:top w:val="none" w:sz="0" w:space="0" w:color="auto"/>
        <w:left w:val="none" w:sz="0" w:space="0" w:color="auto"/>
        <w:bottom w:val="none" w:sz="0" w:space="0" w:color="auto"/>
        <w:right w:val="none" w:sz="0" w:space="0" w:color="auto"/>
      </w:divBdr>
    </w:div>
    <w:div w:id="1528980579">
      <w:bodyDiv w:val="1"/>
      <w:marLeft w:val="0"/>
      <w:marRight w:val="0"/>
      <w:marTop w:val="0"/>
      <w:marBottom w:val="0"/>
      <w:divBdr>
        <w:top w:val="none" w:sz="0" w:space="0" w:color="auto"/>
        <w:left w:val="none" w:sz="0" w:space="0" w:color="auto"/>
        <w:bottom w:val="none" w:sz="0" w:space="0" w:color="auto"/>
        <w:right w:val="none" w:sz="0" w:space="0" w:color="auto"/>
      </w:divBdr>
    </w:div>
    <w:div w:id="1643389380">
      <w:bodyDiv w:val="1"/>
      <w:marLeft w:val="0"/>
      <w:marRight w:val="0"/>
      <w:marTop w:val="0"/>
      <w:marBottom w:val="0"/>
      <w:divBdr>
        <w:top w:val="none" w:sz="0" w:space="0" w:color="auto"/>
        <w:left w:val="none" w:sz="0" w:space="0" w:color="auto"/>
        <w:bottom w:val="none" w:sz="0" w:space="0" w:color="auto"/>
        <w:right w:val="none" w:sz="0" w:space="0" w:color="auto"/>
      </w:divBdr>
    </w:div>
    <w:div w:id="1832478260">
      <w:bodyDiv w:val="1"/>
      <w:marLeft w:val="0"/>
      <w:marRight w:val="0"/>
      <w:marTop w:val="0"/>
      <w:marBottom w:val="0"/>
      <w:divBdr>
        <w:top w:val="none" w:sz="0" w:space="0" w:color="auto"/>
        <w:left w:val="none" w:sz="0" w:space="0" w:color="auto"/>
        <w:bottom w:val="none" w:sz="0" w:space="0" w:color="auto"/>
        <w:right w:val="none" w:sz="0" w:space="0" w:color="auto"/>
      </w:divBdr>
    </w:div>
    <w:div w:id="1887789055">
      <w:bodyDiv w:val="1"/>
      <w:marLeft w:val="0"/>
      <w:marRight w:val="0"/>
      <w:marTop w:val="0"/>
      <w:marBottom w:val="0"/>
      <w:divBdr>
        <w:top w:val="none" w:sz="0" w:space="0" w:color="auto"/>
        <w:left w:val="none" w:sz="0" w:space="0" w:color="auto"/>
        <w:bottom w:val="none" w:sz="0" w:space="0" w:color="auto"/>
        <w:right w:val="none" w:sz="0" w:space="0" w:color="auto"/>
      </w:divBdr>
    </w:div>
    <w:div w:id="2000383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Report%20.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Abhirami Subramanian
Rakesh S</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79BBCF-20A8-480E-A843-EBC16F37C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616</TotalTime>
  <Pages>46</Pages>
  <Words>7129</Words>
  <Characters>40640</Characters>
  <Application>Microsoft Office Word</Application>
  <DocSecurity>8</DocSecurity>
  <Lines>338</Lines>
  <Paragraphs>95</Paragraphs>
  <ScaleCrop>false</ScaleCrop>
  <HeadingPairs>
    <vt:vector size="2" baseType="variant">
      <vt:variant>
        <vt:lpstr>Title</vt:lpstr>
      </vt:variant>
      <vt:variant>
        <vt:i4>1</vt:i4>
      </vt:variant>
    </vt:vector>
  </HeadingPairs>
  <TitlesOfParts>
    <vt:vector size="1" baseType="lpstr">
      <vt:lpstr>Abhirami.S</vt:lpstr>
    </vt:vector>
  </TitlesOfParts>
  <Company/>
  <LinksUpToDate>false</LinksUpToDate>
  <CharactersWithSpaces>47674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Abhirami.S</dc:title>
  <dc:creator>ADMIN</dc:creator>
  <cp:keywords/>
  <cp:lastModifiedBy>ADMIN</cp:lastModifiedBy>
  <cp:revision>58</cp:revision>
  <cp:lastPrinted>2021-07-05T17:12:00Z</cp:lastPrinted>
  <dcterms:created xsi:type="dcterms:W3CDTF">2021-07-04T21:29:00Z</dcterms:created>
  <dcterms:modified xsi:type="dcterms:W3CDTF">2021-07-07T12:04:00Z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